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3B00" w14:textId="77777777" w:rsidR="002F7EC8" w:rsidRPr="00DC515A" w:rsidRDefault="002F7EC8" w:rsidP="002F7EC8">
      <w:pPr>
        <w:pStyle w:val="NoSpacing"/>
        <w:jc w:val="center"/>
        <w:rPr>
          <w:rFonts w:ascii="Calibri Light" w:eastAsia="Times New Roman" w:hAnsi="Calibri Light" w:cs="Times New Roman"/>
          <w:color w:val="595959" w:themeColor="text1" w:themeTint="A6"/>
          <w:szCs w:val="24"/>
        </w:rPr>
      </w:pPr>
      <w:bookmarkStart w:id="0" w:name="_Hlk17667190"/>
      <w:bookmarkStart w:id="1" w:name="_Toc327472477"/>
      <w:bookmarkStart w:id="2" w:name="_Toc351381730"/>
      <w:bookmarkStart w:id="3" w:name="_Toc282255302"/>
      <w:bookmarkStart w:id="4" w:name="_Toc324515011"/>
      <w:bookmarkStart w:id="5" w:name="_Toc324942897"/>
      <w:bookmarkStart w:id="6" w:name="_Toc477440973"/>
      <w:bookmarkEnd w:id="0"/>
      <w:r w:rsidRPr="00DC515A">
        <w:rPr>
          <w:rFonts w:ascii="Calibri Light" w:eastAsia="Times New Roman" w:hAnsi="Calibri Light" w:cs="Times New Roman"/>
          <w:color w:val="595959" w:themeColor="text1" w:themeTint="A6"/>
          <w:szCs w:val="24"/>
        </w:rPr>
        <w:t>Charles Darwin University</w:t>
      </w:r>
    </w:p>
    <w:p w14:paraId="17F7A133" w14:textId="77777777" w:rsidR="0093164F" w:rsidRPr="00167A26" w:rsidRDefault="0093164F" w:rsidP="00167A26"/>
    <w:p w14:paraId="4E346630" w14:textId="77777777" w:rsidR="0093164F" w:rsidRPr="00167A26" w:rsidRDefault="0093164F" w:rsidP="00167A26"/>
    <w:p w14:paraId="4B411228" w14:textId="439323C6" w:rsidR="0093164F" w:rsidRDefault="0093164F" w:rsidP="00167A26"/>
    <w:p w14:paraId="7ED04921" w14:textId="17926DE7" w:rsidR="00167A26" w:rsidRDefault="00167A26" w:rsidP="00167A26"/>
    <w:p w14:paraId="678EF495" w14:textId="30E0533A" w:rsidR="00167A26" w:rsidRDefault="00167A26" w:rsidP="00167A26"/>
    <w:p w14:paraId="28E59836" w14:textId="77777777" w:rsidR="00167A26" w:rsidRDefault="00167A26" w:rsidP="00167A26"/>
    <w:p w14:paraId="17DA684F" w14:textId="77777777" w:rsidR="00167A26" w:rsidRPr="00167A26" w:rsidRDefault="00167A26" w:rsidP="00167A26"/>
    <w:p w14:paraId="1A6276C1" w14:textId="32594A98" w:rsidR="0093164F" w:rsidRPr="00476293" w:rsidRDefault="00476293" w:rsidP="00D10CFA">
      <w:pPr>
        <w:spacing w:after="180" w:line="240" w:lineRule="auto"/>
        <w:ind w:right="-421"/>
        <w:jc w:val="center"/>
        <w:rPr>
          <w:rFonts w:ascii="Calibri Light" w:hAnsi="Calibri Light" w:cs="Calibri Light"/>
          <w:b/>
          <w:color w:val="4E67A1"/>
          <w:spacing w:val="5"/>
          <w:sz w:val="36"/>
          <w:szCs w:val="52"/>
        </w:rPr>
      </w:pPr>
      <w:r w:rsidRPr="00476293">
        <w:rPr>
          <w:rFonts w:ascii="Calibri Light" w:hAnsi="Calibri Light" w:cs="Calibri Light"/>
          <w:b/>
          <w:color w:val="4E67A1"/>
          <w:spacing w:val="5"/>
          <w:sz w:val="36"/>
          <w:szCs w:val="52"/>
        </w:rPr>
        <w:t>Distributed Denial of Service Forensics using MapReduce</w:t>
      </w:r>
    </w:p>
    <w:p w14:paraId="4E728502" w14:textId="75AA7303" w:rsidR="0093164F" w:rsidRPr="00476293" w:rsidRDefault="00812858" w:rsidP="0093164F">
      <w:pPr>
        <w:pBdr>
          <w:top w:val="single" w:sz="8" w:space="1" w:color="000000" w:themeColor="text1"/>
        </w:pBdr>
        <w:spacing w:line="240" w:lineRule="auto"/>
        <w:ind w:left="720"/>
        <w:jc w:val="right"/>
        <w:rPr>
          <w:rFonts w:ascii="Calibri Light" w:eastAsia="Times New Roman" w:hAnsi="Calibri Light" w:cs="Times New Roman"/>
          <w:color w:val="595959" w:themeColor="text1" w:themeTint="A6"/>
          <w:sz w:val="28"/>
          <w:szCs w:val="24"/>
        </w:rPr>
      </w:pPr>
      <w:r w:rsidRPr="00476293">
        <w:rPr>
          <w:rFonts w:ascii="Calibri Light" w:eastAsia="Times New Roman" w:hAnsi="Calibri Light" w:cs="Times New Roman"/>
          <w:color w:val="595959" w:themeColor="text1" w:themeTint="A6"/>
          <w:sz w:val="28"/>
          <w:szCs w:val="24"/>
        </w:rPr>
        <w:t>Project</w:t>
      </w:r>
      <w:r w:rsidR="0093164F" w:rsidRPr="00476293">
        <w:rPr>
          <w:rFonts w:ascii="Calibri Light" w:eastAsia="Times New Roman" w:hAnsi="Calibri Light" w:cs="Times New Roman"/>
          <w:color w:val="595959" w:themeColor="text1" w:themeTint="A6"/>
          <w:sz w:val="28"/>
          <w:szCs w:val="24"/>
        </w:rPr>
        <w:t xml:space="preserve"> Management Plan</w:t>
      </w:r>
    </w:p>
    <w:bookmarkEnd w:id="1"/>
    <w:bookmarkEnd w:id="2"/>
    <w:p w14:paraId="1A656EBA" w14:textId="77777777" w:rsidR="0093164F" w:rsidRPr="00D10CFA" w:rsidRDefault="0093164F" w:rsidP="00D10CFA"/>
    <w:p w14:paraId="4055969C" w14:textId="77777777" w:rsidR="0093164F" w:rsidRPr="00D10CFA" w:rsidRDefault="0093164F" w:rsidP="00D10CFA"/>
    <w:p w14:paraId="2E7FABA0" w14:textId="77777777" w:rsidR="0093164F" w:rsidRPr="00D10CFA" w:rsidRDefault="0093164F" w:rsidP="00D10CFA"/>
    <w:p w14:paraId="72E7E181" w14:textId="77777777" w:rsidR="0093164F" w:rsidRPr="00D10CFA" w:rsidRDefault="0093164F" w:rsidP="00D10CFA"/>
    <w:p w14:paraId="1AD55017" w14:textId="046E3922" w:rsidR="00476293" w:rsidRPr="00D10CFA" w:rsidRDefault="00476293" w:rsidP="00D10CFA"/>
    <w:p w14:paraId="390123D3" w14:textId="0B0D15AE" w:rsidR="00D10CFA" w:rsidRDefault="00D10CFA" w:rsidP="00D10CFA"/>
    <w:p w14:paraId="10056152" w14:textId="77777777" w:rsidR="00167A26" w:rsidRDefault="00167A26" w:rsidP="00D10CFA"/>
    <w:p w14:paraId="4B625478" w14:textId="164F5BAF" w:rsidR="00D10CFA" w:rsidRDefault="00D10CFA" w:rsidP="00D10CFA"/>
    <w:p w14:paraId="7D7D051D" w14:textId="403A20BF" w:rsidR="00D10CFA" w:rsidRDefault="00D10CFA" w:rsidP="00D10CFA"/>
    <w:p w14:paraId="110718EE" w14:textId="77777777" w:rsidR="00D10CFA" w:rsidRPr="00D10CFA" w:rsidRDefault="00D10CFA" w:rsidP="00D10CFA"/>
    <w:p w14:paraId="1BCBBABE" w14:textId="7520454C" w:rsidR="002F7EC8" w:rsidRPr="00D10CFA" w:rsidRDefault="002F7EC8" w:rsidP="002F7EC8">
      <w:pPr>
        <w:spacing w:before="0" w:after="0"/>
        <w:jc w:val="center"/>
        <w:rPr>
          <w:b/>
          <w:color w:val="595959" w:themeColor="text1" w:themeTint="A6"/>
        </w:rPr>
      </w:pPr>
      <w:r w:rsidRPr="00D10CFA">
        <w:rPr>
          <w:b/>
          <w:color w:val="595959" w:themeColor="text1" w:themeTint="A6"/>
        </w:rPr>
        <w:t>Created by:</w:t>
      </w:r>
    </w:p>
    <w:p w14:paraId="0BE2B64A" w14:textId="71C7D3B3" w:rsidR="002F7EC8" w:rsidRDefault="002F7EC8" w:rsidP="002F7EC8">
      <w:pPr>
        <w:spacing w:before="0" w:after="0"/>
        <w:jc w:val="center"/>
        <w:rPr>
          <w:color w:val="595959" w:themeColor="text1" w:themeTint="A6"/>
        </w:rPr>
      </w:pPr>
      <w:r w:rsidRPr="00DC515A">
        <w:rPr>
          <w:color w:val="595959" w:themeColor="text1" w:themeTint="A6"/>
        </w:rPr>
        <w:t>Mayra Dwight</w:t>
      </w:r>
      <w:r>
        <w:rPr>
          <w:color w:val="595959" w:themeColor="text1" w:themeTint="A6"/>
        </w:rPr>
        <w:t xml:space="preserve"> - s316934</w:t>
      </w:r>
    </w:p>
    <w:p w14:paraId="1A118193" w14:textId="4FFC7598" w:rsidR="002F7EC8" w:rsidRPr="002F7EC8" w:rsidRDefault="002F7EC8" w:rsidP="002F7EC8">
      <w:pPr>
        <w:spacing w:before="0" w:after="0"/>
        <w:jc w:val="center"/>
        <w:rPr>
          <w:color w:val="595959" w:themeColor="text1" w:themeTint="A6"/>
        </w:rPr>
      </w:pPr>
      <w:r w:rsidRPr="002F7EC8">
        <w:rPr>
          <w:color w:val="595959" w:themeColor="text1" w:themeTint="A6"/>
        </w:rPr>
        <w:t>Sachin Malik</w:t>
      </w:r>
      <w:r w:rsidR="00476293">
        <w:rPr>
          <w:color w:val="595959" w:themeColor="text1" w:themeTint="A6"/>
        </w:rPr>
        <w:t xml:space="preserve"> - </w:t>
      </w:r>
      <w:r w:rsidRPr="002F7EC8">
        <w:rPr>
          <w:color w:val="595959" w:themeColor="text1" w:themeTint="A6"/>
        </w:rPr>
        <w:t>s325383</w:t>
      </w:r>
    </w:p>
    <w:p w14:paraId="6F7DF0AF" w14:textId="75C5EAD9" w:rsidR="002F7EC8" w:rsidRDefault="002F7EC8" w:rsidP="002F7EC8">
      <w:pPr>
        <w:spacing w:before="0" w:after="0"/>
        <w:jc w:val="center"/>
        <w:rPr>
          <w:color w:val="595959" w:themeColor="text1" w:themeTint="A6"/>
        </w:rPr>
      </w:pPr>
      <w:r w:rsidRPr="002F7EC8">
        <w:rPr>
          <w:color w:val="595959" w:themeColor="text1" w:themeTint="A6"/>
        </w:rPr>
        <w:t xml:space="preserve">Ankit </w:t>
      </w:r>
      <w:proofErr w:type="spellStart"/>
      <w:r w:rsidRPr="002F7EC8">
        <w:rPr>
          <w:color w:val="595959" w:themeColor="text1" w:themeTint="A6"/>
        </w:rPr>
        <w:t>Chanana</w:t>
      </w:r>
      <w:proofErr w:type="spellEnd"/>
      <w:r w:rsidR="00476293">
        <w:rPr>
          <w:color w:val="595959" w:themeColor="text1" w:themeTint="A6"/>
        </w:rPr>
        <w:t xml:space="preserve"> - </w:t>
      </w:r>
      <w:r w:rsidRPr="002F7EC8">
        <w:rPr>
          <w:color w:val="595959" w:themeColor="text1" w:themeTint="A6"/>
        </w:rPr>
        <w:t>s321903</w:t>
      </w:r>
    </w:p>
    <w:p w14:paraId="5710F714" w14:textId="18A277CB" w:rsidR="002F7EC8" w:rsidRDefault="002F7EC8" w:rsidP="002F7EC8">
      <w:pPr>
        <w:spacing w:before="0" w:after="0"/>
        <w:jc w:val="center"/>
        <w:rPr>
          <w:color w:val="595959" w:themeColor="text1" w:themeTint="A6"/>
        </w:rPr>
      </w:pPr>
      <w:proofErr w:type="spellStart"/>
      <w:r w:rsidRPr="002F7EC8">
        <w:rPr>
          <w:color w:val="595959" w:themeColor="text1" w:themeTint="A6"/>
        </w:rPr>
        <w:t>Abhijith</w:t>
      </w:r>
      <w:proofErr w:type="spellEnd"/>
      <w:r w:rsidRPr="002F7EC8">
        <w:rPr>
          <w:color w:val="595959" w:themeColor="text1" w:themeTint="A6"/>
        </w:rPr>
        <w:t xml:space="preserve"> Reddy</w:t>
      </w:r>
      <w:r w:rsidR="00476293">
        <w:rPr>
          <w:color w:val="595959" w:themeColor="text1" w:themeTint="A6"/>
        </w:rPr>
        <w:t xml:space="preserve"> - </w:t>
      </w:r>
      <w:r w:rsidRPr="002F7EC8">
        <w:rPr>
          <w:color w:val="595959" w:themeColor="text1" w:themeTint="A6"/>
        </w:rPr>
        <w:t>S323564</w:t>
      </w:r>
    </w:p>
    <w:p w14:paraId="2A17860F" w14:textId="77777777" w:rsidR="002F7EC8" w:rsidRPr="00DC515A" w:rsidRDefault="002F7EC8" w:rsidP="002F7EC8">
      <w:pPr>
        <w:spacing w:before="0" w:after="0"/>
        <w:jc w:val="center"/>
        <w:rPr>
          <w:color w:val="595959" w:themeColor="text1" w:themeTint="A6"/>
        </w:rPr>
      </w:pPr>
    </w:p>
    <w:p w14:paraId="1377F792" w14:textId="162491B2" w:rsidR="002F7EC8" w:rsidRPr="00D10CFA" w:rsidRDefault="00476293" w:rsidP="002F7EC8">
      <w:pPr>
        <w:spacing w:before="0" w:after="0"/>
        <w:jc w:val="center"/>
        <w:rPr>
          <w:b/>
          <w:color w:val="595959" w:themeColor="text1" w:themeTint="A6"/>
        </w:rPr>
      </w:pPr>
      <w:r w:rsidRPr="00D10CFA">
        <w:rPr>
          <w:b/>
          <w:color w:val="595959" w:themeColor="text1" w:themeTint="A6"/>
        </w:rPr>
        <w:t>PRT 581</w:t>
      </w:r>
      <w:r w:rsidR="002F7EC8" w:rsidRPr="00D10CFA">
        <w:rPr>
          <w:b/>
          <w:color w:val="595959" w:themeColor="text1" w:themeTint="A6"/>
        </w:rPr>
        <w:t xml:space="preserve"> - </w:t>
      </w:r>
      <w:r w:rsidRPr="00D10CFA">
        <w:rPr>
          <w:b/>
          <w:color w:val="595959" w:themeColor="text1" w:themeTint="A6"/>
        </w:rPr>
        <w:t>Principles of Software Systems</w:t>
      </w:r>
    </w:p>
    <w:p w14:paraId="3D6A26B5" w14:textId="77777777" w:rsidR="00476293" w:rsidRDefault="00476293" w:rsidP="00476293">
      <w:pPr>
        <w:spacing w:before="0" w:after="0"/>
        <w:jc w:val="center"/>
        <w:rPr>
          <w:color w:val="595959" w:themeColor="text1" w:themeTint="A6"/>
        </w:rPr>
      </w:pPr>
      <w:r w:rsidRPr="00476293">
        <w:rPr>
          <w:color w:val="595959" w:themeColor="text1" w:themeTint="A6"/>
        </w:rPr>
        <w:t>Dr Sami Azam</w:t>
      </w:r>
    </w:p>
    <w:p w14:paraId="63277679" w14:textId="462482FE" w:rsidR="002F7EC8" w:rsidRDefault="002F7EC8" w:rsidP="00476293">
      <w:pPr>
        <w:spacing w:before="0" w:after="0"/>
        <w:jc w:val="center"/>
        <w:rPr>
          <w:rFonts w:ascii="Calibri Light" w:eastAsiaTheme="majorEastAsia" w:hAnsi="Calibri Light" w:cs="Calibri Light"/>
          <w:sz w:val="28"/>
          <w:szCs w:val="28"/>
        </w:rPr>
      </w:pPr>
      <w:r w:rsidRPr="00645EB8">
        <w:rPr>
          <w:color w:val="595959" w:themeColor="text1" w:themeTint="A6"/>
        </w:rPr>
        <w:t>1</w:t>
      </w:r>
      <w:r w:rsidR="00476293">
        <w:rPr>
          <w:color w:val="595959" w:themeColor="text1" w:themeTint="A6"/>
        </w:rPr>
        <w:t>7</w:t>
      </w:r>
      <w:r>
        <w:rPr>
          <w:color w:val="595959" w:themeColor="text1" w:themeTint="A6"/>
        </w:rPr>
        <w:t xml:space="preserve"> </w:t>
      </w:r>
      <w:r w:rsidR="00476293">
        <w:rPr>
          <w:color w:val="595959" w:themeColor="text1" w:themeTint="A6"/>
        </w:rPr>
        <w:t>March</w:t>
      </w:r>
      <w:r>
        <w:rPr>
          <w:color w:val="595959" w:themeColor="text1" w:themeTint="A6"/>
        </w:rPr>
        <w:t xml:space="preserve"> </w:t>
      </w:r>
      <w:r w:rsidRPr="00645EB8">
        <w:rPr>
          <w:color w:val="595959" w:themeColor="text1" w:themeTint="A6"/>
        </w:rPr>
        <w:t>2020</w:t>
      </w:r>
    </w:p>
    <w:p w14:paraId="7A42EC76" w14:textId="6BCC8612" w:rsidR="007C6FE3" w:rsidRPr="007C6FE3" w:rsidRDefault="007C6FE3" w:rsidP="007C6FE3">
      <w:pPr>
        <w:pStyle w:val="Heading1"/>
        <w:rPr>
          <w:rFonts w:ascii="Calibri Light" w:hAnsi="Calibri Light" w:cs="Calibri Light"/>
        </w:rPr>
      </w:pPr>
      <w:bookmarkStart w:id="7" w:name="_Toc35132123"/>
      <w:r w:rsidRPr="007C6FE3">
        <w:rPr>
          <w:rFonts w:ascii="Calibri Light" w:hAnsi="Calibri Light" w:cs="Calibri Light"/>
        </w:rPr>
        <w:lastRenderedPageBreak/>
        <w:t>Table of Content</w:t>
      </w:r>
      <w:bookmarkEnd w:id="7"/>
    </w:p>
    <w:p w14:paraId="736227E1" w14:textId="4071A427" w:rsidR="00D55F2C" w:rsidRDefault="00583FEE">
      <w:pPr>
        <w:pStyle w:val="TOC1"/>
        <w:tabs>
          <w:tab w:val="right" w:leader="dot" w:pos="9350"/>
        </w:tabs>
        <w:rPr>
          <w:b w:val="0"/>
          <w:noProof/>
          <w:sz w:val="24"/>
          <w:szCs w:val="24"/>
        </w:rPr>
      </w:pPr>
      <w:r w:rsidRPr="00CA301F">
        <w:rPr>
          <w:rFonts w:ascii="Calibri Light" w:hAnsi="Calibri Light" w:cs="Calibri Light"/>
        </w:rPr>
        <w:fldChar w:fldCharType="begin"/>
      </w:r>
      <w:r w:rsidRPr="00CA301F">
        <w:rPr>
          <w:rFonts w:ascii="Calibri Light" w:hAnsi="Calibri Light" w:cs="Calibri Light"/>
        </w:rPr>
        <w:instrText xml:space="preserve"> TOC \o "1-2" </w:instrText>
      </w:r>
      <w:r w:rsidRPr="00CA301F">
        <w:rPr>
          <w:rFonts w:ascii="Calibri Light" w:hAnsi="Calibri Light" w:cs="Calibri Light"/>
        </w:rPr>
        <w:fldChar w:fldCharType="separate"/>
      </w:r>
      <w:r w:rsidR="00D55F2C" w:rsidRPr="00905108">
        <w:rPr>
          <w:rFonts w:ascii="Calibri Light" w:hAnsi="Calibri Light" w:cs="Calibri Light"/>
          <w:noProof/>
        </w:rPr>
        <w:t>Table of Content</w:t>
      </w:r>
      <w:r w:rsidR="00D55F2C">
        <w:rPr>
          <w:noProof/>
        </w:rPr>
        <w:tab/>
      </w:r>
      <w:r w:rsidR="00D55F2C">
        <w:rPr>
          <w:noProof/>
        </w:rPr>
        <w:fldChar w:fldCharType="begin"/>
      </w:r>
      <w:r w:rsidR="00D55F2C">
        <w:rPr>
          <w:noProof/>
        </w:rPr>
        <w:instrText xml:space="preserve"> PAGEREF _Toc35132123 \h </w:instrText>
      </w:r>
      <w:r w:rsidR="00D55F2C">
        <w:rPr>
          <w:noProof/>
        </w:rPr>
      </w:r>
      <w:r w:rsidR="00D55F2C">
        <w:rPr>
          <w:noProof/>
        </w:rPr>
        <w:fldChar w:fldCharType="separate"/>
      </w:r>
      <w:r w:rsidR="00D55F2C">
        <w:rPr>
          <w:noProof/>
        </w:rPr>
        <w:t>2</w:t>
      </w:r>
      <w:r w:rsidR="00D55F2C">
        <w:rPr>
          <w:noProof/>
        </w:rPr>
        <w:fldChar w:fldCharType="end"/>
      </w:r>
    </w:p>
    <w:p w14:paraId="17A0DB73" w14:textId="08263E68" w:rsidR="00D55F2C" w:rsidRDefault="00D55F2C">
      <w:pPr>
        <w:pStyle w:val="TOC1"/>
        <w:tabs>
          <w:tab w:val="right" w:leader="dot" w:pos="9350"/>
        </w:tabs>
        <w:rPr>
          <w:b w:val="0"/>
          <w:noProof/>
          <w:sz w:val="24"/>
          <w:szCs w:val="24"/>
        </w:rPr>
      </w:pPr>
      <w:r w:rsidRPr="00905108">
        <w:rPr>
          <w:rFonts w:ascii="Calibri Light" w:hAnsi="Calibri Light" w:cs="Calibri Light"/>
          <w:noProof/>
        </w:rPr>
        <w:t>Revision History</w:t>
      </w:r>
      <w:r>
        <w:rPr>
          <w:noProof/>
        </w:rPr>
        <w:tab/>
      </w:r>
      <w:r>
        <w:rPr>
          <w:noProof/>
        </w:rPr>
        <w:fldChar w:fldCharType="begin"/>
      </w:r>
      <w:r>
        <w:rPr>
          <w:noProof/>
        </w:rPr>
        <w:instrText xml:space="preserve"> PAGEREF _Toc35132124 \h </w:instrText>
      </w:r>
      <w:r>
        <w:rPr>
          <w:noProof/>
        </w:rPr>
      </w:r>
      <w:r>
        <w:rPr>
          <w:noProof/>
        </w:rPr>
        <w:fldChar w:fldCharType="separate"/>
      </w:r>
      <w:r>
        <w:rPr>
          <w:noProof/>
        </w:rPr>
        <w:t>3</w:t>
      </w:r>
      <w:r>
        <w:rPr>
          <w:noProof/>
        </w:rPr>
        <w:fldChar w:fldCharType="end"/>
      </w:r>
    </w:p>
    <w:p w14:paraId="1E032BE7" w14:textId="0C6D9854" w:rsidR="00D55F2C" w:rsidRDefault="00D55F2C">
      <w:pPr>
        <w:pStyle w:val="TOC1"/>
        <w:tabs>
          <w:tab w:val="right" w:leader="dot" w:pos="9350"/>
        </w:tabs>
        <w:rPr>
          <w:b w:val="0"/>
          <w:noProof/>
          <w:sz w:val="24"/>
          <w:szCs w:val="24"/>
        </w:rPr>
      </w:pPr>
      <w:r w:rsidRPr="00905108">
        <w:rPr>
          <w:rFonts w:ascii="Calibri Light" w:hAnsi="Calibri Light" w:cs="Calibri Light"/>
          <w:noProof/>
        </w:rPr>
        <w:t>Project Charter</w:t>
      </w:r>
      <w:r>
        <w:rPr>
          <w:noProof/>
        </w:rPr>
        <w:tab/>
      </w:r>
      <w:r>
        <w:rPr>
          <w:noProof/>
        </w:rPr>
        <w:fldChar w:fldCharType="begin"/>
      </w:r>
      <w:r>
        <w:rPr>
          <w:noProof/>
        </w:rPr>
        <w:instrText xml:space="preserve"> PAGEREF _Toc35132126 \h </w:instrText>
      </w:r>
      <w:r>
        <w:rPr>
          <w:noProof/>
        </w:rPr>
      </w:r>
      <w:r>
        <w:rPr>
          <w:noProof/>
        </w:rPr>
        <w:fldChar w:fldCharType="separate"/>
      </w:r>
      <w:r>
        <w:rPr>
          <w:noProof/>
        </w:rPr>
        <w:t>5</w:t>
      </w:r>
      <w:r>
        <w:rPr>
          <w:noProof/>
        </w:rPr>
        <w:fldChar w:fldCharType="end"/>
      </w:r>
    </w:p>
    <w:p w14:paraId="7AB807EB" w14:textId="3168A0FE" w:rsidR="00D55F2C" w:rsidRDefault="00D55F2C">
      <w:pPr>
        <w:pStyle w:val="TOC2"/>
        <w:tabs>
          <w:tab w:val="right" w:leader="dot" w:pos="9350"/>
        </w:tabs>
        <w:rPr>
          <w:i w:val="0"/>
          <w:noProof/>
          <w:sz w:val="24"/>
          <w:szCs w:val="24"/>
        </w:rPr>
      </w:pPr>
      <w:r w:rsidRPr="00905108">
        <w:rPr>
          <w:rFonts w:ascii="Calibri Light" w:hAnsi="Calibri Light" w:cs="Calibri Light"/>
          <w:noProof/>
        </w:rPr>
        <w:t>Project Background</w:t>
      </w:r>
      <w:r>
        <w:rPr>
          <w:noProof/>
        </w:rPr>
        <w:tab/>
      </w:r>
      <w:r>
        <w:rPr>
          <w:noProof/>
        </w:rPr>
        <w:fldChar w:fldCharType="begin"/>
      </w:r>
      <w:r>
        <w:rPr>
          <w:noProof/>
        </w:rPr>
        <w:instrText xml:space="preserve"> PAGEREF _Toc35132127 \h </w:instrText>
      </w:r>
      <w:r>
        <w:rPr>
          <w:noProof/>
        </w:rPr>
      </w:r>
      <w:r>
        <w:rPr>
          <w:noProof/>
        </w:rPr>
        <w:fldChar w:fldCharType="separate"/>
      </w:r>
      <w:r>
        <w:rPr>
          <w:noProof/>
        </w:rPr>
        <w:t>5</w:t>
      </w:r>
      <w:r>
        <w:rPr>
          <w:noProof/>
        </w:rPr>
        <w:fldChar w:fldCharType="end"/>
      </w:r>
    </w:p>
    <w:p w14:paraId="0114BBC2" w14:textId="542E3E04" w:rsidR="00D55F2C" w:rsidRDefault="00D55F2C">
      <w:pPr>
        <w:pStyle w:val="TOC2"/>
        <w:tabs>
          <w:tab w:val="right" w:leader="dot" w:pos="9350"/>
        </w:tabs>
        <w:rPr>
          <w:i w:val="0"/>
          <w:noProof/>
          <w:sz w:val="24"/>
          <w:szCs w:val="24"/>
        </w:rPr>
      </w:pPr>
      <w:r w:rsidRPr="00905108">
        <w:rPr>
          <w:rFonts w:ascii="Calibri Light" w:hAnsi="Calibri Light" w:cs="Calibri Light"/>
          <w:noProof/>
        </w:rPr>
        <w:t>Project objectives</w:t>
      </w:r>
      <w:r>
        <w:rPr>
          <w:noProof/>
        </w:rPr>
        <w:tab/>
      </w:r>
      <w:r>
        <w:rPr>
          <w:noProof/>
        </w:rPr>
        <w:fldChar w:fldCharType="begin"/>
      </w:r>
      <w:r>
        <w:rPr>
          <w:noProof/>
        </w:rPr>
        <w:instrText xml:space="preserve"> PAGEREF _Toc35132128 \h </w:instrText>
      </w:r>
      <w:r>
        <w:rPr>
          <w:noProof/>
        </w:rPr>
      </w:r>
      <w:r>
        <w:rPr>
          <w:noProof/>
        </w:rPr>
        <w:fldChar w:fldCharType="separate"/>
      </w:r>
      <w:r>
        <w:rPr>
          <w:noProof/>
        </w:rPr>
        <w:t>5</w:t>
      </w:r>
      <w:r>
        <w:rPr>
          <w:noProof/>
        </w:rPr>
        <w:fldChar w:fldCharType="end"/>
      </w:r>
    </w:p>
    <w:p w14:paraId="1373BED9" w14:textId="601FFB76" w:rsidR="00D55F2C" w:rsidRDefault="00D55F2C">
      <w:pPr>
        <w:pStyle w:val="TOC2"/>
        <w:tabs>
          <w:tab w:val="right" w:leader="dot" w:pos="9350"/>
        </w:tabs>
        <w:rPr>
          <w:i w:val="0"/>
          <w:noProof/>
          <w:sz w:val="24"/>
          <w:szCs w:val="24"/>
        </w:rPr>
      </w:pPr>
      <w:r w:rsidRPr="00905108">
        <w:rPr>
          <w:rFonts w:ascii="Calibri Light" w:hAnsi="Calibri Light" w:cs="Calibri Light"/>
          <w:noProof/>
        </w:rPr>
        <w:t>Project scope</w:t>
      </w:r>
      <w:r>
        <w:rPr>
          <w:noProof/>
        </w:rPr>
        <w:tab/>
      </w:r>
      <w:r>
        <w:rPr>
          <w:noProof/>
        </w:rPr>
        <w:fldChar w:fldCharType="begin"/>
      </w:r>
      <w:r>
        <w:rPr>
          <w:noProof/>
        </w:rPr>
        <w:instrText xml:space="preserve"> PAGEREF _Toc35132129 \h </w:instrText>
      </w:r>
      <w:r>
        <w:rPr>
          <w:noProof/>
        </w:rPr>
      </w:r>
      <w:r>
        <w:rPr>
          <w:noProof/>
        </w:rPr>
        <w:fldChar w:fldCharType="separate"/>
      </w:r>
      <w:r>
        <w:rPr>
          <w:noProof/>
        </w:rPr>
        <w:t>5</w:t>
      </w:r>
      <w:r>
        <w:rPr>
          <w:noProof/>
        </w:rPr>
        <w:fldChar w:fldCharType="end"/>
      </w:r>
    </w:p>
    <w:p w14:paraId="5A6D353E" w14:textId="053E0245" w:rsidR="00D55F2C" w:rsidRDefault="00D55F2C">
      <w:pPr>
        <w:pStyle w:val="TOC2"/>
        <w:tabs>
          <w:tab w:val="right" w:leader="dot" w:pos="9350"/>
        </w:tabs>
        <w:rPr>
          <w:i w:val="0"/>
          <w:noProof/>
          <w:sz w:val="24"/>
          <w:szCs w:val="24"/>
        </w:rPr>
      </w:pPr>
      <w:r w:rsidRPr="00905108">
        <w:rPr>
          <w:rFonts w:ascii="Calibri Light" w:hAnsi="Calibri Light" w:cs="Calibri Light"/>
          <w:noProof/>
        </w:rPr>
        <w:t>Project feasibility</w:t>
      </w:r>
      <w:r>
        <w:rPr>
          <w:noProof/>
        </w:rPr>
        <w:tab/>
      </w:r>
      <w:r>
        <w:rPr>
          <w:noProof/>
        </w:rPr>
        <w:fldChar w:fldCharType="begin"/>
      </w:r>
      <w:r>
        <w:rPr>
          <w:noProof/>
        </w:rPr>
        <w:instrText xml:space="preserve"> PAGEREF _Toc35132130 \h </w:instrText>
      </w:r>
      <w:r>
        <w:rPr>
          <w:noProof/>
        </w:rPr>
      </w:r>
      <w:r>
        <w:rPr>
          <w:noProof/>
        </w:rPr>
        <w:fldChar w:fldCharType="separate"/>
      </w:r>
      <w:r>
        <w:rPr>
          <w:noProof/>
        </w:rPr>
        <w:t>5</w:t>
      </w:r>
      <w:r>
        <w:rPr>
          <w:noProof/>
        </w:rPr>
        <w:fldChar w:fldCharType="end"/>
      </w:r>
    </w:p>
    <w:p w14:paraId="2AA06986" w14:textId="0F1F1C62" w:rsidR="00D55F2C" w:rsidRDefault="00D55F2C">
      <w:pPr>
        <w:pStyle w:val="TOC2"/>
        <w:tabs>
          <w:tab w:val="right" w:leader="dot" w:pos="9350"/>
        </w:tabs>
        <w:rPr>
          <w:i w:val="0"/>
          <w:noProof/>
          <w:sz w:val="24"/>
          <w:szCs w:val="24"/>
        </w:rPr>
      </w:pPr>
      <w:r w:rsidRPr="00905108">
        <w:rPr>
          <w:rFonts w:ascii="Calibri Light" w:hAnsi="Calibri Light" w:cs="Calibri Light"/>
          <w:noProof/>
        </w:rPr>
        <w:t>Project milestones</w:t>
      </w:r>
      <w:r>
        <w:rPr>
          <w:noProof/>
        </w:rPr>
        <w:tab/>
      </w:r>
      <w:r>
        <w:rPr>
          <w:noProof/>
        </w:rPr>
        <w:fldChar w:fldCharType="begin"/>
      </w:r>
      <w:r>
        <w:rPr>
          <w:noProof/>
        </w:rPr>
        <w:instrText xml:space="preserve"> PAGEREF _Toc35132131 \h </w:instrText>
      </w:r>
      <w:r>
        <w:rPr>
          <w:noProof/>
        </w:rPr>
      </w:r>
      <w:r>
        <w:rPr>
          <w:noProof/>
        </w:rPr>
        <w:fldChar w:fldCharType="separate"/>
      </w:r>
      <w:r>
        <w:rPr>
          <w:noProof/>
        </w:rPr>
        <w:t>5</w:t>
      </w:r>
      <w:r>
        <w:rPr>
          <w:noProof/>
        </w:rPr>
        <w:fldChar w:fldCharType="end"/>
      </w:r>
    </w:p>
    <w:p w14:paraId="66FCFB51" w14:textId="19EA5A46" w:rsidR="00D55F2C" w:rsidRDefault="00127469">
      <w:pPr>
        <w:pStyle w:val="TOC2"/>
        <w:tabs>
          <w:tab w:val="right" w:leader="dot" w:pos="9350"/>
        </w:tabs>
        <w:rPr>
          <w:i w:val="0"/>
          <w:noProof/>
          <w:sz w:val="24"/>
          <w:szCs w:val="24"/>
        </w:rPr>
      </w:pPr>
      <w:r>
        <w:rPr>
          <w:rFonts w:ascii="Calibri Light" w:hAnsi="Calibri Light" w:cs="Calibri Light"/>
          <w:noProof/>
        </w:rPr>
        <w:t>Project</w:t>
      </w:r>
      <w:r w:rsidR="00D55F2C" w:rsidRPr="00905108">
        <w:rPr>
          <w:rFonts w:ascii="Calibri Light" w:hAnsi="Calibri Light" w:cs="Calibri Light"/>
          <w:noProof/>
        </w:rPr>
        <w:t xml:space="preserve"> requirements</w:t>
      </w:r>
      <w:r w:rsidR="00D55F2C">
        <w:rPr>
          <w:noProof/>
        </w:rPr>
        <w:tab/>
      </w:r>
      <w:r w:rsidR="00D55F2C">
        <w:rPr>
          <w:noProof/>
        </w:rPr>
        <w:fldChar w:fldCharType="begin"/>
      </w:r>
      <w:r w:rsidR="00D55F2C">
        <w:rPr>
          <w:noProof/>
        </w:rPr>
        <w:instrText xml:space="preserve"> PAGEREF _Toc35132132 \h </w:instrText>
      </w:r>
      <w:r w:rsidR="00D55F2C">
        <w:rPr>
          <w:noProof/>
        </w:rPr>
      </w:r>
      <w:r w:rsidR="00D55F2C">
        <w:rPr>
          <w:noProof/>
        </w:rPr>
        <w:fldChar w:fldCharType="separate"/>
      </w:r>
      <w:r w:rsidR="00D55F2C">
        <w:rPr>
          <w:noProof/>
        </w:rPr>
        <w:t>6</w:t>
      </w:r>
      <w:r w:rsidR="00D55F2C">
        <w:rPr>
          <w:noProof/>
        </w:rPr>
        <w:fldChar w:fldCharType="end"/>
      </w:r>
    </w:p>
    <w:p w14:paraId="124230C3" w14:textId="115577FF" w:rsidR="00D55F2C" w:rsidRDefault="00D55F2C">
      <w:pPr>
        <w:pStyle w:val="TOC1"/>
        <w:tabs>
          <w:tab w:val="right" w:leader="dot" w:pos="9350"/>
        </w:tabs>
        <w:rPr>
          <w:b w:val="0"/>
          <w:noProof/>
          <w:sz w:val="24"/>
          <w:szCs w:val="24"/>
        </w:rPr>
      </w:pPr>
      <w:r w:rsidRPr="00905108">
        <w:rPr>
          <w:rFonts w:ascii="Calibri Light" w:hAnsi="Calibri Light" w:cs="Calibri Light"/>
          <w:noProof/>
        </w:rPr>
        <w:t>Project Governance</w:t>
      </w:r>
      <w:r>
        <w:rPr>
          <w:noProof/>
        </w:rPr>
        <w:tab/>
      </w:r>
      <w:r>
        <w:rPr>
          <w:noProof/>
        </w:rPr>
        <w:fldChar w:fldCharType="begin"/>
      </w:r>
      <w:r>
        <w:rPr>
          <w:noProof/>
        </w:rPr>
        <w:instrText xml:space="preserve"> PAGEREF _Toc35132133 \h </w:instrText>
      </w:r>
      <w:r>
        <w:rPr>
          <w:noProof/>
        </w:rPr>
      </w:r>
      <w:r>
        <w:rPr>
          <w:noProof/>
        </w:rPr>
        <w:fldChar w:fldCharType="separate"/>
      </w:r>
      <w:r>
        <w:rPr>
          <w:noProof/>
        </w:rPr>
        <w:t>7</w:t>
      </w:r>
      <w:r>
        <w:rPr>
          <w:noProof/>
        </w:rPr>
        <w:fldChar w:fldCharType="end"/>
      </w:r>
    </w:p>
    <w:p w14:paraId="1055769E" w14:textId="4E605D1D" w:rsidR="00D55F2C" w:rsidRDefault="00D55F2C">
      <w:pPr>
        <w:pStyle w:val="TOC1"/>
        <w:tabs>
          <w:tab w:val="right" w:leader="dot" w:pos="9350"/>
        </w:tabs>
        <w:rPr>
          <w:b w:val="0"/>
          <w:noProof/>
          <w:sz w:val="24"/>
          <w:szCs w:val="24"/>
        </w:rPr>
      </w:pPr>
      <w:r w:rsidRPr="00905108">
        <w:rPr>
          <w:rFonts w:ascii="Calibri Light" w:hAnsi="Calibri Light" w:cs="Calibri Light"/>
          <w:noProof/>
        </w:rPr>
        <w:t>Project Approach</w:t>
      </w:r>
      <w:r>
        <w:rPr>
          <w:noProof/>
        </w:rPr>
        <w:tab/>
      </w:r>
      <w:r>
        <w:rPr>
          <w:noProof/>
        </w:rPr>
        <w:fldChar w:fldCharType="begin"/>
      </w:r>
      <w:r>
        <w:rPr>
          <w:noProof/>
        </w:rPr>
        <w:instrText xml:space="preserve"> PAGEREF _Toc35132134 \h </w:instrText>
      </w:r>
      <w:r>
        <w:rPr>
          <w:noProof/>
        </w:rPr>
      </w:r>
      <w:r>
        <w:rPr>
          <w:noProof/>
        </w:rPr>
        <w:fldChar w:fldCharType="separate"/>
      </w:r>
      <w:r>
        <w:rPr>
          <w:noProof/>
        </w:rPr>
        <w:t>8</w:t>
      </w:r>
      <w:r>
        <w:rPr>
          <w:noProof/>
        </w:rPr>
        <w:fldChar w:fldCharType="end"/>
      </w:r>
    </w:p>
    <w:p w14:paraId="39B453B4" w14:textId="7052FF8D" w:rsidR="00D55F2C" w:rsidRDefault="00D55F2C">
      <w:pPr>
        <w:pStyle w:val="TOC2"/>
        <w:tabs>
          <w:tab w:val="right" w:leader="dot" w:pos="9350"/>
        </w:tabs>
        <w:rPr>
          <w:i w:val="0"/>
          <w:noProof/>
          <w:sz w:val="24"/>
          <w:szCs w:val="24"/>
        </w:rPr>
      </w:pPr>
      <w:r w:rsidRPr="00905108">
        <w:rPr>
          <w:rFonts w:ascii="Calibri Light" w:hAnsi="Calibri Light" w:cs="Calibri Light"/>
          <w:noProof/>
        </w:rPr>
        <w:t>Project Schedule</w:t>
      </w:r>
      <w:r>
        <w:rPr>
          <w:noProof/>
        </w:rPr>
        <w:tab/>
      </w:r>
      <w:r>
        <w:rPr>
          <w:noProof/>
        </w:rPr>
        <w:fldChar w:fldCharType="begin"/>
      </w:r>
      <w:r>
        <w:rPr>
          <w:noProof/>
        </w:rPr>
        <w:instrText xml:space="preserve"> PAGEREF _Toc35132135 \h </w:instrText>
      </w:r>
      <w:r>
        <w:rPr>
          <w:noProof/>
        </w:rPr>
      </w:r>
      <w:r>
        <w:rPr>
          <w:noProof/>
        </w:rPr>
        <w:fldChar w:fldCharType="separate"/>
      </w:r>
      <w:r>
        <w:rPr>
          <w:noProof/>
        </w:rPr>
        <w:t>8</w:t>
      </w:r>
      <w:r>
        <w:rPr>
          <w:noProof/>
        </w:rPr>
        <w:fldChar w:fldCharType="end"/>
      </w:r>
    </w:p>
    <w:p w14:paraId="55FC0518" w14:textId="646177C3" w:rsidR="00D55F2C" w:rsidRDefault="00D55F2C">
      <w:pPr>
        <w:pStyle w:val="TOC1"/>
        <w:tabs>
          <w:tab w:val="right" w:leader="dot" w:pos="9350"/>
        </w:tabs>
        <w:rPr>
          <w:b w:val="0"/>
          <w:noProof/>
          <w:sz w:val="24"/>
          <w:szCs w:val="24"/>
        </w:rPr>
      </w:pPr>
      <w:r w:rsidRPr="00905108">
        <w:rPr>
          <w:rFonts w:ascii="Calibri Light" w:hAnsi="Calibri Light" w:cs="Calibri Light"/>
          <w:noProof/>
        </w:rPr>
        <w:t>Attachment A – Initial Project Schedule</w:t>
      </w:r>
      <w:r>
        <w:rPr>
          <w:noProof/>
        </w:rPr>
        <w:tab/>
      </w:r>
      <w:r>
        <w:rPr>
          <w:noProof/>
        </w:rPr>
        <w:fldChar w:fldCharType="begin"/>
      </w:r>
      <w:r>
        <w:rPr>
          <w:noProof/>
        </w:rPr>
        <w:instrText xml:space="preserve"> PAGEREF _Toc35132136 \h </w:instrText>
      </w:r>
      <w:r>
        <w:rPr>
          <w:noProof/>
        </w:rPr>
      </w:r>
      <w:r>
        <w:rPr>
          <w:noProof/>
        </w:rPr>
        <w:fldChar w:fldCharType="separate"/>
      </w:r>
      <w:r>
        <w:rPr>
          <w:noProof/>
        </w:rPr>
        <w:t>9</w:t>
      </w:r>
      <w:r>
        <w:rPr>
          <w:noProof/>
        </w:rPr>
        <w:fldChar w:fldCharType="end"/>
      </w:r>
    </w:p>
    <w:p w14:paraId="36B127C1" w14:textId="1327A7EF" w:rsidR="00565A57" w:rsidRDefault="00583FEE">
      <w:pPr>
        <w:jc w:val="left"/>
        <w:rPr>
          <w:rFonts w:ascii="Calibri Light" w:hAnsi="Calibri Light" w:cs="Calibri Light"/>
        </w:rPr>
      </w:pPr>
      <w:r w:rsidRPr="00CA301F">
        <w:rPr>
          <w:rFonts w:ascii="Calibri Light" w:hAnsi="Calibri Light" w:cs="Calibri Light"/>
        </w:rPr>
        <w:fldChar w:fldCharType="end"/>
      </w:r>
    </w:p>
    <w:p w14:paraId="065C14F2" w14:textId="77777777" w:rsidR="00565A57" w:rsidRDefault="00565A57">
      <w:pPr>
        <w:jc w:val="left"/>
        <w:rPr>
          <w:rFonts w:ascii="Calibri Light" w:hAnsi="Calibri Light" w:cs="Calibri Light"/>
        </w:rPr>
      </w:pPr>
      <w:r>
        <w:rPr>
          <w:rFonts w:ascii="Calibri Light" w:hAnsi="Calibri Light" w:cs="Calibri Light"/>
        </w:rPr>
        <w:br w:type="page"/>
      </w:r>
    </w:p>
    <w:p w14:paraId="454EDE4C" w14:textId="77777777" w:rsidR="003F0367" w:rsidRPr="00CA301F" w:rsidRDefault="00FC4326" w:rsidP="001F0A66">
      <w:pPr>
        <w:pStyle w:val="Heading1"/>
        <w:rPr>
          <w:rFonts w:ascii="Calibri Light" w:hAnsi="Calibri Light" w:cs="Calibri Light"/>
        </w:rPr>
      </w:pPr>
      <w:bookmarkStart w:id="8" w:name="_Toc477633647"/>
      <w:bookmarkStart w:id="9" w:name="_Toc35132124"/>
      <w:r w:rsidRPr="00CA301F">
        <w:rPr>
          <w:rFonts w:ascii="Calibri Light" w:hAnsi="Calibri Light" w:cs="Calibri Light"/>
        </w:rPr>
        <w:lastRenderedPageBreak/>
        <w:t>R</w:t>
      </w:r>
      <w:r w:rsidR="003F0367" w:rsidRPr="00CA301F">
        <w:rPr>
          <w:rFonts w:ascii="Calibri Light" w:hAnsi="Calibri Light" w:cs="Calibri Light"/>
        </w:rPr>
        <w:t>evision History</w:t>
      </w:r>
      <w:bookmarkEnd w:id="3"/>
      <w:bookmarkEnd w:id="4"/>
      <w:bookmarkEnd w:id="5"/>
      <w:bookmarkEnd w:id="6"/>
      <w:bookmarkEnd w:id="8"/>
      <w:bookmarkEnd w:id="9"/>
    </w:p>
    <w:p w14:paraId="7DB2D283" w14:textId="77777777" w:rsidR="003F0367" w:rsidRPr="00CA301F" w:rsidRDefault="003F0367" w:rsidP="001F0A66">
      <w:pPr>
        <w:rPr>
          <w:rFonts w:ascii="Calibri Light" w:hAnsi="Calibri Light" w:cs="Calibri Light"/>
        </w:rPr>
      </w:pPr>
      <w:r w:rsidRPr="00CA301F">
        <w:rPr>
          <w:rFonts w:ascii="Calibri Light" w:hAnsi="Calibri Light" w:cs="Calibri Light"/>
        </w:rPr>
        <w:t>This document has been revised as follows:</w:t>
      </w:r>
    </w:p>
    <w:tbl>
      <w:tblPr>
        <w:tblW w:w="9596" w:type="dxa"/>
        <w:tblInd w:w="10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26"/>
        <w:gridCol w:w="3326"/>
        <w:gridCol w:w="3784"/>
      </w:tblGrid>
      <w:tr w:rsidR="00642559" w:rsidRPr="00CA301F" w14:paraId="7188EB70" w14:textId="77777777" w:rsidTr="000F6A16">
        <w:trPr>
          <w:trHeight w:val="255"/>
        </w:trPr>
        <w:tc>
          <w:tcPr>
            <w:tcW w:w="1260" w:type="dxa"/>
            <w:shd w:val="clear" w:color="auto" w:fill="548DD4" w:themeFill="text2" w:themeFillTint="99"/>
          </w:tcPr>
          <w:p w14:paraId="30D88DE1"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 xml:space="preserve">Date </w:t>
            </w:r>
          </w:p>
        </w:tc>
        <w:tc>
          <w:tcPr>
            <w:tcW w:w="1226" w:type="dxa"/>
            <w:shd w:val="clear" w:color="auto" w:fill="548DD4" w:themeFill="text2" w:themeFillTint="99"/>
          </w:tcPr>
          <w:p w14:paraId="7EC7B704"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Version</w:t>
            </w:r>
          </w:p>
        </w:tc>
        <w:tc>
          <w:tcPr>
            <w:tcW w:w="3326" w:type="dxa"/>
            <w:shd w:val="clear" w:color="auto" w:fill="548DD4" w:themeFill="text2" w:themeFillTint="99"/>
          </w:tcPr>
          <w:p w14:paraId="4EC52331"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Primary Author(s)</w:t>
            </w:r>
          </w:p>
        </w:tc>
        <w:tc>
          <w:tcPr>
            <w:tcW w:w="3784" w:type="dxa"/>
            <w:shd w:val="clear" w:color="auto" w:fill="548DD4" w:themeFill="text2" w:themeFillTint="99"/>
          </w:tcPr>
          <w:p w14:paraId="7BE3E9AF"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Description of Changes</w:t>
            </w:r>
          </w:p>
        </w:tc>
      </w:tr>
      <w:tr w:rsidR="00642559" w:rsidRPr="00CA301F" w14:paraId="3DC2925E" w14:textId="77777777" w:rsidTr="000F6A16">
        <w:trPr>
          <w:trHeight w:val="377"/>
        </w:trPr>
        <w:tc>
          <w:tcPr>
            <w:tcW w:w="1260" w:type="dxa"/>
          </w:tcPr>
          <w:p w14:paraId="2CBD141C" w14:textId="25CC3025" w:rsidR="00642559" w:rsidRPr="00CA301F" w:rsidRDefault="000F6A16" w:rsidP="001F0A66">
            <w:pPr>
              <w:rPr>
                <w:rFonts w:ascii="Calibri Light" w:hAnsi="Calibri Light" w:cs="Calibri Light"/>
              </w:rPr>
            </w:pPr>
            <w:r>
              <w:rPr>
                <w:rFonts w:ascii="Calibri Light" w:hAnsi="Calibri Light" w:cs="Calibri Light"/>
              </w:rPr>
              <w:t>17/03/2020</w:t>
            </w:r>
          </w:p>
        </w:tc>
        <w:tc>
          <w:tcPr>
            <w:tcW w:w="1226" w:type="dxa"/>
          </w:tcPr>
          <w:p w14:paraId="6CB949B7" w14:textId="77777777" w:rsidR="00642559" w:rsidRPr="00CA301F" w:rsidRDefault="00642559" w:rsidP="001F0A66">
            <w:pPr>
              <w:rPr>
                <w:rFonts w:ascii="Calibri Light" w:hAnsi="Calibri Light" w:cs="Calibri Light"/>
                <w:szCs w:val="22"/>
              </w:rPr>
            </w:pPr>
            <w:r w:rsidRPr="00CA301F">
              <w:rPr>
                <w:rFonts w:ascii="Calibri Light" w:hAnsi="Calibri Light" w:cs="Calibri Light"/>
              </w:rPr>
              <w:t>Initial</w:t>
            </w:r>
          </w:p>
        </w:tc>
        <w:tc>
          <w:tcPr>
            <w:tcW w:w="3326" w:type="dxa"/>
          </w:tcPr>
          <w:p w14:paraId="55047299" w14:textId="5FFB3D24" w:rsidR="000F6A16" w:rsidRPr="000F6A16" w:rsidRDefault="000F6A16" w:rsidP="000F6A16">
            <w:pPr>
              <w:spacing w:before="0" w:after="0"/>
              <w:rPr>
                <w:rFonts w:ascii="Calibri Light" w:hAnsi="Calibri Light" w:cs="Calibri Light"/>
              </w:rPr>
            </w:pPr>
            <w:r w:rsidRPr="000F6A16">
              <w:rPr>
                <w:rFonts w:ascii="Calibri Light" w:hAnsi="Calibri Light" w:cs="Calibri Light"/>
              </w:rPr>
              <w:t>Mayra Dwight</w:t>
            </w:r>
          </w:p>
          <w:p w14:paraId="26AD2A01" w14:textId="0C65A464" w:rsidR="000F6A16" w:rsidRPr="000F6A16" w:rsidRDefault="000F6A16" w:rsidP="000F6A16">
            <w:pPr>
              <w:spacing w:before="0" w:after="0"/>
              <w:rPr>
                <w:rFonts w:ascii="Calibri Light" w:hAnsi="Calibri Light" w:cs="Calibri Light"/>
              </w:rPr>
            </w:pPr>
            <w:r w:rsidRPr="000F6A16">
              <w:rPr>
                <w:rFonts w:ascii="Calibri Light" w:hAnsi="Calibri Light" w:cs="Calibri Light"/>
              </w:rPr>
              <w:t>Sachin Malik</w:t>
            </w:r>
          </w:p>
          <w:p w14:paraId="5C313AB5" w14:textId="44027BF6" w:rsidR="000F6A16" w:rsidRPr="000F6A16" w:rsidRDefault="000F6A16" w:rsidP="000F6A16">
            <w:pPr>
              <w:spacing w:before="0" w:after="0"/>
              <w:rPr>
                <w:rFonts w:ascii="Calibri Light" w:hAnsi="Calibri Light" w:cs="Calibri Light"/>
              </w:rPr>
            </w:pPr>
            <w:r w:rsidRPr="000F6A16">
              <w:rPr>
                <w:rFonts w:ascii="Calibri Light" w:hAnsi="Calibri Light" w:cs="Calibri Light"/>
              </w:rPr>
              <w:t xml:space="preserve">Ankit </w:t>
            </w:r>
            <w:proofErr w:type="spellStart"/>
            <w:r w:rsidRPr="000F6A16">
              <w:rPr>
                <w:rFonts w:ascii="Calibri Light" w:hAnsi="Calibri Light" w:cs="Calibri Light"/>
              </w:rPr>
              <w:t>Chanana</w:t>
            </w:r>
            <w:proofErr w:type="spellEnd"/>
          </w:p>
          <w:p w14:paraId="1B4DDFA1" w14:textId="7DE3F9EE" w:rsidR="00642559" w:rsidRPr="00CA301F" w:rsidRDefault="000F6A16" w:rsidP="000F6A16">
            <w:pPr>
              <w:spacing w:before="0" w:after="0"/>
              <w:rPr>
                <w:rFonts w:ascii="Calibri Light" w:hAnsi="Calibri Light" w:cs="Calibri Light"/>
                <w:szCs w:val="22"/>
              </w:rPr>
            </w:pPr>
            <w:proofErr w:type="spellStart"/>
            <w:r w:rsidRPr="000F6A16">
              <w:rPr>
                <w:rFonts w:ascii="Calibri Light" w:hAnsi="Calibri Light" w:cs="Calibri Light"/>
              </w:rPr>
              <w:t>Abhijith</w:t>
            </w:r>
            <w:proofErr w:type="spellEnd"/>
            <w:r w:rsidRPr="000F6A16">
              <w:rPr>
                <w:rFonts w:ascii="Calibri Light" w:hAnsi="Calibri Light" w:cs="Calibri Light"/>
              </w:rPr>
              <w:t xml:space="preserve"> Reddy</w:t>
            </w:r>
          </w:p>
        </w:tc>
        <w:tc>
          <w:tcPr>
            <w:tcW w:w="3784" w:type="dxa"/>
          </w:tcPr>
          <w:p w14:paraId="1588D791" w14:textId="69078D0B" w:rsidR="00642559" w:rsidRPr="00CA301F" w:rsidRDefault="000F6A16" w:rsidP="001F0A66">
            <w:pPr>
              <w:rPr>
                <w:rFonts w:ascii="Calibri Light" w:hAnsi="Calibri Light" w:cs="Calibri Light"/>
              </w:rPr>
            </w:pPr>
            <w:r>
              <w:rPr>
                <w:rFonts w:ascii="Calibri Light" w:hAnsi="Calibri Light" w:cs="Calibri Light"/>
              </w:rPr>
              <w:t>First release</w:t>
            </w:r>
          </w:p>
        </w:tc>
      </w:tr>
      <w:tr w:rsidR="00642559" w:rsidRPr="00CA301F" w14:paraId="4FD1B7C0" w14:textId="77777777" w:rsidTr="000F6A16">
        <w:trPr>
          <w:trHeight w:val="420"/>
        </w:trPr>
        <w:tc>
          <w:tcPr>
            <w:tcW w:w="1260" w:type="dxa"/>
          </w:tcPr>
          <w:p w14:paraId="6C75FEEE" w14:textId="30E4A3C2" w:rsidR="00642559" w:rsidRPr="00CA301F" w:rsidRDefault="00642559" w:rsidP="001F0A66">
            <w:pPr>
              <w:rPr>
                <w:rFonts w:ascii="Calibri Light" w:hAnsi="Calibri Light" w:cs="Calibri Light"/>
              </w:rPr>
            </w:pPr>
          </w:p>
        </w:tc>
        <w:tc>
          <w:tcPr>
            <w:tcW w:w="1226" w:type="dxa"/>
          </w:tcPr>
          <w:p w14:paraId="05C1E80D" w14:textId="2F281CC6" w:rsidR="00642559" w:rsidRPr="00CA301F" w:rsidRDefault="00642559" w:rsidP="001F0A66">
            <w:pPr>
              <w:rPr>
                <w:rFonts w:ascii="Calibri Light" w:hAnsi="Calibri Light" w:cs="Calibri Light"/>
              </w:rPr>
            </w:pPr>
          </w:p>
        </w:tc>
        <w:tc>
          <w:tcPr>
            <w:tcW w:w="3326" w:type="dxa"/>
          </w:tcPr>
          <w:p w14:paraId="7AEFEA4D" w14:textId="6126F8EA" w:rsidR="00642559" w:rsidRPr="00CA301F" w:rsidRDefault="00642559" w:rsidP="001F0A66">
            <w:pPr>
              <w:rPr>
                <w:rFonts w:ascii="Calibri Light" w:hAnsi="Calibri Light" w:cs="Calibri Light"/>
              </w:rPr>
            </w:pPr>
          </w:p>
        </w:tc>
        <w:tc>
          <w:tcPr>
            <w:tcW w:w="3784" w:type="dxa"/>
          </w:tcPr>
          <w:p w14:paraId="60FC72EC" w14:textId="1C115CEF" w:rsidR="00642559" w:rsidRPr="00CA301F" w:rsidRDefault="00642559" w:rsidP="001F0A66">
            <w:pPr>
              <w:rPr>
                <w:rFonts w:ascii="Calibri Light" w:hAnsi="Calibri Light" w:cs="Calibri Light"/>
              </w:rPr>
            </w:pPr>
          </w:p>
        </w:tc>
      </w:tr>
      <w:tr w:rsidR="00C14199" w:rsidRPr="00CA301F" w14:paraId="103DDA67" w14:textId="77777777" w:rsidTr="000F6A16">
        <w:trPr>
          <w:trHeight w:val="420"/>
        </w:trPr>
        <w:tc>
          <w:tcPr>
            <w:tcW w:w="1260" w:type="dxa"/>
          </w:tcPr>
          <w:p w14:paraId="3B832FCB" w14:textId="1D8C7865" w:rsidR="00C14199" w:rsidRPr="00CA301F" w:rsidRDefault="00C14199" w:rsidP="00C14199">
            <w:pPr>
              <w:rPr>
                <w:rFonts w:ascii="Calibri Light" w:hAnsi="Calibri Light" w:cs="Calibri Light"/>
              </w:rPr>
            </w:pPr>
          </w:p>
        </w:tc>
        <w:tc>
          <w:tcPr>
            <w:tcW w:w="1226" w:type="dxa"/>
          </w:tcPr>
          <w:p w14:paraId="32CD5FEE" w14:textId="0302CD59" w:rsidR="00C14199" w:rsidRPr="00CA301F" w:rsidRDefault="00C14199" w:rsidP="00C14199">
            <w:pPr>
              <w:rPr>
                <w:rFonts w:ascii="Calibri Light" w:hAnsi="Calibri Light" w:cs="Calibri Light"/>
              </w:rPr>
            </w:pPr>
          </w:p>
        </w:tc>
        <w:tc>
          <w:tcPr>
            <w:tcW w:w="3326" w:type="dxa"/>
          </w:tcPr>
          <w:p w14:paraId="0BE5F77E" w14:textId="0A0F2B75" w:rsidR="00C14199" w:rsidRPr="00CA301F" w:rsidRDefault="00C14199" w:rsidP="00C14199">
            <w:pPr>
              <w:rPr>
                <w:rFonts w:ascii="Calibri Light" w:hAnsi="Calibri Light" w:cs="Calibri Light"/>
              </w:rPr>
            </w:pPr>
          </w:p>
        </w:tc>
        <w:tc>
          <w:tcPr>
            <w:tcW w:w="3784" w:type="dxa"/>
          </w:tcPr>
          <w:p w14:paraId="105461EF" w14:textId="58B3F01B" w:rsidR="00C14199" w:rsidRPr="00CA301F" w:rsidRDefault="00C14199" w:rsidP="00C14199">
            <w:pPr>
              <w:rPr>
                <w:rFonts w:ascii="Calibri Light" w:hAnsi="Calibri Light" w:cs="Calibri Light"/>
              </w:rPr>
            </w:pPr>
          </w:p>
        </w:tc>
      </w:tr>
    </w:tbl>
    <w:p w14:paraId="31A7447F" w14:textId="77777777" w:rsidR="003570D3" w:rsidRPr="00CA301F" w:rsidRDefault="003570D3">
      <w:pPr>
        <w:jc w:val="left"/>
        <w:rPr>
          <w:rFonts w:ascii="Calibri Light" w:hAnsi="Calibri Light" w:cs="Calibri Light"/>
        </w:rPr>
      </w:pPr>
      <w:bookmarkStart w:id="10" w:name="_Toc282255303"/>
      <w:bookmarkStart w:id="11" w:name="_Toc324515012"/>
      <w:bookmarkStart w:id="12" w:name="_Toc324942898"/>
      <w:bookmarkStart w:id="13" w:name="_Toc477440974"/>
    </w:p>
    <w:p w14:paraId="6291ECCD" w14:textId="77777777" w:rsidR="003570D3" w:rsidRPr="00CA301F" w:rsidRDefault="003570D3" w:rsidP="003570D3">
      <w:pPr>
        <w:pStyle w:val="HeadingNoTOC"/>
        <w:rPr>
          <w:rFonts w:ascii="Calibri Light" w:hAnsi="Calibri Light" w:cs="Calibri Light"/>
        </w:rPr>
      </w:pPr>
      <w:bookmarkStart w:id="14" w:name="_Toc112557928"/>
      <w:r w:rsidRPr="00CA301F">
        <w:rPr>
          <w:rFonts w:ascii="Calibri Light" w:hAnsi="Calibri Light" w:cs="Calibri Light"/>
        </w:rPr>
        <w:t>Approval</w:t>
      </w:r>
      <w:bookmarkEnd w:id="14"/>
    </w:p>
    <w:tbl>
      <w:tblPr>
        <w:tblW w:w="9781" w:type="dxa"/>
        <w:tblInd w:w="108" w:type="dxa"/>
        <w:tblCellMar>
          <w:left w:w="0" w:type="dxa"/>
          <w:right w:w="0" w:type="dxa"/>
        </w:tblCellMar>
        <w:tblLook w:val="04A0" w:firstRow="1" w:lastRow="0" w:firstColumn="1" w:lastColumn="0" w:noHBand="0" w:noVBand="1"/>
      </w:tblPr>
      <w:tblGrid>
        <w:gridCol w:w="1843"/>
        <w:gridCol w:w="5954"/>
        <w:gridCol w:w="1984"/>
      </w:tblGrid>
      <w:tr w:rsidR="002D0199" w:rsidRPr="00CA301F" w14:paraId="32A69095" w14:textId="77777777" w:rsidTr="002D0199">
        <w:trPr>
          <w:trHeight w:val="321"/>
        </w:trPr>
        <w:tc>
          <w:tcPr>
            <w:tcW w:w="9781" w:type="dxa"/>
            <w:gridSpan w:val="3"/>
            <w:tcBorders>
              <w:top w:val="single" w:sz="4" w:space="0" w:color="auto"/>
              <w:left w:val="single" w:sz="4" w:space="0" w:color="auto"/>
              <w:right w:val="single" w:sz="4" w:space="0" w:color="auto"/>
            </w:tcBorders>
            <w:tcMar>
              <w:top w:w="0" w:type="dxa"/>
              <w:left w:w="108" w:type="dxa"/>
              <w:bottom w:w="0" w:type="dxa"/>
              <w:right w:w="108" w:type="dxa"/>
            </w:tcMar>
          </w:tcPr>
          <w:p w14:paraId="1942CC5B" w14:textId="6E6BDDE0" w:rsidR="002D0199" w:rsidRPr="00CA301F" w:rsidRDefault="002D0199" w:rsidP="0008627E">
            <w:pPr>
              <w:pStyle w:val="NoSpacing"/>
              <w:spacing w:line="252" w:lineRule="auto"/>
              <w:rPr>
                <w:rFonts w:ascii="Calibri Light" w:hAnsi="Calibri Light" w:cs="Calibri Light"/>
                <w:b/>
              </w:rPr>
            </w:pPr>
            <w:r w:rsidRPr="00CA301F">
              <w:rPr>
                <w:rFonts w:ascii="Calibri Light" w:hAnsi="Calibri Light" w:cs="Calibri Light"/>
                <w:b/>
              </w:rPr>
              <w:t>Recommended for Approval</w:t>
            </w:r>
          </w:p>
        </w:tc>
      </w:tr>
      <w:tr w:rsidR="002D0199" w:rsidRPr="00CA301F" w14:paraId="401B2454" w14:textId="77777777" w:rsidTr="002D0199">
        <w:trPr>
          <w:trHeight w:val="523"/>
        </w:trPr>
        <w:tc>
          <w:tcPr>
            <w:tcW w:w="7797" w:type="dxa"/>
            <w:gridSpan w:val="2"/>
            <w:tcBorders>
              <w:top w:val="single" w:sz="4" w:space="0" w:color="auto"/>
              <w:left w:val="single" w:sz="4" w:space="0" w:color="auto"/>
              <w:right w:val="single" w:sz="4" w:space="0" w:color="auto"/>
            </w:tcBorders>
            <w:tcMar>
              <w:top w:w="0" w:type="dxa"/>
              <w:left w:w="108" w:type="dxa"/>
              <w:bottom w:w="0" w:type="dxa"/>
              <w:right w:w="108" w:type="dxa"/>
            </w:tcMar>
          </w:tcPr>
          <w:p w14:paraId="0A51A9F3" w14:textId="403986DE" w:rsidR="002D0199" w:rsidRPr="00CA301F" w:rsidRDefault="002D0199" w:rsidP="0008627E">
            <w:pPr>
              <w:pStyle w:val="NoSpacing"/>
              <w:spacing w:line="252" w:lineRule="auto"/>
              <w:rPr>
                <w:rFonts w:ascii="Calibri Light" w:hAnsi="Calibri Light" w:cs="Calibri Light"/>
              </w:rPr>
            </w:pPr>
          </w:p>
        </w:tc>
        <w:tc>
          <w:tcPr>
            <w:tcW w:w="1984" w:type="dxa"/>
            <w:tcBorders>
              <w:top w:val="single" w:sz="4" w:space="0" w:color="auto"/>
              <w:left w:val="single" w:sz="4" w:space="0" w:color="auto"/>
              <w:right w:val="single" w:sz="4" w:space="0" w:color="auto"/>
            </w:tcBorders>
            <w:tcMar>
              <w:top w:w="0" w:type="dxa"/>
              <w:left w:w="108" w:type="dxa"/>
              <w:bottom w:w="0" w:type="dxa"/>
              <w:right w:w="108" w:type="dxa"/>
            </w:tcMar>
          </w:tcPr>
          <w:p w14:paraId="79F17B7B" w14:textId="77777777" w:rsidR="002D0199" w:rsidRPr="00CA301F" w:rsidRDefault="002D0199" w:rsidP="0008627E">
            <w:pPr>
              <w:pStyle w:val="NoSpacing"/>
              <w:spacing w:line="252" w:lineRule="auto"/>
              <w:rPr>
                <w:rFonts w:ascii="Calibri Light" w:hAnsi="Calibri Light" w:cs="Calibri Light"/>
                <w:b/>
                <w:bCs/>
              </w:rPr>
            </w:pPr>
          </w:p>
        </w:tc>
      </w:tr>
      <w:tr w:rsidR="003E3B0D" w:rsidRPr="00CA301F" w14:paraId="12A1E810" w14:textId="77777777" w:rsidTr="002D0199">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0AEC11" w14:textId="2EC74005" w:rsidR="003E3B0D" w:rsidRPr="00CA301F" w:rsidRDefault="000F6A16" w:rsidP="0008627E">
            <w:pPr>
              <w:pStyle w:val="NoSpacing"/>
              <w:spacing w:line="252" w:lineRule="auto"/>
              <w:rPr>
                <w:rFonts w:ascii="Calibri Light" w:hAnsi="Calibri Light" w:cs="Calibri Light"/>
              </w:rPr>
            </w:pPr>
            <w:r>
              <w:rPr>
                <w:rFonts w:ascii="Calibri Light" w:hAnsi="Calibri Light" w:cs="Calibri Light"/>
              </w:rPr>
              <w:t>Charles Yeo</w:t>
            </w:r>
          </w:p>
        </w:tc>
        <w:tc>
          <w:tcPr>
            <w:tcW w:w="59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0F1F3F" w14:textId="2CEFC4AD" w:rsidR="003E3B0D" w:rsidRPr="00CA301F" w:rsidRDefault="003E3B0D" w:rsidP="0008627E">
            <w:pPr>
              <w:pStyle w:val="NoSpacing"/>
              <w:spacing w:line="252" w:lineRule="auto"/>
              <w:rPr>
                <w:rFonts w:ascii="Calibri Light" w:hAnsi="Calibri Light" w:cs="Calibri Light"/>
              </w:rPr>
            </w:pPr>
          </w:p>
        </w:tc>
        <w:tc>
          <w:tcPr>
            <w:tcW w:w="19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2E69E9" w14:textId="330C6895" w:rsidR="003E3B0D" w:rsidRPr="00CA301F" w:rsidRDefault="002D0199" w:rsidP="0008627E">
            <w:pPr>
              <w:pStyle w:val="NoSpacing"/>
              <w:spacing w:line="252" w:lineRule="auto"/>
              <w:rPr>
                <w:rFonts w:ascii="Calibri Light" w:hAnsi="Calibri Light" w:cs="Calibri Light"/>
                <w:bCs/>
              </w:rPr>
            </w:pPr>
            <w:r w:rsidRPr="00CA301F">
              <w:rPr>
                <w:rFonts w:ascii="Calibri Light" w:hAnsi="Calibri Light" w:cs="Calibri Light"/>
                <w:bCs/>
              </w:rPr>
              <w:t>Date</w:t>
            </w:r>
          </w:p>
        </w:tc>
      </w:tr>
    </w:tbl>
    <w:p w14:paraId="6C4D9416" w14:textId="77777777" w:rsidR="003570D3" w:rsidRPr="00CA301F" w:rsidRDefault="003570D3" w:rsidP="003570D3">
      <w:pPr>
        <w:pStyle w:val="HeadingNoTOC"/>
        <w:rPr>
          <w:rFonts w:ascii="Calibri Light" w:hAnsi="Calibri Light" w:cs="Calibri Light"/>
        </w:rPr>
      </w:pPr>
      <w:r w:rsidRPr="00CA301F">
        <w:rPr>
          <w:rFonts w:ascii="Calibri Light" w:hAnsi="Calibri Light" w:cs="Calibri Light"/>
        </w:rPr>
        <w:t>Distribution</w:t>
      </w:r>
    </w:p>
    <w:tbl>
      <w:tblPr>
        <w:tblW w:w="9854" w:type="dxa"/>
        <w:tblInd w:w="108" w:type="dxa"/>
        <w:tblCellMar>
          <w:left w:w="0" w:type="dxa"/>
          <w:right w:w="0" w:type="dxa"/>
        </w:tblCellMar>
        <w:tblLook w:val="04A0" w:firstRow="1" w:lastRow="0" w:firstColumn="1" w:lastColumn="0" w:noHBand="0" w:noVBand="1"/>
      </w:tblPr>
      <w:tblGrid>
        <w:gridCol w:w="2542"/>
        <w:gridCol w:w="7312"/>
      </w:tblGrid>
      <w:tr w:rsidR="006C3ACD" w:rsidRPr="00CA301F" w14:paraId="12B2B409" w14:textId="77777777" w:rsidTr="006C3ACD">
        <w:trPr>
          <w:tblHeader/>
        </w:trPr>
        <w:tc>
          <w:tcPr>
            <w:tcW w:w="2542"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77370D92" w14:textId="33259D1F" w:rsidR="006C3ACD" w:rsidRPr="00CA301F" w:rsidRDefault="006C3ACD" w:rsidP="006C3ACD">
            <w:pPr>
              <w:pStyle w:val="NoSpacing"/>
              <w:spacing w:line="252" w:lineRule="auto"/>
              <w:rPr>
                <w:rFonts w:ascii="Calibri Light" w:hAnsi="Calibri Light" w:cs="Calibri Light"/>
                <w:b/>
                <w:bCs/>
              </w:rPr>
            </w:pPr>
            <w:r w:rsidRPr="00CA301F">
              <w:rPr>
                <w:rFonts w:ascii="Calibri Light" w:hAnsi="Calibri Light" w:cs="Calibri Light"/>
                <w:b/>
                <w:bCs/>
                <w:caps/>
                <w:color w:val="FFFFFF" w:themeColor="background1"/>
                <w:spacing w:val="15"/>
                <w:sz w:val="22"/>
                <w:szCs w:val="22"/>
              </w:rPr>
              <w:t>Name</w:t>
            </w:r>
          </w:p>
        </w:tc>
        <w:tc>
          <w:tcPr>
            <w:tcW w:w="7312"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1610845D" w14:textId="19A5DFE5" w:rsidR="006C3ACD" w:rsidRPr="00CA301F" w:rsidRDefault="006C3ACD" w:rsidP="006C3ACD">
            <w:pPr>
              <w:pStyle w:val="NoSpacing"/>
              <w:spacing w:line="252" w:lineRule="auto"/>
              <w:rPr>
                <w:rFonts w:ascii="Calibri Light" w:hAnsi="Calibri Light" w:cs="Calibri Light"/>
                <w:b/>
                <w:bCs/>
              </w:rPr>
            </w:pPr>
            <w:r w:rsidRPr="00CA301F">
              <w:rPr>
                <w:rFonts w:ascii="Calibri Light" w:hAnsi="Calibri Light" w:cs="Calibri Light"/>
                <w:b/>
                <w:bCs/>
                <w:caps/>
                <w:color w:val="FFFFFF" w:themeColor="background1"/>
                <w:spacing w:val="15"/>
                <w:sz w:val="22"/>
                <w:szCs w:val="22"/>
              </w:rPr>
              <w:t>Title</w:t>
            </w:r>
          </w:p>
        </w:tc>
      </w:tr>
      <w:tr w:rsidR="001D23F4" w:rsidRPr="00CA301F" w14:paraId="3D175F6F" w14:textId="77777777" w:rsidTr="00956CA2">
        <w:tc>
          <w:tcPr>
            <w:tcW w:w="254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7FE3015" w14:textId="4081B3A6" w:rsidR="001D23F4" w:rsidRPr="00CA301F" w:rsidRDefault="00956CA2">
            <w:pPr>
              <w:pStyle w:val="NoSpacing"/>
              <w:spacing w:line="252" w:lineRule="auto"/>
              <w:rPr>
                <w:rFonts w:ascii="Calibri Light" w:hAnsi="Calibri Light" w:cs="Calibri Light"/>
              </w:rPr>
            </w:pPr>
            <w:r>
              <w:rPr>
                <w:rFonts w:ascii="Calibri Light" w:hAnsi="Calibri Light" w:cs="Calibri Light"/>
              </w:rPr>
              <w:t>Charles Yeo</w:t>
            </w:r>
          </w:p>
        </w:tc>
        <w:tc>
          <w:tcPr>
            <w:tcW w:w="7312" w:type="dxa"/>
            <w:tcBorders>
              <w:top w:val="nil"/>
              <w:left w:val="nil"/>
              <w:bottom w:val="single" w:sz="4" w:space="0" w:color="auto"/>
              <w:right w:val="single" w:sz="8" w:space="0" w:color="auto"/>
            </w:tcBorders>
            <w:tcMar>
              <w:top w:w="0" w:type="dxa"/>
              <w:left w:w="108" w:type="dxa"/>
              <w:bottom w:w="0" w:type="dxa"/>
              <w:right w:w="108" w:type="dxa"/>
            </w:tcMar>
          </w:tcPr>
          <w:p w14:paraId="2D875D69" w14:textId="0684ACED" w:rsidR="001D23F4" w:rsidRPr="00CA301F" w:rsidRDefault="001D23F4">
            <w:pPr>
              <w:pStyle w:val="NoSpacing"/>
              <w:spacing w:line="252" w:lineRule="auto"/>
              <w:rPr>
                <w:rFonts w:ascii="Calibri Light" w:hAnsi="Calibri Light" w:cs="Calibri Light"/>
              </w:rPr>
            </w:pPr>
          </w:p>
        </w:tc>
      </w:tr>
      <w:tr w:rsidR="00956CA2" w:rsidRPr="00CA301F" w14:paraId="405CBB14" w14:textId="77777777" w:rsidTr="00956CA2">
        <w:tc>
          <w:tcPr>
            <w:tcW w:w="254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445A9214" w14:textId="0CC2B08C" w:rsidR="00956CA2" w:rsidRPr="00CA301F" w:rsidRDefault="00956CA2">
            <w:pPr>
              <w:pStyle w:val="NoSpacing"/>
              <w:spacing w:line="252" w:lineRule="auto"/>
              <w:rPr>
                <w:rFonts w:ascii="Calibri Light" w:hAnsi="Calibri Light" w:cs="Calibri Light"/>
              </w:rPr>
            </w:pPr>
            <w:r w:rsidRPr="00476293">
              <w:rPr>
                <w:color w:val="595959" w:themeColor="text1" w:themeTint="A6"/>
              </w:rPr>
              <w:t>Sami Azam</w:t>
            </w:r>
          </w:p>
        </w:tc>
        <w:tc>
          <w:tcPr>
            <w:tcW w:w="7312" w:type="dxa"/>
            <w:tcBorders>
              <w:top w:val="nil"/>
              <w:left w:val="nil"/>
              <w:bottom w:val="single" w:sz="4" w:space="0" w:color="auto"/>
              <w:right w:val="single" w:sz="8" w:space="0" w:color="auto"/>
            </w:tcBorders>
            <w:tcMar>
              <w:top w:w="0" w:type="dxa"/>
              <w:left w:w="108" w:type="dxa"/>
              <w:bottom w:w="0" w:type="dxa"/>
              <w:right w:w="108" w:type="dxa"/>
            </w:tcMar>
          </w:tcPr>
          <w:p w14:paraId="61A2DF48" w14:textId="77777777" w:rsidR="00956CA2" w:rsidRPr="00CA301F" w:rsidRDefault="00956CA2">
            <w:pPr>
              <w:pStyle w:val="NoSpacing"/>
              <w:spacing w:line="252" w:lineRule="auto"/>
              <w:rPr>
                <w:rFonts w:ascii="Calibri Light" w:hAnsi="Calibri Light" w:cs="Calibri Light"/>
              </w:rPr>
            </w:pPr>
          </w:p>
        </w:tc>
      </w:tr>
      <w:tr w:rsidR="00956CA2" w:rsidRPr="00CA301F" w14:paraId="31127DFD" w14:textId="77777777" w:rsidTr="00956CA2">
        <w:tc>
          <w:tcPr>
            <w:tcW w:w="254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D467B83" w14:textId="5ECF6F3E" w:rsidR="00956CA2" w:rsidRDefault="00956CA2" w:rsidP="00956CA2">
            <w:pPr>
              <w:pStyle w:val="NoSpacing"/>
              <w:spacing w:line="252" w:lineRule="auto"/>
              <w:rPr>
                <w:rFonts w:ascii="Calibri Light" w:hAnsi="Calibri Light" w:cs="Calibri Light"/>
              </w:rPr>
            </w:pPr>
            <w:r>
              <w:rPr>
                <w:rFonts w:ascii="Calibri Light" w:hAnsi="Calibri Light" w:cs="Calibri Light"/>
              </w:rPr>
              <w:t>Mayra Dwight</w:t>
            </w:r>
          </w:p>
        </w:tc>
        <w:tc>
          <w:tcPr>
            <w:tcW w:w="7312" w:type="dxa"/>
            <w:tcBorders>
              <w:top w:val="nil"/>
              <w:left w:val="nil"/>
              <w:bottom w:val="single" w:sz="4" w:space="0" w:color="auto"/>
              <w:right w:val="single" w:sz="8" w:space="0" w:color="auto"/>
            </w:tcBorders>
            <w:tcMar>
              <w:top w:w="0" w:type="dxa"/>
              <w:left w:w="108" w:type="dxa"/>
              <w:bottom w:w="0" w:type="dxa"/>
              <w:right w:w="108" w:type="dxa"/>
            </w:tcMar>
          </w:tcPr>
          <w:p w14:paraId="53FD221C" w14:textId="56EB74D0" w:rsidR="00956CA2" w:rsidRDefault="00956CA2" w:rsidP="00956CA2">
            <w:pPr>
              <w:pStyle w:val="NoSpacing"/>
              <w:spacing w:line="252" w:lineRule="auto"/>
              <w:rPr>
                <w:rFonts w:ascii="Calibri Light" w:hAnsi="Calibri Light" w:cs="Calibri Light"/>
              </w:rPr>
            </w:pPr>
            <w:r>
              <w:rPr>
                <w:rFonts w:ascii="Calibri Light" w:hAnsi="Calibri Light" w:cs="Calibri Light"/>
              </w:rPr>
              <w:t>Information Systems</w:t>
            </w:r>
          </w:p>
        </w:tc>
      </w:tr>
      <w:tr w:rsidR="00956CA2" w:rsidRPr="00CA301F" w14:paraId="33CB869D" w14:textId="77777777" w:rsidTr="00956CA2">
        <w:tc>
          <w:tcPr>
            <w:tcW w:w="2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A7ED5F" w14:textId="64E4DD58" w:rsidR="00956CA2" w:rsidRDefault="00956CA2" w:rsidP="00956CA2">
            <w:pPr>
              <w:spacing w:before="0" w:after="0"/>
              <w:rPr>
                <w:rFonts w:ascii="Calibri Light" w:hAnsi="Calibri Light" w:cs="Calibri Light"/>
              </w:rPr>
            </w:pPr>
            <w:r w:rsidRPr="000F6A16">
              <w:rPr>
                <w:rFonts w:ascii="Calibri Light" w:hAnsi="Calibri Light" w:cs="Calibri Light"/>
              </w:rPr>
              <w:t>Sachin Malik</w:t>
            </w:r>
          </w:p>
        </w:tc>
        <w:tc>
          <w:tcPr>
            <w:tcW w:w="73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4A19C6" w14:textId="77777777" w:rsidR="00956CA2" w:rsidRDefault="00956CA2" w:rsidP="00956CA2">
            <w:pPr>
              <w:pStyle w:val="NoSpacing"/>
              <w:spacing w:line="252" w:lineRule="auto"/>
              <w:rPr>
                <w:rFonts w:ascii="Calibri Light" w:hAnsi="Calibri Light" w:cs="Calibri Light"/>
              </w:rPr>
            </w:pPr>
          </w:p>
        </w:tc>
      </w:tr>
      <w:tr w:rsidR="00956CA2" w:rsidRPr="00CA301F" w14:paraId="79F49B8C" w14:textId="77777777" w:rsidTr="00956CA2">
        <w:tc>
          <w:tcPr>
            <w:tcW w:w="2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3FE2E7" w14:textId="7DA2AD19" w:rsidR="00956CA2" w:rsidRDefault="00956CA2" w:rsidP="00956CA2">
            <w:pPr>
              <w:spacing w:before="0" w:after="0"/>
              <w:rPr>
                <w:rFonts w:ascii="Calibri Light" w:hAnsi="Calibri Light" w:cs="Calibri Light"/>
              </w:rPr>
            </w:pPr>
            <w:r w:rsidRPr="000F6A16">
              <w:rPr>
                <w:rFonts w:ascii="Calibri Light" w:hAnsi="Calibri Light" w:cs="Calibri Light"/>
              </w:rPr>
              <w:t xml:space="preserve">Ankit </w:t>
            </w:r>
            <w:proofErr w:type="spellStart"/>
            <w:r w:rsidRPr="000F6A16">
              <w:rPr>
                <w:rFonts w:ascii="Calibri Light" w:hAnsi="Calibri Light" w:cs="Calibri Light"/>
              </w:rPr>
              <w:t>Chanana</w:t>
            </w:r>
            <w:proofErr w:type="spellEnd"/>
          </w:p>
        </w:tc>
        <w:tc>
          <w:tcPr>
            <w:tcW w:w="73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09E46" w14:textId="77777777" w:rsidR="00956CA2" w:rsidRDefault="00956CA2" w:rsidP="00956CA2">
            <w:pPr>
              <w:pStyle w:val="NoSpacing"/>
              <w:spacing w:line="252" w:lineRule="auto"/>
              <w:rPr>
                <w:rFonts w:ascii="Calibri Light" w:hAnsi="Calibri Light" w:cs="Calibri Light"/>
              </w:rPr>
            </w:pPr>
          </w:p>
        </w:tc>
      </w:tr>
      <w:tr w:rsidR="00956CA2" w:rsidRPr="00CA301F" w14:paraId="6617FDB9" w14:textId="77777777" w:rsidTr="00956CA2">
        <w:tc>
          <w:tcPr>
            <w:tcW w:w="2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CDAB4" w14:textId="64D79330" w:rsidR="00956CA2" w:rsidRDefault="00956CA2" w:rsidP="00956CA2">
            <w:pPr>
              <w:pStyle w:val="NoSpacing"/>
              <w:spacing w:line="252" w:lineRule="auto"/>
              <w:rPr>
                <w:rFonts w:ascii="Calibri Light" w:hAnsi="Calibri Light" w:cs="Calibri Light"/>
              </w:rPr>
            </w:pPr>
            <w:proofErr w:type="spellStart"/>
            <w:r w:rsidRPr="000F6A16">
              <w:rPr>
                <w:rFonts w:ascii="Calibri Light" w:hAnsi="Calibri Light" w:cs="Calibri Light"/>
              </w:rPr>
              <w:t>Abhijith</w:t>
            </w:r>
            <w:proofErr w:type="spellEnd"/>
            <w:r w:rsidRPr="000F6A16">
              <w:rPr>
                <w:rFonts w:ascii="Calibri Light" w:hAnsi="Calibri Light" w:cs="Calibri Light"/>
              </w:rPr>
              <w:t xml:space="preserve"> Reddy</w:t>
            </w:r>
          </w:p>
        </w:tc>
        <w:tc>
          <w:tcPr>
            <w:tcW w:w="73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AF0322" w14:textId="77777777" w:rsidR="00956CA2" w:rsidRDefault="00956CA2" w:rsidP="00956CA2">
            <w:pPr>
              <w:pStyle w:val="NoSpacing"/>
              <w:spacing w:line="252" w:lineRule="auto"/>
              <w:rPr>
                <w:rFonts w:ascii="Calibri Light" w:hAnsi="Calibri Light" w:cs="Calibri Light"/>
              </w:rPr>
            </w:pPr>
          </w:p>
        </w:tc>
      </w:tr>
    </w:tbl>
    <w:p w14:paraId="359EBCB4" w14:textId="74566680" w:rsidR="0093164F" w:rsidRPr="00CA301F" w:rsidRDefault="0093164F" w:rsidP="0008627E">
      <w:pPr>
        <w:pStyle w:val="NoSpacing"/>
        <w:spacing w:line="252" w:lineRule="auto"/>
        <w:rPr>
          <w:rFonts w:ascii="Calibri Light" w:hAnsi="Calibri Light" w:cs="Calibri Light"/>
        </w:rPr>
      </w:pPr>
      <w:r w:rsidRPr="00CA301F">
        <w:rPr>
          <w:rFonts w:ascii="Calibri Light" w:hAnsi="Calibri Light" w:cs="Calibri Light"/>
        </w:rPr>
        <w:br w:type="page"/>
      </w:r>
    </w:p>
    <w:p w14:paraId="25BA1E08" w14:textId="77777777" w:rsidR="00261CED" w:rsidRPr="00CA301F" w:rsidRDefault="00FB2A0B" w:rsidP="00EB7E29">
      <w:pPr>
        <w:pStyle w:val="Heading1"/>
        <w:rPr>
          <w:rFonts w:ascii="Calibri Light" w:hAnsi="Calibri Light" w:cs="Calibri Light"/>
        </w:rPr>
      </w:pPr>
      <w:bookmarkStart w:id="15" w:name="_Toc477633648"/>
      <w:bookmarkStart w:id="16" w:name="_Toc35132125"/>
      <w:r w:rsidRPr="00CA301F">
        <w:rPr>
          <w:rFonts w:ascii="Calibri Light" w:hAnsi="Calibri Light" w:cs="Calibri Light"/>
        </w:rPr>
        <w:lastRenderedPageBreak/>
        <w:t xml:space="preserve">Purpose of </w:t>
      </w:r>
      <w:r w:rsidR="00B61DE6" w:rsidRPr="00CA301F">
        <w:rPr>
          <w:rFonts w:ascii="Calibri Light" w:hAnsi="Calibri Light" w:cs="Calibri Light"/>
        </w:rPr>
        <w:t xml:space="preserve">Project </w:t>
      </w:r>
      <w:bookmarkEnd w:id="10"/>
      <w:bookmarkEnd w:id="11"/>
      <w:bookmarkEnd w:id="12"/>
      <w:r w:rsidR="00966309" w:rsidRPr="00CA301F">
        <w:rPr>
          <w:rFonts w:ascii="Calibri Light" w:hAnsi="Calibri Light" w:cs="Calibri Light"/>
        </w:rPr>
        <w:t>Management Plan</w:t>
      </w:r>
      <w:bookmarkStart w:id="17" w:name="_Toc282255304"/>
      <w:bookmarkEnd w:id="13"/>
      <w:bookmarkEnd w:id="15"/>
      <w:bookmarkEnd w:id="16"/>
    </w:p>
    <w:p w14:paraId="5DF1AA8C" w14:textId="4FC35B79" w:rsidR="00167A26" w:rsidRDefault="00167A26">
      <w:pPr>
        <w:jc w:val="left"/>
        <w:rPr>
          <w:rFonts w:ascii="Calibri Light" w:hAnsi="Calibri Light" w:cs="Calibri Light"/>
        </w:rPr>
      </w:pPr>
      <w:r>
        <w:rPr>
          <w:rFonts w:ascii="Calibri Light" w:hAnsi="Calibri Light" w:cs="Calibri Light"/>
        </w:rPr>
        <w:t>[ADD]</w:t>
      </w:r>
    </w:p>
    <w:p w14:paraId="4811EC95" w14:textId="1B6A7405" w:rsidR="002A40FC" w:rsidRPr="00CA301F" w:rsidRDefault="002A40FC">
      <w:pPr>
        <w:jc w:val="left"/>
        <w:rPr>
          <w:rFonts w:ascii="Calibri Light" w:hAnsi="Calibri Light" w:cs="Calibri Light"/>
          <w:b/>
          <w:bCs/>
          <w:caps/>
          <w:color w:val="FFFFFF" w:themeColor="background1"/>
          <w:spacing w:val="15"/>
          <w:sz w:val="22"/>
          <w:szCs w:val="22"/>
        </w:rPr>
      </w:pPr>
      <w:r w:rsidRPr="00CA301F">
        <w:rPr>
          <w:rFonts w:ascii="Calibri Light" w:hAnsi="Calibri Light" w:cs="Calibri Light"/>
        </w:rPr>
        <w:br w:type="page"/>
      </w:r>
    </w:p>
    <w:p w14:paraId="72ADF4E8" w14:textId="77777777" w:rsidR="00FB2A0B" w:rsidRPr="00CA301F" w:rsidRDefault="0093164F" w:rsidP="001F0A66">
      <w:pPr>
        <w:pStyle w:val="Heading1"/>
        <w:rPr>
          <w:rFonts w:ascii="Calibri Light" w:hAnsi="Calibri Light" w:cs="Calibri Light"/>
        </w:rPr>
      </w:pPr>
      <w:bookmarkStart w:id="18" w:name="_Toc477633649"/>
      <w:bookmarkStart w:id="19" w:name="_Toc35132126"/>
      <w:r w:rsidRPr="00CA301F">
        <w:rPr>
          <w:rFonts w:ascii="Calibri Light" w:hAnsi="Calibri Light" w:cs="Calibri Light"/>
        </w:rPr>
        <w:lastRenderedPageBreak/>
        <w:t>Project Charter</w:t>
      </w:r>
      <w:bookmarkEnd w:id="18"/>
      <w:bookmarkEnd w:id="19"/>
    </w:p>
    <w:p w14:paraId="0B4A8BE3" w14:textId="688607C6" w:rsidR="00E25E0D" w:rsidRDefault="00E25E0D" w:rsidP="00E25E0D">
      <w:pPr>
        <w:pStyle w:val="Heading2"/>
        <w:rPr>
          <w:rFonts w:ascii="Calibri Light" w:hAnsi="Calibri Light" w:cs="Calibri Light"/>
        </w:rPr>
      </w:pPr>
      <w:bookmarkStart w:id="20" w:name="_Toc35132127"/>
      <w:bookmarkStart w:id="21" w:name="_Toc477633652"/>
      <w:r w:rsidRPr="00CA301F">
        <w:rPr>
          <w:rFonts w:ascii="Calibri Light" w:hAnsi="Calibri Light" w:cs="Calibri Light"/>
        </w:rPr>
        <w:t xml:space="preserve">Project </w:t>
      </w:r>
      <w:r>
        <w:rPr>
          <w:rFonts w:ascii="Calibri Light" w:hAnsi="Calibri Light" w:cs="Calibri Light"/>
        </w:rPr>
        <w:t>Background</w:t>
      </w:r>
      <w:bookmarkEnd w:id="20"/>
    </w:p>
    <w:p w14:paraId="3AE6219D" w14:textId="77777777" w:rsidR="000E46C9" w:rsidRDefault="00167A26" w:rsidP="00E25E0D">
      <w:pPr>
        <w:rPr>
          <w:rFonts w:ascii="Calibri Light" w:hAnsi="Calibri Light" w:cs="Calibri Light"/>
        </w:rPr>
      </w:pPr>
      <w:r w:rsidRPr="00167A26">
        <w:rPr>
          <w:rFonts w:ascii="Calibri Light" w:hAnsi="Calibri Light" w:cs="Calibri Light"/>
        </w:rPr>
        <w:t>A Denial of Service (DoS) attack is used in order to make the Internet resources unavailable</w:t>
      </w:r>
      <w:r>
        <w:rPr>
          <w:rFonts w:ascii="Calibri Light" w:hAnsi="Calibri Light" w:cs="Calibri Light"/>
        </w:rPr>
        <w:t xml:space="preserve"> </w:t>
      </w:r>
      <w:r w:rsidRPr="00167A26">
        <w:rPr>
          <w:rFonts w:ascii="Calibri Light" w:hAnsi="Calibri Light" w:cs="Calibri Light"/>
        </w:rPr>
        <w:t>by overwhelming the victim with large number of requests(Karthik, S et al., 2008).In recent years with the advancement in technology, DoS attacks has shifted from single source attacks to multi-source attacks known as DDoS(Distributed Denial of Service) attacks.</w:t>
      </w:r>
      <w:r>
        <w:rPr>
          <w:rFonts w:ascii="Calibri Light" w:hAnsi="Calibri Light" w:cs="Calibri Light"/>
        </w:rPr>
        <w:t xml:space="preserve"> </w:t>
      </w:r>
      <w:r w:rsidRPr="00167A26">
        <w:rPr>
          <w:rFonts w:ascii="Calibri Light" w:hAnsi="Calibri Light" w:cs="Calibri Light"/>
        </w:rPr>
        <w:t>To perform a DDoS attack, the attacker first infects large number of devices with a malware. These infected devices are known as bots or zombies and are controlled by the attacker known as bot master. Attacker can command these infected devices to send SYN requests to the target website, server or an application at same time and use all its resources to crash it. DDoS can be broadly categori</w:t>
      </w:r>
      <w:r>
        <w:rPr>
          <w:rFonts w:ascii="Calibri Light" w:hAnsi="Calibri Light" w:cs="Calibri Light"/>
        </w:rPr>
        <w:t>s</w:t>
      </w:r>
      <w:r w:rsidRPr="00167A26">
        <w:rPr>
          <w:rFonts w:ascii="Calibri Light" w:hAnsi="Calibri Light" w:cs="Calibri Light"/>
        </w:rPr>
        <w:t>ed into bandwidth attacks and application layer attacks. In bandwidth attacks the attacker floods the bandwidth of the victim with high volume of requests and as Internet is limited in its</w:t>
      </w:r>
      <w:r>
        <w:rPr>
          <w:rFonts w:ascii="Calibri Light" w:hAnsi="Calibri Light" w:cs="Calibri Light"/>
        </w:rPr>
        <w:t xml:space="preserve"> </w:t>
      </w:r>
      <w:r w:rsidRPr="00167A26">
        <w:rPr>
          <w:rFonts w:ascii="Calibri Light" w:hAnsi="Calibri Light" w:cs="Calibri Light"/>
        </w:rPr>
        <w:t>processing capability therefore it is unable to process further and fails to respond to legitimate users. Attacks such as TCP attack, UDP attack and ICMP flooding are categorised as bandwidth attacks.</w:t>
      </w:r>
      <w:r>
        <w:rPr>
          <w:rFonts w:ascii="Calibri Light" w:hAnsi="Calibri Light" w:cs="Calibri Light"/>
        </w:rPr>
        <w:t xml:space="preserve"> </w:t>
      </w:r>
      <w:r w:rsidRPr="00167A26">
        <w:rPr>
          <w:rFonts w:ascii="Calibri Light" w:hAnsi="Calibri Light" w:cs="Calibri Light"/>
        </w:rPr>
        <w:t>Application layer attacks include low-and-slow attacks, GET/POST floods</w:t>
      </w:r>
      <w:r w:rsidR="000E46C9">
        <w:rPr>
          <w:rFonts w:ascii="Calibri Light" w:hAnsi="Calibri Light" w:cs="Calibri Light"/>
        </w:rPr>
        <w:t xml:space="preserve"> </w:t>
      </w:r>
      <w:r w:rsidRPr="00167A26">
        <w:rPr>
          <w:rFonts w:ascii="Calibri Light" w:hAnsi="Calibri Light" w:cs="Calibri Light"/>
        </w:rPr>
        <w:t>and attacks that target Apache vulnerabilities. The</w:t>
      </w:r>
      <w:r>
        <w:rPr>
          <w:rFonts w:ascii="Calibri Light" w:hAnsi="Calibri Light" w:cs="Calibri Light"/>
        </w:rPr>
        <w:t xml:space="preserve"> </w:t>
      </w:r>
      <w:r w:rsidRPr="00167A26">
        <w:rPr>
          <w:rFonts w:ascii="Calibri Light" w:hAnsi="Calibri Light" w:cs="Calibri Light"/>
        </w:rPr>
        <w:t>main</w:t>
      </w:r>
      <w:r>
        <w:rPr>
          <w:rFonts w:ascii="Calibri Light" w:hAnsi="Calibri Light" w:cs="Calibri Light"/>
        </w:rPr>
        <w:t xml:space="preserve"> </w:t>
      </w:r>
      <w:r w:rsidRPr="00167A26">
        <w:rPr>
          <w:rFonts w:ascii="Calibri Light" w:hAnsi="Calibri Light" w:cs="Calibri Light"/>
        </w:rPr>
        <w:t>aim of these attacks is to crash the web server.</w:t>
      </w:r>
      <w:r>
        <w:rPr>
          <w:rFonts w:ascii="Calibri Light" w:hAnsi="Calibri Light" w:cs="Calibri Light"/>
        </w:rPr>
        <w:t xml:space="preserve"> </w:t>
      </w:r>
      <w:r w:rsidRPr="00167A26">
        <w:rPr>
          <w:rFonts w:ascii="Calibri Light" w:hAnsi="Calibri Light" w:cs="Calibri Light"/>
        </w:rPr>
        <w:t>There are various tools available online which require minimal or no technical knowledge to perform a DDoS attack. Some of the common tools that are used to launch a DDoS attack</w:t>
      </w:r>
      <w:r w:rsidR="000E46C9">
        <w:rPr>
          <w:rFonts w:ascii="Calibri Light" w:hAnsi="Calibri Light" w:cs="Calibri Light"/>
        </w:rPr>
        <w:t xml:space="preserve"> </w:t>
      </w:r>
      <w:r w:rsidRPr="00167A26">
        <w:rPr>
          <w:rFonts w:ascii="Calibri Light" w:hAnsi="Calibri Light" w:cs="Calibri Light"/>
        </w:rPr>
        <w:t xml:space="preserve">are: Tribal Flood Network (TFN), Low orbit ion cannon (LOIC), Trin00, Trinity and </w:t>
      </w:r>
      <w:proofErr w:type="spellStart"/>
      <w:r w:rsidRPr="00167A26">
        <w:rPr>
          <w:rFonts w:ascii="Calibri Light" w:hAnsi="Calibri Light" w:cs="Calibri Light"/>
        </w:rPr>
        <w:t>Mstream</w:t>
      </w:r>
      <w:proofErr w:type="spellEnd"/>
      <w:r w:rsidR="000E46C9">
        <w:rPr>
          <w:rFonts w:ascii="Calibri Light" w:hAnsi="Calibri Light" w:cs="Calibri Light"/>
        </w:rPr>
        <w:t xml:space="preserve"> </w:t>
      </w:r>
      <w:r w:rsidRPr="00167A26">
        <w:rPr>
          <w:rFonts w:ascii="Calibri Light" w:hAnsi="Calibri Light" w:cs="Calibri Light"/>
        </w:rPr>
        <w:t>(Arun Raj Kumar, P et</w:t>
      </w:r>
      <w:r w:rsidR="000E46C9">
        <w:rPr>
          <w:rFonts w:ascii="Calibri Light" w:hAnsi="Calibri Light" w:cs="Calibri Light"/>
        </w:rPr>
        <w:t xml:space="preserve"> </w:t>
      </w:r>
      <w:r w:rsidRPr="00167A26">
        <w:rPr>
          <w:rFonts w:ascii="Calibri Light" w:hAnsi="Calibri Light" w:cs="Calibri Light"/>
        </w:rPr>
        <w:t>al., 2009).Based on the time of action DDoS defence mechanisms can be classified into three categories: Before the attack, During the attack and After the attack</w:t>
      </w:r>
    </w:p>
    <w:p w14:paraId="020D7F24" w14:textId="645C5A4A" w:rsidR="000E46C9" w:rsidRDefault="00167A26" w:rsidP="00E25E0D">
      <w:pPr>
        <w:rPr>
          <w:rFonts w:ascii="Calibri Light" w:hAnsi="Calibri Light" w:cs="Calibri Light"/>
        </w:rPr>
      </w:pPr>
      <w:r w:rsidRPr="00167A26">
        <w:rPr>
          <w:rFonts w:ascii="Calibri Light" w:hAnsi="Calibri Light" w:cs="Calibri Light"/>
        </w:rPr>
        <w:t>1.</w:t>
      </w:r>
      <w:r w:rsidR="000E46C9">
        <w:rPr>
          <w:rFonts w:ascii="Calibri Light" w:hAnsi="Calibri Light" w:cs="Calibri Light"/>
        </w:rPr>
        <w:t xml:space="preserve"> </w:t>
      </w:r>
      <w:r w:rsidRPr="00167A26">
        <w:rPr>
          <w:rFonts w:ascii="Calibri Light" w:hAnsi="Calibri Light" w:cs="Calibri Light"/>
        </w:rPr>
        <w:t>Before the attack: This type of defence mechanism is used in order to prevent the attack from happening.</w:t>
      </w:r>
    </w:p>
    <w:p w14:paraId="743ECCA8" w14:textId="4EA67ED4" w:rsidR="000E46C9" w:rsidRDefault="00167A26" w:rsidP="00E25E0D">
      <w:pPr>
        <w:rPr>
          <w:rFonts w:ascii="Calibri Light" w:hAnsi="Calibri Light" w:cs="Calibri Light"/>
        </w:rPr>
      </w:pPr>
      <w:r w:rsidRPr="00167A26">
        <w:rPr>
          <w:rFonts w:ascii="Calibri Light" w:hAnsi="Calibri Light" w:cs="Calibri Light"/>
        </w:rPr>
        <w:t>2.</w:t>
      </w:r>
      <w:r w:rsidR="000E46C9">
        <w:rPr>
          <w:rFonts w:ascii="Calibri Light" w:hAnsi="Calibri Light" w:cs="Calibri Light"/>
        </w:rPr>
        <w:t xml:space="preserve"> </w:t>
      </w:r>
      <w:r w:rsidRPr="00167A26">
        <w:rPr>
          <w:rFonts w:ascii="Calibri Light" w:hAnsi="Calibri Light" w:cs="Calibri Light"/>
        </w:rPr>
        <w:t>During the attack: Mechanisms in this category are used when the attack is happening.</w:t>
      </w:r>
      <w:r w:rsidR="000E46C9">
        <w:rPr>
          <w:rFonts w:ascii="Calibri Light" w:hAnsi="Calibri Light" w:cs="Calibri Light"/>
        </w:rPr>
        <w:t xml:space="preserve"> </w:t>
      </w:r>
      <w:r w:rsidRPr="00167A26">
        <w:rPr>
          <w:rFonts w:ascii="Calibri Light" w:hAnsi="Calibri Light" w:cs="Calibri Light"/>
        </w:rPr>
        <w:t>These mechanisms are used to detect the attack. Intrusion Detection and Prevention Systems (IDPS) and firewalls are used under this category.</w:t>
      </w:r>
    </w:p>
    <w:p w14:paraId="687D4DF1" w14:textId="77777777" w:rsidR="000E46C9" w:rsidRDefault="00167A26" w:rsidP="00E25E0D">
      <w:pPr>
        <w:rPr>
          <w:rFonts w:ascii="Calibri Light" w:hAnsi="Calibri Light" w:cs="Calibri Light"/>
        </w:rPr>
      </w:pPr>
      <w:r w:rsidRPr="00167A26">
        <w:rPr>
          <w:rFonts w:ascii="Calibri Light" w:hAnsi="Calibri Light" w:cs="Calibri Light"/>
        </w:rPr>
        <w:t>3</w:t>
      </w:r>
      <w:r w:rsidR="000E46C9">
        <w:rPr>
          <w:rFonts w:ascii="Calibri Light" w:hAnsi="Calibri Light" w:cs="Calibri Light"/>
        </w:rPr>
        <w:t xml:space="preserve">. </w:t>
      </w:r>
      <w:r w:rsidRPr="00167A26">
        <w:rPr>
          <w:rFonts w:ascii="Calibri Light" w:hAnsi="Calibri Light" w:cs="Calibri Light"/>
        </w:rPr>
        <w:t>After the attack: This mechanism is used once the attack is detected and is used to trace back the attacker.</w:t>
      </w:r>
      <w:r w:rsidR="000E46C9">
        <w:rPr>
          <w:rFonts w:ascii="Calibri Light" w:hAnsi="Calibri Light" w:cs="Calibri Light"/>
        </w:rPr>
        <w:t xml:space="preserve"> </w:t>
      </w:r>
      <w:r w:rsidRPr="00167A26">
        <w:rPr>
          <w:rFonts w:ascii="Calibri Light" w:hAnsi="Calibri Light" w:cs="Calibri Light"/>
        </w:rPr>
        <w:t xml:space="preserve">Forensic investigation comes under this </w:t>
      </w:r>
      <w:proofErr w:type="gramStart"/>
      <w:r w:rsidRPr="00167A26">
        <w:rPr>
          <w:rFonts w:ascii="Calibri Light" w:hAnsi="Calibri Light" w:cs="Calibri Light"/>
        </w:rPr>
        <w:t>category(</w:t>
      </w:r>
      <w:proofErr w:type="gramEnd"/>
      <w:r w:rsidRPr="00167A26">
        <w:rPr>
          <w:rFonts w:ascii="Calibri Light" w:hAnsi="Calibri Light" w:cs="Calibri Light"/>
        </w:rPr>
        <w:t>Rajkumar &amp; Nene, M, 2013).</w:t>
      </w:r>
    </w:p>
    <w:p w14:paraId="54ECDF82" w14:textId="32467D1B" w:rsidR="008C0C60" w:rsidRDefault="00167A26" w:rsidP="00E25E0D">
      <w:pPr>
        <w:rPr>
          <w:rFonts w:ascii="Calibri Light" w:hAnsi="Calibri Light" w:cs="Calibri Light"/>
        </w:rPr>
      </w:pPr>
      <w:r w:rsidRPr="00167A26">
        <w:rPr>
          <w:rFonts w:ascii="Calibri Light" w:hAnsi="Calibri Light" w:cs="Calibri Light"/>
        </w:rPr>
        <w:t>In our project we will be focusing on</w:t>
      </w:r>
      <w:r w:rsidR="000E46C9">
        <w:rPr>
          <w:rFonts w:ascii="Calibri Light" w:hAnsi="Calibri Light" w:cs="Calibri Light"/>
        </w:rPr>
        <w:t xml:space="preserve"> </w:t>
      </w:r>
      <w:r w:rsidRPr="00167A26">
        <w:rPr>
          <w:rFonts w:ascii="Calibri Light" w:hAnsi="Calibri Light" w:cs="Calibri Light"/>
        </w:rPr>
        <w:t xml:space="preserve">the third </w:t>
      </w:r>
      <w:r w:rsidR="000E46C9">
        <w:rPr>
          <w:rFonts w:ascii="Calibri Light" w:hAnsi="Calibri Light" w:cs="Calibri Light"/>
        </w:rPr>
        <w:t>par</w:t>
      </w:r>
      <w:r w:rsidR="00127469">
        <w:rPr>
          <w:rFonts w:ascii="Calibri Light" w:hAnsi="Calibri Light" w:cs="Calibri Light"/>
        </w:rPr>
        <w:t>t (After the Attack)</w:t>
      </w:r>
      <w:r w:rsidRPr="00167A26">
        <w:rPr>
          <w:rFonts w:ascii="Calibri Light" w:hAnsi="Calibri Light" w:cs="Calibri Light"/>
        </w:rPr>
        <w:t xml:space="preserve"> i.e. forensic investigation.</w:t>
      </w:r>
      <w:r w:rsidR="008C0C60">
        <w:rPr>
          <w:rFonts w:ascii="Calibri Light" w:hAnsi="Calibri Light" w:cs="Calibri Light"/>
        </w:rPr>
        <w:t xml:space="preserve"> </w:t>
      </w:r>
    </w:p>
    <w:p w14:paraId="58CACD03" w14:textId="3972E987" w:rsidR="00956CA2" w:rsidRDefault="00167A26" w:rsidP="00E25E0D">
      <w:pPr>
        <w:rPr>
          <w:rFonts w:ascii="Calibri Light" w:hAnsi="Calibri Light" w:cs="Calibri Light"/>
        </w:rPr>
      </w:pPr>
      <w:r w:rsidRPr="00167A26">
        <w:rPr>
          <w:rFonts w:ascii="Calibri Light" w:hAnsi="Calibri Light" w:cs="Calibri Light"/>
        </w:rPr>
        <w:t>As the amount of data produced during a DDoS attack</w:t>
      </w:r>
      <w:r w:rsidR="000E46C9">
        <w:rPr>
          <w:rFonts w:ascii="Calibri Light" w:hAnsi="Calibri Light" w:cs="Calibri Light"/>
        </w:rPr>
        <w:t xml:space="preserve"> </w:t>
      </w:r>
      <w:r w:rsidRPr="00167A26">
        <w:rPr>
          <w:rFonts w:ascii="Calibri Light" w:hAnsi="Calibri Light" w:cs="Calibri Light"/>
        </w:rPr>
        <w:t>is enormous, analysing the log files and then recovering from the attack takes a very long time. In this project we will be investigating the use of Hadoop and MapReduce to detect packets that belong to a DDoS attack.</w:t>
      </w:r>
      <w:r w:rsidR="008C0C60">
        <w:rPr>
          <w:rFonts w:ascii="Calibri Light" w:hAnsi="Calibri Light" w:cs="Calibri Light"/>
        </w:rPr>
        <w:t xml:space="preserve"> MapReduce is a software framework </w:t>
      </w:r>
      <w:r w:rsidR="007279DE">
        <w:rPr>
          <w:rFonts w:ascii="Calibri Light" w:hAnsi="Calibri Light" w:cs="Calibri Light"/>
        </w:rPr>
        <w:t xml:space="preserve">introduced by google for supporting the distributed computing of large data sets on cluster computers. The basic idea of our project is to </w:t>
      </w:r>
      <w:r w:rsidR="00EA67FF">
        <w:rPr>
          <w:rFonts w:ascii="Calibri Light" w:hAnsi="Calibri Light" w:cs="Calibri Light"/>
        </w:rPr>
        <w:t>divide the enormous log files into sub parts which can be then analysed parallelly to determine the packets which belong to a DDoS attack.</w:t>
      </w:r>
    </w:p>
    <w:p w14:paraId="541434BF" w14:textId="553A3B9D" w:rsidR="00167A26" w:rsidRDefault="00167A26" w:rsidP="00E25E0D">
      <w:pPr>
        <w:rPr>
          <w:rFonts w:ascii="Calibri Light" w:hAnsi="Calibri Light" w:cs="Calibri Light"/>
        </w:rPr>
      </w:pPr>
    </w:p>
    <w:p w14:paraId="62DCE156" w14:textId="77777777" w:rsidR="00127469" w:rsidRDefault="00127469" w:rsidP="00E25E0D">
      <w:pPr>
        <w:rPr>
          <w:rFonts w:ascii="Calibri Light" w:hAnsi="Calibri Light" w:cs="Calibri Light"/>
        </w:rPr>
      </w:pPr>
    </w:p>
    <w:p w14:paraId="697635B3" w14:textId="76F6F4D5" w:rsidR="00127469" w:rsidRDefault="00127469" w:rsidP="00E25E0D">
      <w:pPr>
        <w:rPr>
          <w:rFonts w:ascii="Calibri Light" w:hAnsi="Calibri Light" w:cs="Calibri Light"/>
        </w:rPr>
      </w:pPr>
    </w:p>
    <w:p w14:paraId="7B1B834A" w14:textId="77777777" w:rsidR="00127469" w:rsidRDefault="00127469" w:rsidP="00E25E0D">
      <w:pPr>
        <w:rPr>
          <w:rFonts w:ascii="Calibri Light" w:hAnsi="Calibri Light" w:cs="Calibri Light"/>
        </w:rPr>
      </w:pPr>
    </w:p>
    <w:p w14:paraId="72ACB253" w14:textId="4A694909" w:rsidR="00565A57" w:rsidRPr="00CA301F" w:rsidRDefault="00565A57" w:rsidP="00565A57">
      <w:pPr>
        <w:pStyle w:val="Heading2"/>
        <w:rPr>
          <w:rFonts w:ascii="Calibri Light" w:hAnsi="Calibri Light" w:cs="Calibri Light"/>
        </w:rPr>
      </w:pPr>
      <w:bookmarkStart w:id="22" w:name="_Toc35132128"/>
      <w:r w:rsidRPr="00CA301F">
        <w:rPr>
          <w:rFonts w:ascii="Calibri Light" w:hAnsi="Calibri Light" w:cs="Calibri Light"/>
        </w:rPr>
        <w:lastRenderedPageBreak/>
        <w:t xml:space="preserve">Project </w:t>
      </w:r>
      <w:r>
        <w:rPr>
          <w:rFonts w:ascii="Calibri Light" w:hAnsi="Calibri Light" w:cs="Calibri Light"/>
        </w:rPr>
        <w:t>objectives</w:t>
      </w:r>
      <w:bookmarkEnd w:id="22"/>
    </w:p>
    <w:p w14:paraId="00C3CD6E" w14:textId="77777777" w:rsidR="00565A57" w:rsidRPr="00E25E0D" w:rsidRDefault="00565A57" w:rsidP="00E25E0D">
      <w:pPr>
        <w:rPr>
          <w:rFonts w:ascii="Calibri Light" w:hAnsi="Calibri Light" w:cs="Calibri Light"/>
        </w:rPr>
      </w:pPr>
    </w:p>
    <w:p w14:paraId="404AE047" w14:textId="68327F57" w:rsidR="00E25E0D" w:rsidRPr="00CA301F" w:rsidRDefault="00E25E0D" w:rsidP="00E25E0D">
      <w:pPr>
        <w:pStyle w:val="Heading2"/>
        <w:rPr>
          <w:rFonts w:ascii="Calibri Light" w:hAnsi="Calibri Light" w:cs="Calibri Light"/>
        </w:rPr>
      </w:pPr>
      <w:bookmarkStart w:id="23" w:name="_Toc35132129"/>
      <w:r w:rsidRPr="00CA301F">
        <w:rPr>
          <w:rFonts w:ascii="Calibri Light" w:hAnsi="Calibri Light" w:cs="Calibri Light"/>
        </w:rPr>
        <w:t xml:space="preserve">Project </w:t>
      </w:r>
      <w:r w:rsidR="00565A57">
        <w:rPr>
          <w:rFonts w:ascii="Calibri Light" w:hAnsi="Calibri Light" w:cs="Calibri Light"/>
        </w:rPr>
        <w:t>scope</w:t>
      </w:r>
      <w:bookmarkEnd w:id="23"/>
    </w:p>
    <w:p w14:paraId="578AA5E4" w14:textId="77777777" w:rsidR="00956CA2" w:rsidRPr="00CA301F" w:rsidRDefault="00956CA2" w:rsidP="009C1BCD">
      <w:pPr>
        <w:rPr>
          <w:rFonts w:ascii="Calibri Light" w:hAnsi="Calibri Light" w:cs="Calibri Light"/>
        </w:rPr>
      </w:pPr>
    </w:p>
    <w:p w14:paraId="3F1F7147" w14:textId="28864C15" w:rsidR="00565A57" w:rsidRPr="00CA301F" w:rsidRDefault="00565A57" w:rsidP="00565A57">
      <w:pPr>
        <w:pStyle w:val="Heading2"/>
        <w:rPr>
          <w:rFonts w:ascii="Calibri Light" w:hAnsi="Calibri Light" w:cs="Calibri Light"/>
        </w:rPr>
      </w:pPr>
      <w:bookmarkStart w:id="24" w:name="_Toc35132130"/>
      <w:bookmarkStart w:id="25" w:name="_Toc477440976"/>
      <w:bookmarkEnd w:id="21"/>
      <w:r w:rsidRPr="00CA301F">
        <w:rPr>
          <w:rFonts w:ascii="Calibri Light" w:hAnsi="Calibri Light" w:cs="Calibri Light"/>
        </w:rPr>
        <w:t xml:space="preserve">Project </w:t>
      </w:r>
      <w:r>
        <w:rPr>
          <w:rFonts w:ascii="Calibri Light" w:hAnsi="Calibri Light" w:cs="Calibri Light"/>
        </w:rPr>
        <w:t>feasibility</w:t>
      </w:r>
      <w:bookmarkEnd w:id="24"/>
    </w:p>
    <w:p w14:paraId="11756DFD" w14:textId="77777777" w:rsidR="00565A57" w:rsidRDefault="00565A57">
      <w:pPr>
        <w:jc w:val="left"/>
        <w:rPr>
          <w:rFonts w:ascii="Calibri Light" w:hAnsi="Calibri Light" w:cs="Calibri Light"/>
        </w:rPr>
      </w:pPr>
    </w:p>
    <w:p w14:paraId="61094598" w14:textId="6F4F97A1" w:rsidR="00565A57" w:rsidRPr="00CA301F" w:rsidRDefault="00565A57" w:rsidP="00565A57">
      <w:pPr>
        <w:pStyle w:val="Heading2"/>
        <w:rPr>
          <w:rFonts w:ascii="Calibri Light" w:hAnsi="Calibri Light" w:cs="Calibri Light"/>
        </w:rPr>
      </w:pPr>
      <w:bookmarkStart w:id="26" w:name="_Toc35132131"/>
      <w:r w:rsidRPr="00CA301F">
        <w:rPr>
          <w:rFonts w:ascii="Calibri Light" w:hAnsi="Calibri Light" w:cs="Calibri Light"/>
        </w:rPr>
        <w:t xml:space="preserve">Project </w:t>
      </w:r>
      <w:r>
        <w:rPr>
          <w:rFonts w:ascii="Calibri Light" w:hAnsi="Calibri Light" w:cs="Calibri Light"/>
        </w:rPr>
        <w:t>milestones</w:t>
      </w:r>
      <w:bookmarkEnd w:id="26"/>
    </w:p>
    <w:p w14:paraId="534F1977" w14:textId="77777777" w:rsidR="00565A57" w:rsidRDefault="00565A57">
      <w:pPr>
        <w:jc w:val="left"/>
        <w:rPr>
          <w:rFonts w:ascii="Calibri Light" w:hAnsi="Calibri Light" w:cs="Calibri Light"/>
        </w:rPr>
      </w:pPr>
    </w:p>
    <w:p w14:paraId="1C90D4B5" w14:textId="75B62D62" w:rsidR="00565A57" w:rsidRPr="00CA301F" w:rsidRDefault="00127469" w:rsidP="00565A57">
      <w:pPr>
        <w:pStyle w:val="Heading2"/>
        <w:rPr>
          <w:rFonts w:ascii="Calibri Light" w:hAnsi="Calibri Light" w:cs="Calibri Light"/>
        </w:rPr>
      </w:pPr>
      <w:bookmarkStart w:id="27" w:name="_Toc35132132"/>
      <w:r>
        <w:rPr>
          <w:rFonts w:ascii="Calibri Light" w:hAnsi="Calibri Light" w:cs="Calibri Light"/>
        </w:rPr>
        <w:t>Project</w:t>
      </w:r>
      <w:r w:rsidR="00565A57">
        <w:rPr>
          <w:rFonts w:ascii="Calibri Light" w:hAnsi="Calibri Light" w:cs="Calibri Light"/>
        </w:rPr>
        <w:t xml:space="preserve"> requirements</w:t>
      </w:r>
      <w:bookmarkEnd w:id="27"/>
    </w:p>
    <w:p w14:paraId="0442A135" w14:textId="77777777" w:rsidR="00127469" w:rsidRDefault="00127469" w:rsidP="00127469">
      <w:pPr>
        <w:rPr>
          <w:rFonts w:ascii="Times New Roman" w:hAnsi="Times New Roman" w:cs="Times New Roman"/>
          <w:b/>
          <w:bCs/>
          <w:sz w:val="28"/>
          <w:szCs w:val="28"/>
        </w:rPr>
      </w:pPr>
      <w:r>
        <w:rPr>
          <w:rFonts w:ascii="Times New Roman" w:hAnsi="Times New Roman" w:cs="Times New Roman"/>
          <w:b/>
          <w:bCs/>
          <w:sz w:val="28"/>
          <w:szCs w:val="28"/>
        </w:rPr>
        <w:t>Business Requirements</w:t>
      </w:r>
      <w:bookmarkStart w:id="28" w:name="_GoBack"/>
      <w:bookmarkEnd w:id="28"/>
    </w:p>
    <w:p w14:paraId="0B2F10A6" w14:textId="77777777" w:rsidR="00127469" w:rsidRPr="00C3625F"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Finding Source of Attacker.</w:t>
      </w:r>
    </w:p>
    <w:p w14:paraId="279E7218" w14:textId="77777777" w:rsidR="00127469" w:rsidRPr="00C3625F"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Distinguish between good traffic and bad traffic.</w:t>
      </w:r>
    </w:p>
    <w:p w14:paraId="048BC8A1" w14:textId="190B3805" w:rsidR="00127469" w:rsidRPr="00127469"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Identifying the types of attacks.</w:t>
      </w:r>
    </w:p>
    <w:p w14:paraId="5E70C7B2" w14:textId="2D1236E1" w:rsidR="00127469" w:rsidRPr="00C3625F"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 xml:space="preserve">Identifying the devices that are used. </w:t>
      </w:r>
    </w:p>
    <w:p w14:paraId="019C8E07" w14:textId="77777777" w:rsidR="00127469" w:rsidRPr="00C3625F"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Efficient MapReduce programs.</w:t>
      </w:r>
    </w:p>
    <w:p w14:paraId="6E01453B" w14:textId="77777777" w:rsidR="00127469" w:rsidRPr="00C3625F"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 xml:space="preserve">Fast Recovery of the Server and its processes. </w:t>
      </w:r>
    </w:p>
    <w:p w14:paraId="41C9EC75" w14:textId="77777777" w:rsidR="00127469" w:rsidRPr="00C3625F" w:rsidRDefault="00127469" w:rsidP="00FB01A3">
      <w:pPr>
        <w:pStyle w:val="ListParagraph"/>
        <w:numPr>
          <w:ilvl w:val="0"/>
          <w:numId w:val="11"/>
        </w:numPr>
        <w:spacing w:before="0" w:after="160" w:line="259" w:lineRule="auto"/>
        <w:rPr>
          <w:rFonts w:ascii="Times New Roman" w:hAnsi="Times New Roman" w:cs="Times New Roman"/>
          <w:b/>
          <w:bCs/>
          <w:sz w:val="28"/>
          <w:szCs w:val="28"/>
        </w:rPr>
      </w:pPr>
      <w:r>
        <w:rPr>
          <w:rFonts w:ascii="Times New Roman" w:hAnsi="Times New Roman" w:cs="Times New Roman"/>
          <w:sz w:val="28"/>
          <w:szCs w:val="28"/>
        </w:rPr>
        <w:t>Real-time analysis/detection (Live-Demo of the product).</w:t>
      </w:r>
    </w:p>
    <w:p w14:paraId="7A812BD4" w14:textId="77777777" w:rsidR="00127469" w:rsidRPr="00C3625F" w:rsidRDefault="00127469" w:rsidP="00127469">
      <w:pPr>
        <w:rPr>
          <w:rFonts w:ascii="Times New Roman" w:hAnsi="Times New Roman" w:cs="Times New Roman"/>
          <w:b/>
          <w:bCs/>
          <w:sz w:val="28"/>
          <w:szCs w:val="28"/>
        </w:rPr>
      </w:pPr>
      <w:r>
        <w:rPr>
          <w:rFonts w:ascii="Times New Roman" w:hAnsi="Times New Roman" w:cs="Times New Roman"/>
          <w:b/>
          <w:bCs/>
          <w:sz w:val="28"/>
          <w:szCs w:val="28"/>
        </w:rPr>
        <w:t>Project Requirements</w:t>
      </w:r>
    </w:p>
    <w:p w14:paraId="487B505D" w14:textId="77777777" w:rsidR="00127469" w:rsidRDefault="00127469" w:rsidP="00127469">
      <w:pPr>
        <w:rPr>
          <w:rFonts w:ascii="Times New Roman" w:hAnsi="Times New Roman" w:cs="Times New Roman"/>
          <w:b/>
          <w:bCs/>
          <w:sz w:val="28"/>
          <w:szCs w:val="28"/>
        </w:rPr>
      </w:pPr>
      <w:r>
        <w:rPr>
          <w:rFonts w:ascii="Times New Roman" w:hAnsi="Times New Roman" w:cs="Times New Roman"/>
          <w:b/>
          <w:bCs/>
          <w:sz w:val="28"/>
          <w:szCs w:val="28"/>
        </w:rPr>
        <w:t>Set-up of Infrastructure/multi-node Hadoop cluster</w:t>
      </w:r>
    </w:p>
    <w:p w14:paraId="3DC6CC70" w14:textId="77777777" w:rsidR="00127469" w:rsidRDefault="00127469" w:rsidP="00FB01A3">
      <w:pPr>
        <w:pStyle w:val="ListParagraph"/>
        <w:numPr>
          <w:ilvl w:val="0"/>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Google Cloud Platform</w:t>
      </w:r>
    </w:p>
    <w:p w14:paraId="0E9DB790" w14:textId="77777777" w:rsidR="00127469" w:rsidRDefault="00127469" w:rsidP="00FB01A3">
      <w:pPr>
        <w:pStyle w:val="ListParagraph"/>
        <w:numPr>
          <w:ilvl w:val="1"/>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3 servers (1 Master node, 2 Salve nodes)</w:t>
      </w:r>
    </w:p>
    <w:p w14:paraId="5397BEBE" w14:textId="77777777" w:rsidR="00127469" w:rsidRDefault="00127469" w:rsidP="00FB01A3">
      <w:pPr>
        <w:pStyle w:val="ListParagraph"/>
        <w:numPr>
          <w:ilvl w:val="1"/>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Boot with CentOS 6.</w:t>
      </w:r>
    </w:p>
    <w:p w14:paraId="7F7D5809" w14:textId="77777777" w:rsidR="00127469" w:rsidRDefault="00127469" w:rsidP="00FB01A3">
      <w:pPr>
        <w:pStyle w:val="ListParagraph"/>
        <w:numPr>
          <w:ilvl w:val="1"/>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Selecting CPU speed, size of RAM, Memory etc.,</w:t>
      </w:r>
    </w:p>
    <w:p w14:paraId="06A74962" w14:textId="77777777" w:rsidR="00127469" w:rsidRPr="00E2791E" w:rsidRDefault="00127469" w:rsidP="00FB01A3">
      <w:pPr>
        <w:pStyle w:val="ListParagraph"/>
        <w:numPr>
          <w:ilvl w:val="2"/>
          <w:numId w:val="5"/>
        </w:numPr>
        <w:spacing w:before="0" w:after="160" w:line="259" w:lineRule="auto"/>
        <w:jc w:val="left"/>
        <w:rPr>
          <w:rFonts w:ascii="Times New Roman" w:hAnsi="Times New Roman" w:cs="Times New Roman"/>
          <w:b/>
          <w:bCs/>
          <w:sz w:val="28"/>
          <w:szCs w:val="28"/>
        </w:rPr>
      </w:pPr>
      <w:r w:rsidRPr="00E2791E">
        <w:rPr>
          <w:rFonts w:ascii="Times New Roman" w:hAnsi="Times New Roman" w:cs="Times New Roman"/>
          <w:b/>
          <w:bCs/>
          <w:sz w:val="28"/>
          <w:szCs w:val="28"/>
        </w:rPr>
        <w:t>Master Serve</w:t>
      </w:r>
      <w:r>
        <w:rPr>
          <w:rFonts w:ascii="Times New Roman" w:hAnsi="Times New Roman" w:cs="Times New Roman"/>
          <w:b/>
          <w:bCs/>
          <w:sz w:val="28"/>
          <w:szCs w:val="28"/>
        </w:rPr>
        <w:t>r</w:t>
      </w:r>
      <w:r w:rsidRPr="00E2791E">
        <w:rPr>
          <w:rFonts w:ascii="Times New Roman" w:hAnsi="Times New Roman" w:cs="Times New Roman"/>
          <w:b/>
          <w:bCs/>
          <w:sz w:val="28"/>
          <w:szCs w:val="28"/>
        </w:rPr>
        <w:t xml:space="preserve"> [CPU Core: 2, RAM: 7.5GB, CentOS 6, SSD: 50GB].</w:t>
      </w:r>
    </w:p>
    <w:p w14:paraId="5AB6EEAB" w14:textId="77777777" w:rsidR="00127469" w:rsidRPr="00E2791E" w:rsidRDefault="00127469" w:rsidP="00FB01A3">
      <w:pPr>
        <w:pStyle w:val="ListParagraph"/>
        <w:numPr>
          <w:ilvl w:val="2"/>
          <w:numId w:val="5"/>
        </w:numPr>
        <w:spacing w:before="0" w:after="160" w:line="259" w:lineRule="auto"/>
        <w:jc w:val="left"/>
        <w:rPr>
          <w:rFonts w:ascii="Times New Roman" w:hAnsi="Times New Roman" w:cs="Times New Roman"/>
          <w:b/>
          <w:bCs/>
          <w:sz w:val="28"/>
          <w:szCs w:val="28"/>
        </w:rPr>
      </w:pPr>
      <w:r w:rsidRPr="00E2791E">
        <w:rPr>
          <w:rFonts w:ascii="Times New Roman" w:hAnsi="Times New Roman" w:cs="Times New Roman"/>
          <w:b/>
          <w:bCs/>
          <w:sz w:val="28"/>
          <w:szCs w:val="28"/>
        </w:rPr>
        <w:t>Slave Server 1 [CPU Core: 1, RAM: 3.5GB, CentOS 6, SSD: 30GB].</w:t>
      </w:r>
    </w:p>
    <w:p w14:paraId="36EF0D8F" w14:textId="77777777" w:rsidR="00127469" w:rsidRPr="00E2791E" w:rsidRDefault="00127469" w:rsidP="00FB01A3">
      <w:pPr>
        <w:pStyle w:val="ListParagraph"/>
        <w:numPr>
          <w:ilvl w:val="2"/>
          <w:numId w:val="5"/>
        </w:numPr>
        <w:spacing w:before="0" w:after="160" w:line="259" w:lineRule="auto"/>
        <w:jc w:val="left"/>
        <w:rPr>
          <w:rFonts w:ascii="Times New Roman" w:hAnsi="Times New Roman" w:cs="Times New Roman"/>
          <w:b/>
          <w:bCs/>
          <w:sz w:val="28"/>
          <w:szCs w:val="28"/>
        </w:rPr>
      </w:pPr>
      <w:r w:rsidRPr="00E2791E">
        <w:rPr>
          <w:rFonts w:ascii="Times New Roman" w:hAnsi="Times New Roman" w:cs="Times New Roman"/>
          <w:b/>
          <w:bCs/>
          <w:sz w:val="28"/>
          <w:szCs w:val="28"/>
        </w:rPr>
        <w:lastRenderedPageBreak/>
        <w:t>Slave Server 2 [CPU Core: 1, RAM: 3.5GB, CentOS 6, SSD: 30GB].</w:t>
      </w:r>
    </w:p>
    <w:p w14:paraId="0BE7EEF5" w14:textId="77777777" w:rsidR="00127469" w:rsidRDefault="00127469" w:rsidP="00FB01A3">
      <w:pPr>
        <w:pStyle w:val="ListParagraph"/>
        <w:numPr>
          <w:ilvl w:val="1"/>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Generating RSA key.</w:t>
      </w:r>
    </w:p>
    <w:p w14:paraId="5BC6F5D5" w14:textId="77777777" w:rsidR="00127469" w:rsidRDefault="00127469" w:rsidP="00FB01A3">
      <w:pPr>
        <w:pStyle w:val="ListParagraph"/>
        <w:numPr>
          <w:ilvl w:val="0"/>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Connecting Personal PC with the 3 servers.</w:t>
      </w:r>
    </w:p>
    <w:p w14:paraId="7AD1DB7F" w14:textId="77777777" w:rsidR="00127469" w:rsidRDefault="00127469" w:rsidP="00FB01A3">
      <w:pPr>
        <w:pStyle w:val="ListParagraph"/>
        <w:numPr>
          <w:ilvl w:val="1"/>
          <w:numId w:val="5"/>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Establishing a Secure Shell (SSH) connection between PC and the 3 servers using RSA key.</w:t>
      </w:r>
    </w:p>
    <w:p w14:paraId="5FDE7F49" w14:textId="77777777" w:rsidR="00127469" w:rsidRDefault="00127469" w:rsidP="00FB01A3">
      <w:pPr>
        <w:pStyle w:val="ListParagraph"/>
        <w:numPr>
          <w:ilvl w:val="0"/>
          <w:numId w:val="6"/>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Setting up Multi node cluster in Hadoop</w:t>
      </w:r>
    </w:p>
    <w:p w14:paraId="75C5FFF0" w14:textId="77777777" w:rsidR="00127469" w:rsidRDefault="00127469" w:rsidP="00FB01A3">
      <w:pPr>
        <w:pStyle w:val="ListParagraph"/>
        <w:numPr>
          <w:ilvl w:val="1"/>
          <w:numId w:val="6"/>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Installing Java on each server.</w:t>
      </w:r>
    </w:p>
    <w:p w14:paraId="47F89405" w14:textId="77777777" w:rsidR="00127469" w:rsidRDefault="00127469" w:rsidP="00FB01A3">
      <w:pPr>
        <w:pStyle w:val="ListParagraph"/>
        <w:numPr>
          <w:ilvl w:val="1"/>
          <w:numId w:val="6"/>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Creating User Account.</w:t>
      </w:r>
    </w:p>
    <w:p w14:paraId="26536B25" w14:textId="77777777" w:rsidR="00127469" w:rsidRDefault="00127469" w:rsidP="00FB01A3">
      <w:pPr>
        <w:pStyle w:val="ListParagraph"/>
        <w:numPr>
          <w:ilvl w:val="1"/>
          <w:numId w:val="6"/>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Mapping the Nodes.</w:t>
      </w:r>
    </w:p>
    <w:p w14:paraId="6942306C" w14:textId="77777777" w:rsidR="00127469" w:rsidRDefault="00127469" w:rsidP="00FB01A3">
      <w:pPr>
        <w:pStyle w:val="ListParagraph"/>
        <w:numPr>
          <w:ilvl w:val="2"/>
          <w:numId w:val="6"/>
        </w:numPr>
        <w:spacing w:before="0" w:after="160" w:line="259" w:lineRule="auto"/>
        <w:jc w:val="left"/>
        <w:rPr>
          <w:rFonts w:ascii="Times New Roman" w:hAnsi="Times New Roman" w:cs="Times New Roman"/>
          <w:sz w:val="28"/>
          <w:szCs w:val="28"/>
        </w:rPr>
      </w:pPr>
      <w:r w:rsidRPr="003652B9">
        <w:rPr>
          <w:rFonts w:ascii="Times New Roman" w:hAnsi="Times New Roman" w:cs="Times New Roman"/>
          <w:b/>
          <w:bCs/>
          <w:sz w:val="28"/>
          <w:szCs w:val="28"/>
        </w:rPr>
        <w:t>Hosts</w:t>
      </w:r>
      <w:r>
        <w:rPr>
          <w:rFonts w:ascii="Times New Roman" w:hAnsi="Times New Roman" w:cs="Times New Roman"/>
          <w:sz w:val="28"/>
          <w:szCs w:val="28"/>
        </w:rPr>
        <w:t xml:space="preserve"> file should be edited in </w:t>
      </w:r>
      <w:r w:rsidRPr="003652B9">
        <w:rPr>
          <w:rFonts w:ascii="Times New Roman" w:hAnsi="Times New Roman" w:cs="Times New Roman"/>
          <w:b/>
          <w:bCs/>
          <w:sz w:val="28"/>
          <w:szCs w:val="28"/>
        </w:rPr>
        <w:t>/etc/</w:t>
      </w:r>
      <w:r>
        <w:rPr>
          <w:rFonts w:ascii="Times New Roman" w:hAnsi="Times New Roman" w:cs="Times New Roman"/>
          <w:b/>
          <w:bCs/>
          <w:sz w:val="28"/>
          <w:szCs w:val="28"/>
        </w:rPr>
        <w:t xml:space="preserve"> </w:t>
      </w:r>
      <w:r>
        <w:rPr>
          <w:rFonts w:ascii="Times New Roman" w:hAnsi="Times New Roman" w:cs="Times New Roman"/>
          <w:sz w:val="28"/>
          <w:szCs w:val="28"/>
        </w:rPr>
        <w:t>on all the nodes and IP address of each system followed by host names.</w:t>
      </w:r>
    </w:p>
    <w:p w14:paraId="2B48921A" w14:textId="77777777" w:rsidR="00127469" w:rsidRDefault="00127469" w:rsidP="00FB01A3">
      <w:pPr>
        <w:pStyle w:val="ListParagraph"/>
        <w:numPr>
          <w:ilvl w:val="0"/>
          <w:numId w:val="7"/>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Configuring Key Based Login.</w:t>
      </w:r>
    </w:p>
    <w:p w14:paraId="1A19B462" w14:textId="77777777" w:rsidR="00127469" w:rsidRDefault="00127469" w:rsidP="00FB01A3">
      <w:pPr>
        <w:pStyle w:val="ListParagraph"/>
        <w:numPr>
          <w:ilvl w:val="1"/>
          <w:numId w:val="7"/>
        </w:numPr>
        <w:spacing w:before="0" w:after="160" w:line="259" w:lineRule="auto"/>
        <w:jc w:val="left"/>
        <w:rPr>
          <w:rFonts w:ascii="Times New Roman" w:hAnsi="Times New Roman" w:cs="Times New Roman"/>
          <w:sz w:val="28"/>
          <w:szCs w:val="28"/>
        </w:rPr>
      </w:pPr>
      <w:r w:rsidRPr="00665FC1">
        <w:rPr>
          <w:rFonts w:ascii="Times New Roman" w:hAnsi="Times New Roman" w:cs="Times New Roman"/>
          <w:b/>
          <w:bCs/>
          <w:sz w:val="28"/>
          <w:szCs w:val="28"/>
        </w:rPr>
        <w:t>SSH</w:t>
      </w:r>
      <w:r>
        <w:rPr>
          <w:rFonts w:ascii="Times New Roman" w:hAnsi="Times New Roman" w:cs="Times New Roman"/>
          <w:sz w:val="28"/>
          <w:szCs w:val="28"/>
        </w:rPr>
        <w:t>/telnet should be setup in each node, so they can communicate without any password.</w:t>
      </w:r>
    </w:p>
    <w:p w14:paraId="6729CB45" w14:textId="77777777" w:rsidR="00127469" w:rsidRDefault="00127469" w:rsidP="00127469">
      <w:pPr>
        <w:pStyle w:val="ListParagraph"/>
        <w:ind w:left="2160"/>
        <w:rPr>
          <w:rFonts w:ascii="Times New Roman" w:hAnsi="Times New Roman" w:cs="Times New Roman"/>
          <w:sz w:val="28"/>
          <w:szCs w:val="28"/>
        </w:rPr>
      </w:pPr>
    </w:p>
    <w:p w14:paraId="496814B2" w14:textId="77777777" w:rsidR="00127469" w:rsidRDefault="00127469" w:rsidP="00FB01A3">
      <w:pPr>
        <w:pStyle w:val="ListParagraph"/>
        <w:numPr>
          <w:ilvl w:val="0"/>
          <w:numId w:val="7"/>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Installing Hadoop on Master Server.</w:t>
      </w:r>
    </w:p>
    <w:p w14:paraId="38EEC974" w14:textId="77777777" w:rsidR="00127469" w:rsidRDefault="00127469" w:rsidP="00FB01A3">
      <w:pPr>
        <w:pStyle w:val="ListParagraph"/>
        <w:numPr>
          <w:ilvl w:val="1"/>
          <w:numId w:val="7"/>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Download Hadoop.</w:t>
      </w:r>
    </w:p>
    <w:p w14:paraId="3BB34A59" w14:textId="77777777" w:rsidR="00127469" w:rsidRDefault="00127469" w:rsidP="00FB01A3">
      <w:pPr>
        <w:pStyle w:val="ListParagraph"/>
        <w:numPr>
          <w:ilvl w:val="1"/>
          <w:numId w:val="7"/>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Configuring Hadoop.</w:t>
      </w:r>
    </w:p>
    <w:p w14:paraId="6837FEB0" w14:textId="77777777" w:rsidR="00127469" w:rsidRDefault="00127469" w:rsidP="00FB01A3">
      <w:pPr>
        <w:pStyle w:val="ListParagraph"/>
        <w:numPr>
          <w:ilvl w:val="2"/>
          <w:numId w:val="7"/>
        </w:numPr>
        <w:spacing w:before="0" w:after="160" w:line="259" w:lineRule="auto"/>
        <w:jc w:val="left"/>
        <w:rPr>
          <w:rFonts w:ascii="Times New Roman" w:hAnsi="Times New Roman" w:cs="Times New Roman"/>
          <w:sz w:val="28"/>
          <w:szCs w:val="28"/>
        </w:rPr>
      </w:pPr>
      <w:r w:rsidRPr="00E2791E">
        <w:rPr>
          <w:rFonts w:ascii="Times New Roman" w:hAnsi="Times New Roman" w:cs="Times New Roman"/>
          <w:b/>
          <w:bCs/>
          <w:sz w:val="28"/>
          <w:szCs w:val="28"/>
        </w:rPr>
        <w:t>Core-site.xml</w:t>
      </w:r>
      <w:r>
        <w:rPr>
          <w:rFonts w:ascii="Times New Roman" w:hAnsi="Times New Roman" w:cs="Times New Roman"/>
          <w:sz w:val="28"/>
          <w:szCs w:val="28"/>
        </w:rPr>
        <w:t xml:space="preserve"> should be edited.</w:t>
      </w:r>
    </w:p>
    <w:p w14:paraId="47329548" w14:textId="77777777" w:rsidR="00127469" w:rsidRDefault="00127469" w:rsidP="00FB01A3">
      <w:pPr>
        <w:pStyle w:val="ListParagraph"/>
        <w:numPr>
          <w:ilvl w:val="2"/>
          <w:numId w:val="7"/>
        </w:numPr>
        <w:spacing w:before="0" w:after="160" w:line="259" w:lineRule="auto"/>
        <w:jc w:val="left"/>
        <w:rPr>
          <w:rFonts w:ascii="Times New Roman" w:hAnsi="Times New Roman" w:cs="Times New Roman"/>
          <w:sz w:val="28"/>
          <w:szCs w:val="28"/>
        </w:rPr>
      </w:pPr>
      <w:r w:rsidRPr="00E2791E">
        <w:rPr>
          <w:rFonts w:ascii="Times New Roman" w:hAnsi="Times New Roman" w:cs="Times New Roman"/>
          <w:b/>
          <w:bCs/>
          <w:sz w:val="28"/>
          <w:szCs w:val="28"/>
        </w:rPr>
        <w:t>Hdfs-site.xml</w:t>
      </w:r>
      <w:r>
        <w:rPr>
          <w:rFonts w:ascii="Times New Roman" w:hAnsi="Times New Roman" w:cs="Times New Roman"/>
          <w:sz w:val="28"/>
          <w:szCs w:val="28"/>
        </w:rPr>
        <w:t xml:space="preserve"> should be edited.</w:t>
      </w:r>
    </w:p>
    <w:p w14:paraId="7A95C1D8" w14:textId="77777777" w:rsidR="00127469" w:rsidRDefault="00127469" w:rsidP="00FB01A3">
      <w:pPr>
        <w:pStyle w:val="ListParagraph"/>
        <w:numPr>
          <w:ilvl w:val="2"/>
          <w:numId w:val="7"/>
        </w:numPr>
        <w:spacing w:before="0" w:after="160" w:line="259" w:lineRule="auto"/>
        <w:jc w:val="left"/>
        <w:rPr>
          <w:rFonts w:ascii="Times New Roman" w:hAnsi="Times New Roman" w:cs="Times New Roman"/>
          <w:sz w:val="28"/>
          <w:szCs w:val="28"/>
        </w:rPr>
      </w:pPr>
      <w:r w:rsidRPr="00E2791E">
        <w:rPr>
          <w:rFonts w:ascii="Times New Roman" w:hAnsi="Times New Roman" w:cs="Times New Roman"/>
          <w:b/>
          <w:bCs/>
          <w:sz w:val="28"/>
          <w:szCs w:val="28"/>
        </w:rPr>
        <w:t>Mapred-site.xml</w:t>
      </w:r>
      <w:r>
        <w:rPr>
          <w:rFonts w:ascii="Times New Roman" w:hAnsi="Times New Roman" w:cs="Times New Roman"/>
          <w:sz w:val="28"/>
          <w:szCs w:val="28"/>
        </w:rPr>
        <w:t xml:space="preserve"> should be edited.</w:t>
      </w:r>
    </w:p>
    <w:p w14:paraId="5E3A81BD" w14:textId="77777777" w:rsidR="00127469" w:rsidRDefault="00127469" w:rsidP="00FB01A3">
      <w:pPr>
        <w:pStyle w:val="ListParagraph"/>
        <w:numPr>
          <w:ilvl w:val="0"/>
          <w:numId w:val="8"/>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Installing Hadoop on Slave Servers.</w:t>
      </w:r>
    </w:p>
    <w:p w14:paraId="05901CAF" w14:textId="77777777" w:rsidR="00127469" w:rsidRDefault="00127469" w:rsidP="00FB01A3">
      <w:pPr>
        <w:pStyle w:val="ListParagraph"/>
        <w:numPr>
          <w:ilvl w:val="1"/>
          <w:numId w:val="8"/>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Download Hadoop.</w:t>
      </w:r>
    </w:p>
    <w:p w14:paraId="04A92412" w14:textId="77777777" w:rsidR="00127469" w:rsidRDefault="00127469" w:rsidP="00FB01A3">
      <w:pPr>
        <w:pStyle w:val="ListParagraph"/>
        <w:numPr>
          <w:ilvl w:val="1"/>
          <w:numId w:val="8"/>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Configuration.</w:t>
      </w:r>
    </w:p>
    <w:p w14:paraId="67D96662" w14:textId="77777777" w:rsidR="00127469" w:rsidRDefault="00127469" w:rsidP="00FB01A3">
      <w:pPr>
        <w:pStyle w:val="ListParagraph"/>
        <w:numPr>
          <w:ilvl w:val="0"/>
          <w:numId w:val="8"/>
        </w:num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t>Editing Additional configs and staring Hadoop services.</w:t>
      </w:r>
    </w:p>
    <w:p w14:paraId="1A399F03" w14:textId="77777777" w:rsidR="00127469" w:rsidRDefault="00127469" w:rsidP="00127469">
      <w:pPr>
        <w:rPr>
          <w:rFonts w:ascii="Times New Roman" w:hAnsi="Times New Roman" w:cs="Times New Roman"/>
          <w:b/>
          <w:bCs/>
          <w:sz w:val="28"/>
          <w:szCs w:val="28"/>
        </w:rPr>
      </w:pPr>
      <w:r>
        <w:rPr>
          <w:rFonts w:ascii="Times New Roman" w:hAnsi="Times New Roman" w:cs="Times New Roman"/>
          <w:b/>
          <w:bCs/>
          <w:sz w:val="28"/>
          <w:szCs w:val="28"/>
        </w:rPr>
        <w:t>Gathering Network Log files (Data Sets)</w:t>
      </w:r>
    </w:p>
    <w:p w14:paraId="2F95EEA9" w14:textId="77777777" w:rsidR="00127469" w:rsidRPr="00A66B8D" w:rsidRDefault="00127469" w:rsidP="00FB01A3">
      <w:pPr>
        <w:pStyle w:val="ListParagraph"/>
        <w:numPr>
          <w:ilvl w:val="0"/>
          <w:numId w:val="6"/>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Based on the CPU, RAM and Memory of the servers, the log file size should be decided.</w:t>
      </w:r>
    </w:p>
    <w:p w14:paraId="25F1A88E" w14:textId="2ED022C4" w:rsidR="00127469" w:rsidRPr="00127469" w:rsidRDefault="00127469" w:rsidP="00FB01A3">
      <w:pPr>
        <w:pStyle w:val="ListParagraph"/>
        <w:numPr>
          <w:ilvl w:val="0"/>
          <w:numId w:val="6"/>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Requesting Data sets from the providers.</w:t>
      </w:r>
    </w:p>
    <w:p w14:paraId="01D2888E" w14:textId="5D7F16E7" w:rsidR="00127469" w:rsidRPr="00127469" w:rsidRDefault="00127469" w:rsidP="00FB01A3">
      <w:pPr>
        <w:pStyle w:val="ListParagraph"/>
        <w:numPr>
          <w:ilvl w:val="0"/>
          <w:numId w:val="6"/>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Offline analysis of data.</w:t>
      </w:r>
    </w:p>
    <w:p w14:paraId="06D5A5B9" w14:textId="77777777" w:rsidR="00127469" w:rsidRDefault="00127469" w:rsidP="00127469">
      <w:pPr>
        <w:rPr>
          <w:rFonts w:ascii="Times New Roman" w:hAnsi="Times New Roman" w:cs="Times New Roman"/>
          <w:b/>
          <w:bCs/>
          <w:sz w:val="28"/>
          <w:szCs w:val="28"/>
        </w:rPr>
      </w:pPr>
    </w:p>
    <w:p w14:paraId="42DC1D49" w14:textId="5C0515A2" w:rsidR="00127469" w:rsidRDefault="00127469" w:rsidP="00127469">
      <w:pPr>
        <w:rPr>
          <w:rFonts w:ascii="Times New Roman" w:hAnsi="Times New Roman" w:cs="Times New Roman"/>
          <w:b/>
          <w:bCs/>
          <w:sz w:val="28"/>
          <w:szCs w:val="28"/>
        </w:rPr>
      </w:pPr>
      <w:r>
        <w:rPr>
          <w:rFonts w:ascii="Times New Roman" w:hAnsi="Times New Roman" w:cs="Times New Roman"/>
          <w:b/>
          <w:bCs/>
          <w:sz w:val="28"/>
          <w:szCs w:val="28"/>
        </w:rPr>
        <w:lastRenderedPageBreak/>
        <w:t>MapReduce Programs that can process the log files</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T</w:t>
      </w:r>
      <w:r>
        <w:rPr>
          <w:rFonts w:ascii="Times New Roman" w:hAnsi="Times New Roman" w:cs="Times New Roman"/>
          <w:b/>
          <w:bCs/>
          <w:sz w:val="28"/>
          <w:szCs w:val="28"/>
        </w:rPr>
        <w:t>he code should be based on the requirements of the business/company.</w:t>
      </w:r>
    </w:p>
    <w:p w14:paraId="115C6139" w14:textId="77777777" w:rsidR="00127469" w:rsidRDefault="00127469" w:rsidP="00FB01A3">
      <w:pPr>
        <w:pStyle w:val="ListParagraph"/>
        <w:numPr>
          <w:ilvl w:val="0"/>
          <w:numId w:val="10"/>
        </w:numPr>
        <w:spacing w:before="0" w:after="160" w:line="259" w:lineRule="auto"/>
        <w:jc w:val="left"/>
        <w:rPr>
          <w:rFonts w:ascii="Times New Roman" w:hAnsi="Times New Roman" w:cs="Times New Roman"/>
          <w:b/>
          <w:bCs/>
          <w:sz w:val="28"/>
          <w:szCs w:val="28"/>
        </w:rPr>
      </w:pPr>
      <w:r>
        <w:rPr>
          <w:rFonts w:ascii="Times New Roman" w:hAnsi="Times New Roman" w:cs="Times New Roman"/>
          <w:b/>
          <w:bCs/>
          <w:sz w:val="28"/>
          <w:szCs w:val="28"/>
        </w:rPr>
        <w:t>Mapper, Sorting, Reducer.</w:t>
      </w:r>
    </w:p>
    <w:p w14:paraId="200A8A2C" w14:textId="77777777" w:rsidR="00127469" w:rsidRPr="00A66B8D" w:rsidRDefault="00127469" w:rsidP="00FB01A3">
      <w:pPr>
        <w:pStyle w:val="ListParagraph"/>
        <w:numPr>
          <w:ilvl w:val="0"/>
          <w:numId w:val="10"/>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Gathering different modules from various creators/source codes and combing those modules.</w:t>
      </w:r>
    </w:p>
    <w:p w14:paraId="725CC8E0" w14:textId="2EC3FB52" w:rsidR="00127469" w:rsidRPr="00127469" w:rsidRDefault="00127469" w:rsidP="00FB01A3">
      <w:pPr>
        <w:pStyle w:val="ListParagraph"/>
        <w:numPr>
          <w:ilvl w:val="0"/>
          <w:numId w:val="10"/>
        </w:numPr>
        <w:spacing w:before="0" w:after="160" w:line="259" w:lineRule="auto"/>
        <w:jc w:val="left"/>
        <w:rPr>
          <w:rFonts w:ascii="Times New Roman" w:hAnsi="Times New Roman" w:cs="Times New Roman"/>
          <w:b/>
          <w:bCs/>
          <w:sz w:val="28"/>
          <w:szCs w:val="28"/>
        </w:rPr>
      </w:pPr>
      <w:proofErr w:type="spellStart"/>
      <w:r>
        <w:rPr>
          <w:rFonts w:ascii="Times New Roman" w:hAnsi="Times New Roman" w:cs="Times New Roman"/>
          <w:sz w:val="28"/>
          <w:szCs w:val="28"/>
        </w:rPr>
        <w:t>Analyzing</w:t>
      </w:r>
      <w:proofErr w:type="spellEnd"/>
      <w:r>
        <w:rPr>
          <w:rFonts w:ascii="Times New Roman" w:hAnsi="Times New Roman" w:cs="Times New Roman"/>
          <w:sz w:val="28"/>
          <w:szCs w:val="28"/>
        </w:rPr>
        <w:t xml:space="preserve"> the Log files to check the efficiency of the code before implementing in real-time analysis.</w:t>
      </w:r>
    </w:p>
    <w:p w14:paraId="6C933E98" w14:textId="77777777" w:rsidR="00127469" w:rsidRDefault="00127469" w:rsidP="00127469">
      <w:pPr>
        <w:rPr>
          <w:rFonts w:ascii="Times New Roman" w:hAnsi="Times New Roman" w:cs="Times New Roman"/>
          <w:b/>
          <w:bCs/>
          <w:sz w:val="28"/>
          <w:szCs w:val="28"/>
        </w:rPr>
      </w:pPr>
      <w:r>
        <w:rPr>
          <w:rFonts w:ascii="Times New Roman" w:hAnsi="Times New Roman" w:cs="Times New Roman"/>
          <w:b/>
          <w:bCs/>
          <w:sz w:val="28"/>
          <w:szCs w:val="28"/>
        </w:rPr>
        <w:t>Real-time DDoS detection</w:t>
      </w:r>
    </w:p>
    <w:p w14:paraId="67D54BEC" w14:textId="77777777" w:rsidR="00127469" w:rsidRPr="00F254AA" w:rsidRDefault="00127469" w:rsidP="00FB01A3">
      <w:pPr>
        <w:pStyle w:val="ListParagraph"/>
        <w:numPr>
          <w:ilvl w:val="0"/>
          <w:numId w:val="9"/>
        </w:numPr>
        <w:spacing w:before="0" w:after="160" w:line="259" w:lineRule="auto"/>
        <w:jc w:val="left"/>
        <w:rPr>
          <w:rFonts w:ascii="Times New Roman" w:hAnsi="Times New Roman" w:cs="Times New Roman"/>
          <w:b/>
          <w:bCs/>
          <w:sz w:val="28"/>
          <w:szCs w:val="28"/>
        </w:rPr>
      </w:pPr>
      <w:r>
        <w:rPr>
          <w:rFonts w:ascii="Times New Roman" w:hAnsi="Times New Roman" w:cs="Times New Roman"/>
          <w:b/>
          <w:bCs/>
          <w:sz w:val="28"/>
          <w:szCs w:val="28"/>
        </w:rPr>
        <w:t xml:space="preserve">DDoS </w:t>
      </w:r>
      <w:r>
        <w:rPr>
          <w:rFonts w:ascii="Times New Roman" w:hAnsi="Times New Roman" w:cs="Times New Roman"/>
          <w:sz w:val="28"/>
          <w:szCs w:val="28"/>
        </w:rPr>
        <w:t>attack Stimulation (</w:t>
      </w:r>
      <w:r w:rsidRPr="00AA61D8">
        <w:rPr>
          <w:rFonts w:ascii="Times New Roman" w:hAnsi="Times New Roman" w:cs="Times New Roman"/>
          <w:b/>
          <w:bCs/>
          <w:sz w:val="28"/>
          <w:szCs w:val="28"/>
        </w:rPr>
        <w:t>Network Stimulators</w:t>
      </w:r>
      <w:r>
        <w:rPr>
          <w:rFonts w:ascii="Times New Roman" w:hAnsi="Times New Roman" w:cs="Times New Roman"/>
          <w:sz w:val="28"/>
          <w:szCs w:val="28"/>
        </w:rPr>
        <w:t>).</w:t>
      </w:r>
    </w:p>
    <w:p w14:paraId="7CCE7C90" w14:textId="77777777" w:rsidR="00127469" w:rsidRPr="00A66B8D" w:rsidRDefault="00127469" w:rsidP="00FB01A3">
      <w:pPr>
        <w:pStyle w:val="ListParagraph"/>
        <w:numPr>
          <w:ilvl w:val="0"/>
          <w:numId w:val="9"/>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Selecting no. of Zombies.</w:t>
      </w:r>
    </w:p>
    <w:p w14:paraId="188DACBB" w14:textId="77777777" w:rsidR="00127469" w:rsidRPr="00A66B8D" w:rsidRDefault="00127469" w:rsidP="00FB01A3">
      <w:pPr>
        <w:pStyle w:val="ListParagraph"/>
        <w:numPr>
          <w:ilvl w:val="0"/>
          <w:numId w:val="9"/>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Selecting the rate of attack and duration.</w:t>
      </w:r>
    </w:p>
    <w:p w14:paraId="0E2844B3" w14:textId="77777777" w:rsidR="00127469" w:rsidRPr="00F254AA" w:rsidRDefault="00127469" w:rsidP="00FB01A3">
      <w:pPr>
        <w:pStyle w:val="ListParagraph"/>
        <w:numPr>
          <w:ilvl w:val="0"/>
          <w:numId w:val="9"/>
        </w:numPr>
        <w:spacing w:before="0" w:after="160" w:line="259" w:lineRule="auto"/>
        <w:jc w:val="left"/>
        <w:rPr>
          <w:rFonts w:ascii="Times New Roman" w:hAnsi="Times New Roman" w:cs="Times New Roman"/>
          <w:b/>
          <w:bCs/>
          <w:sz w:val="28"/>
          <w:szCs w:val="28"/>
        </w:rPr>
      </w:pPr>
      <w:r>
        <w:rPr>
          <w:rFonts w:ascii="Times New Roman" w:hAnsi="Times New Roman" w:cs="Times New Roman"/>
          <w:sz w:val="28"/>
          <w:szCs w:val="28"/>
        </w:rPr>
        <w:t>Implementing the Hadoop Multi node cluster in Real-time.</w:t>
      </w:r>
    </w:p>
    <w:p w14:paraId="1BCF2AAD" w14:textId="4B2E891E" w:rsidR="0093164F" w:rsidRPr="00CA301F" w:rsidRDefault="0093164F">
      <w:pPr>
        <w:jc w:val="left"/>
        <w:rPr>
          <w:rFonts w:ascii="Calibri Light" w:hAnsi="Calibri Light" w:cs="Calibri Light"/>
          <w:b/>
          <w:bCs/>
          <w:caps/>
          <w:color w:val="FFFFFF" w:themeColor="background1"/>
          <w:spacing w:val="15"/>
          <w:sz w:val="22"/>
          <w:szCs w:val="22"/>
        </w:rPr>
      </w:pPr>
      <w:r w:rsidRPr="00CA301F">
        <w:rPr>
          <w:rFonts w:ascii="Calibri Light" w:hAnsi="Calibri Light" w:cs="Calibri Light"/>
        </w:rPr>
        <w:br w:type="page"/>
      </w:r>
    </w:p>
    <w:p w14:paraId="75A4F940" w14:textId="77777777" w:rsidR="00E1614A" w:rsidRPr="00CA301F" w:rsidRDefault="00C97AF2" w:rsidP="001F0A66">
      <w:pPr>
        <w:pStyle w:val="Heading1"/>
        <w:rPr>
          <w:rFonts w:ascii="Calibri Light" w:hAnsi="Calibri Light" w:cs="Calibri Light"/>
        </w:rPr>
      </w:pPr>
      <w:bookmarkStart w:id="29" w:name="_Toc477633653"/>
      <w:bookmarkStart w:id="30" w:name="_Toc35132133"/>
      <w:r w:rsidRPr="00CA301F">
        <w:rPr>
          <w:rFonts w:ascii="Calibri Light" w:hAnsi="Calibri Light" w:cs="Calibri Light"/>
        </w:rPr>
        <w:lastRenderedPageBreak/>
        <w:t>Project Governance</w:t>
      </w:r>
      <w:bookmarkEnd w:id="25"/>
      <w:bookmarkEnd w:id="29"/>
      <w:bookmarkEnd w:id="30"/>
    </w:p>
    <w:p w14:paraId="108EA8E9" w14:textId="77777777" w:rsidR="00956CA2" w:rsidRDefault="00956CA2">
      <w:pPr>
        <w:jc w:val="left"/>
        <w:rPr>
          <w:rFonts w:ascii="Calibri Light" w:hAnsi="Calibri Light" w:cs="Calibri Light"/>
        </w:rPr>
      </w:pPr>
    </w:p>
    <w:p w14:paraId="5593486B" w14:textId="654B3073" w:rsidR="00A25087" w:rsidRDefault="00A25087">
      <w:pPr>
        <w:jc w:val="left"/>
        <w:rPr>
          <w:rFonts w:ascii="Calibri Light" w:hAnsi="Calibri Light" w:cs="Calibri Light"/>
          <w:highlight w:val="yellow"/>
        </w:rPr>
      </w:pPr>
      <w:r>
        <w:rPr>
          <w:rFonts w:ascii="Calibri Light" w:hAnsi="Calibri Light" w:cs="Calibri Light"/>
          <w:highlight w:val="yellow"/>
        </w:rPr>
        <w:br w:type="page"/>
      </w:r>
    </w:p>
    <w:p w14:paraId="2AA8E645" w14:textId="4167E29D" w:rsidR="00D55F2C" w:rsidRPr="00CA301F" w:rsidRDefault="00D55F2C" w:rsidP="00D55F2C">
      <w:pPr>
        <w:pStyle w:val="Heading1"/>
        <w:rPr>
          <w:rFonts w:ascii="Calibri Light" w:hAnsi="Calibri Light" w:cs="Calibri Light"/>
        </w:rPr>
      </w:pPr>
      <w:bookmarkStart w:id="31" w:name="_Toc35132134"/>
      <w:bookmarkStart w:id="32" w:name="_Toc150068911"/>
      <w:bookmarkStart w:id="33" w:name="_Toc477440983"/>
      <w:r w:rsidRPr="00CA301F">
        <w:rPr>
          <w:rFonts w:ascii="Calibri Light" w:hAnsi="Calibri Light" w:cs="Calibri Light"/>
        </w:rPr>
        <w:lastRenderedPageBreak/>
        <w:t xml:space="preserve">Project </w:t>
      </w:r>
      <w:r>
        <w:rPr>
          <w:rFonts w:ascii="Calibri Light" w:hAnsi="Calibri Light" w:cs="Calibri Light"/>
        </w:rPr>
        <w:t>Approach</w:t>
      </w:r>
      <w:bookmarkEnd w:id="31"/>
    </w:p>
    <w:p w14:paraId="5B5017AB" w14:textId="77777777" w:rsidR="00D55F2C" w:rsidRDefault="00D55F2C" w:rsidP="001F0A66">
      <w:pPr>
        <w:rPr>
          <w:rFonts w:ascii="Calibri Light" w:hAnsi="Calibri Light" w:cs="Calibri Light"/>
        </w:rPr>
      </w:pPr>
    </w:p>
    <w:p w14:paraId="229FA4B6" w14:textId="541297F4" w:rsidR="00D55F2C" w:rsidRDefault="00D55F2C" w:rsidP="00D55F2C">
      <w:pPr>
        <w:pStyle w:val="Heading2"/>
        <w:rPr>
          <w:rFonts w:ascii="Calibri Light" w:hAnsi="Calibri Light" w:cs="Calibri Light"/>
        </w:rPr>
      </w:pPr>
      <w:bookmarkStart w:id="34" w:name="_Toc477633656"/>
      <w:bookmarkStart w:id="35" w:name="_Toc35132135"/>
      <w:r w:rsidRPr="00CA301F">
        <w:rPr>
          <w:rFonts w:ascii="Calibri Light" w:hAnsi="Calibri Light" w:cs="Calibri Light"/>
        </w:rPr>
        <w:t>Project Schedule</w:t>
      </w:r>
      <w:bookmarkEnd w:id="34"/>
      <w:bookmarkEnd w:id="35"/>
    </w:p>
    <w:p w14:paraId="108262DC" w14:textId="7BA9228E" w:rsidR="008D2CA1" w:rsidRDefault="00167A26" w:rsidP="001F0A66">
      <w:pPr>
        <w:rPr>
          <w:rFonts w:ascii="Calibri Light" w:hAnsi="Calibri Light" w:cs="Calibri Light"/>
        </w:rPr>
      </w:pPr>
      <w:r>
        <w:rPr>
          <w:rFonts w:ascii="Calibri Light" w:hAnsi="Calibri Light" w:cs="Calibri Light"/>
        </w:rPr>
        <w:t xml:space="preserve">The project schedule has been included in this Project Management Plan. Refer to </w:t>
      </w:r>
      <w:hyperlink w:anchor="_Attachment_A_–" w:history="1">
        <w:r w:rsidR="00956CA2" w:rsidRPr="00760013">
          <w:rPr>
            <w:rStyle w:val="Hyperlink"/>
            <w:rFonts w:ascii="Calibri Light" w:hAnsi="Calibri Light" w:cs="Calibri Light"/>
          </w:rPr>
          <w:t>Attachment A</w:t>
        </w:r>
        <w:r w:rsidRPr="00760013">
          <w:rPr>
            <w:rStyle w:val="Hyperlink"/>
            <w:rFonts w:ascii="Calibri Light" w:hAnsi="Calibri Light" w:cs="Calibri Light"/>
          </w:rPr>
          <w:t>.</w:t>
        </w:r>
      </w:hyperlink>
    </w:p>
    <w:p w14:paraId="2F9DF06D" w14:textId="7FFF141D" w:rsidR="00167A26" w:rsidRPr="00167A26" w:rsidRDefault="00167A26" w:rsidP="001F0A66">
      <w:pPr>
        <w:rPr>
          <w:rFonts w:ascii="Calibri Light" w:hAnsi="Calibri Light" w:cs="Calibri Light"/>
        </w:rPr>
      </w:pPr>
      <w:r w:rsidRPr="00167A26">
        <w:rPr>
          <w:rFonts w:ascii="Calibri Light" w:hAnsi="Calibri Light" w:cs="Calibri Light"/>
        </w:rPr>
        <w:t>The</w:t>
      </w:r>
      <w:r>
        <w:rPr>
          <w:rFonts w:ascii="Calibri Light" w:hAnsi="Calibri Light" w:cs="Calibri Light"/>
        </w:rPr>
        <w:t xml:space="preserve"> project schedule is a living document that will continue to be updated by the project team as the activities are executed or scheduled.</w:t>
      </w:r>
    </w:p>
    <w:bookmarkEnd w:id="17"/>
    <w:bookmarkEnd w:id="32"/>
    <w:bookmarkEnd w:id="33"/>
    <w:p w14:paraId="5E7DAA2F" w14:textId="77777777" w:rsidR="00760013" w:rsidRDefault="00760013">
      <w:pPr>
        <w:jc w:val="left"/>
        <w:rPr>
          <w:rFonts w:ascii="Calibri Light" w:hAnsi="Calibri Light" w:cs="Calibri Light"/>
          <w:b/>
          <w:bCs/>
          <w:caps/>
          <w:color w:val="FFFFFF" w:themeColor="background1"/>
          <w:spacing w:val="15"/>
          <w:sz w:val="22"/>
          <w:szCs w:val="22"/>
        </w:rPr>
      </w:pPr>
      <w:r>
        <w:rPr>
          <w:rFonts w:ascii="Calibri Light" w:hAnsi="Calibri Light" w:cs="Calibri Light"/>
        </w:rPr>
        <w:br w:type="page"/>
      </w:r>
    </w:p>
    <w:p w14:paraId="18851CE1" w14:textId="4511FF58" w:rsidR="00956CA2" w:rsidRDefault="001E1382" w:rsidP="00956CA2">
      <w:pPr>
        <w:pStyle w:val="Heading1"/>
        <w:jc w:val="left"/>
        <w:rPr>
          <w:rFonts w:ascii="Calibri Light" w:hAnsi="Calibri Light" w:cs="Calibri Light"/>
        </w:rPr>
      </w:pPr>
      <w:bookmarkStart w:id="36" w:name="_Attachment_A_–"/>
      <w:bookmarkStart w:id="37" w:name="_Toc35132136"/>
      <w:bookmarkEnd w:id="36"/>
      <w:r>
        <w:rPr>
          <w:rFonts w:ascii="Calibri Light" w:hAnsi="Calibri Light" w:cs="Calibri Light"/>
        </w:rPr>
        <w:lastRenderedPageBreak/>
        <w:t>Attachment A</w:t>
      </w:r>
      <w:r w:rsidR="000A024E">
        <w:rPr>
          <w:rFonts w:ascii="Calibri Light" w:hAnsi="Calibri Light" w:cs="Calibri Light"/>
        </w:rPr>
        <w:t xml:space="preserve"> – </w:t>
      </w:r>
      <w:r w:rsidR="006A26C5">
        <w:rPr>
          <w:rFonts w:ascii="Calibri Light" w:hAnsi="Calibri Light" w:cs="Calibri Light"/>
        </w:rPr>
        <w:t xml:space="preserve">Initial </w:t>
      </w:r>
      <w:r w:rsidR="000A024E">
        <w:rPr>
          <w:rFonts w:ascii="Calibri Light" w:hAnsi="Calibri Light" w:cs="Calibri Light"/>
        </w:rPr>
        <w:t>Project Schedul</w:t>
      </w:r>
      <w:r w:rsidR="00565A57">
        <w:rPr>
          <w:rFonts w:ascii="Calibri Light" w:hAnsi="Calibri Light" w:cs="Calibri Light"/>
        </w:rPr>
        <w:t>e</w:t>
      </w:r>
      <w:bookmarkEnd w:id="37"/>
    </w:p>
    <w:p w14:paraId="2A741FF4" w14:textId="77777777" w:rsidR="00167A26" w:rsidRDefault="00167A26" w:rsidP="00167A26">
      <w:r>
        <w:rPr>
          <w:noProof/>
        </w:rPr>
        <w:drawing>
          <wp:inline distT="0" distB="0" distL="0" distR="0" wp14:anchorId="43FAA217" wp14:editId="2B27FE07">
            <wp:extent cx="5995010" cy="15090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036" cy="1558893"/>
                    </a:xfrm>
                    <a:prstGeom prst="rect">
                      <a:avLst/>
                    </a:prstGeom>
                  </pic:spPr>
                </pic:pic>
              </a:graphicData>
            </a:graphic>
          </wp:inline>
        </w:drawing>
      </w:r>
      <w:r>
        <w:rPr>
          <w:noProof/>
        </w:rPr>
        <w:drawing>
          <wp:inline distT="0" distB="0" distL="0" distR="0" wp14:anchorId="23B0B212" wp14:editId="07D3F7F7">
            <wp:extent cx="5965099" cy="127882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 r="1090"/>
                    <a:stretch/>
                  </pic:blipFill>
                  <pic:spPr bwMode="auto">
                    <a:xfrm>
                      <a:off x="0" y="0"/>
                      <a:ext cx="6339901" cy="13591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289889" wp14:editId="7BFC430C">
            <wp:extent cx="5979738" cy="170395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923" cy="1739341"/>
                    </a:xfrm>
                    <a:prstGeom prst="rect">
                      <a:avLst/>
                    </a:prstGeom>
                  </pic:spPr>
                </pic:pic>
              </a:graphicData>
            </a:graphic>
          </wp:inline>
        </w:drawing>
      </w:r>
      <w:r>
        <w:rPr>
          <w:noProof/>
        </w:rPr>
        <w:drawing>
          <wp:inline distT="0" distB="0" distL="0" distR="0" wp14:anchorId="2C10BFEF" wp14:editId="01B7F98D">
            <wp:extent cx="6002432" cy="975579"/>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713" cy="1006343"/>
                    </a:xfrm>
                    <a:prstGeom prst="rect">
                      <a:avLst/>
                    </a:prstGeom>
                  </pic:spPr>
                </pic:pic>
              </a:graphicData>
            </a:graphic>
          </wp:inline>
        </w:drawing>
      </w:r>
    </w:p>
    <w:p w14:paraId="7CCF3805" w14:textId="77777777" w:rsidR="000A024E" w:rsidRPr="000A024E" w:rsidRDefault="000A024E" w:rsidP="00956CA2">
      <w:pPr>
        <w:spacing w:before="240" w:after="180" w:line="240" w:lineRule="auto"/>
      </w:pPr>
    </w:p>
    <w:sectPr w:rsidR="000A024E" w:rsidRPr="000A024E" w:rsidSect="00760013">
      <w:headerReference w:type="even" r:id="rId16"/>
      <w:headerReference w:type="default" r:id="rId17"/>
      <w:footerReference w:type="even" r:id="rId18"/>
      <w:footerReference w:type="default" r:id="rId19"/>
      <w:pgSz w:w="12240" w:h="15840" w:code="1"/>
      <w:pgMar w:top="1197" w:right="1440" w:bottom="1530" w:left="1440" w:header="936"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774A4" w14:textId="77777777" w:rsidR="00FB01A3" w:rsidRDefault="00FB01A3" w:rsidP="001F0A66">
      <w:r>
        <w:separator/>
      </w:r>
    </w:p>
    <w:p w14:paraId="4D625925" w14:textId="77777777" w:rsidR="00FB01A3" w:rsidRDefault="00FB01A3" w:rsidP="001F0A66"/>
    <w:p w14:paraId="5102C8AB" w14:textId="77777777" w:rsidR="00FB01A3" w:rsidRDefault="00FB01A3" w:rsidP="001F0A66"/>
    <w:p w14:paraId="72D92075" w14:textId="77777777" w:rsidR="00FB01A3" w:rsidRDefault="00FB01A3" w:rsidP="001F0A66"/>
    <w:p w14:paraId="0EBF2EA1" w14:textId="77777777" w:rsidR="00FB01A3" w:rsidRDefault="00FB01A3" w:rsidP="001F0A66"/>
    <w:p w14:paraId="576C8F5C" w14:textId="77777777" w:rsidR="00FB01A3" w:rsidRDefault="00FB01A3" w:rsidP="001F0A66"/>
    <w:p w14:paraId="7AC49116" w14:textId="77777777" w:rsidR="00FB01A3" w:rsidRDefault="00FB01A3" w:rsidP="001F0A66"/>
    <w:p w14:paraId="61FF02EF" w14:textId="77777777" w:rsidR="00FB01A3" w:rsidRDefault="00FB01A3" w:rsidP="001F0A66"/>
    <w:p w14:paraId="0F20741A" w14:textId="77777777" w:rsidR="00FB01A3" w:rsidRDefault="00FB01A3" w:rsidP="001F0A66"/>
    <w:p w14:paraId="6B12C4C9" w14:textId="77777777" w:rsidR="00FB01A3" w:rsidRDefault="00FB01A3" w:rsidP="001F0A66"/>
    <w:p w14:paraId="4A144DD4" w14:textId="77777777" w:rsidR="00FB01A3" w:rsidRDefault="00FB01A3" w:rsidP="001F0A66"/>
    <w:p w14:paraId="07FA8CC5" w14:textId="77777777" w:rsidR="00FB01A3" w:rsidRDefault="00FB01A3" w:rsidP="001F0A66"/>
    <w:p w14:paraId="31F7115F" w14:textId="77777777" w:rsidR="00FB01A3" w:rsidRDefault="00FB01A3" w:rsidP="001F0A66"/>
    <w:p w14:paraId="6E623F01" w14:textId="77777777" w:rsidR="00FB01A3" w:rsidRDefault="00FB01A3" w:rsidP="001F0A66"/>
    <w:p w14:paraId="4A17ECDE" w14:textId="77777777" w:rsidR="00FB01A3" w:rsidRDefault="00FB01A3" w:rsidP="001F0A66"/>
    <w:p w14:paraId="12E6E2E2" w14:textId="77777777" w:rsidR="00FB01A3" w:rsidRDefault="00FB01A3" w:rsidP="001F0A66"/>
    <w:p w14:paraId="3E9AB099" w14:textId="77777777" w:rsidR="00FB01A3" w:rsidRDefault="00FB01A3" w:rsidP="001F0A66"/>
    <w:p w14:paraId="4F75B5C6" w14:textId="77777777" w:rsidR="00FB01A3" w:rsidRDefault="00FB01A3" w:rsidP="001F0A66"/>
    <w:p w14:paraId="71CB3EC0" w14:textId="77777777" w:rsidR="00FB01A3" w:rsidRDefault="00FB01A3" w:rsidP="001F0A66"/>
    <w:p w14:paraId="1D333314" w14:textId="77777777" w:rsidR="00FB01A3" w:rsidRDefault="00FB01A3" w:rsidP="001F0A66"/>
    <w:p w14:paraId="503B4C53" w14:textId="77777777" w:rsidR="00FB01A3" w:rsidRDefault="00FB01A3" w:rsidP="001F0A66"/>
    <w:p w14:paraId="0DEBDFA0" w14:textId="77777777" w:rsidR="00FB01A3" w:rsidRDefault="00FB01A3" w:rsidP="001F0A66"/>
    <w:p w14:paraId="2CEEBDF1" w14:textId="77777777" w:rsidR="00FB01A3" w:rsidRDefault="00FB01A3" w:rsidP="001F0A66"/>
    <w:p w14:paraId="5DF97E98" w14:textId="77777777" w:rsidR="00FB01A3" w:rsidRDefault="00FB01A3" w:rsidP="001F0A66"/>
    <w:p w14:paraId="477A8853" w14:textId="77777777" w:rsidR="00FB01A3" w:rsidRDefault="00FB01A3" w:rsidP="001F0A66"/>
    <w:p w14:paraId="42CCC2B3" w14:textId="77777777" w:rsidR="00FB01A3" w:rsidRDefault="00FB01A3" w:rsidP="001F0A66"/>
    <w:p w14:paraId="4456321B" w14:textId="77777777" w:rsidR="00FB01A3" w:rsidRDefault="00FB01A3" w:rsidP="001F0A66"/>
    <w:p w14:paraId="39CD10EC" w14:textId="77777777" w:rsidR="00FB01A3" w:rsidRDefault="00FB01A3" w:rsidP="001F0A66"/>
    <w:p w14:paraId="0B0F02C8" w14:textId="77777777" w:rsidR="00FB01A3" w:rsidRDefault="00FB01A3" w:rsidP="001F0A66"/>
    <w:p w14:paraId="59EA6C5A" w14:textId="77777777" w:rsidR="00FB01A3" w:rsidRDefault="00FB01A3" w:rsidP="001F0A66"/>
    <w:p w14:paraId="114B8D4B" w14:textId="77777777" w:rsidR="00FB01A3" w:rsidRDefault="00FB01A3" w:rsidP="001F0A66"/>
    <w:p w14:paraId="1A782C7F" w14:textId="77777777" w:rsidR="00FB01A3" w:rsidRDefault="00FB01A3" w:rsidP="001F0A66"/>
    <w:p w14:paraId="0F4FCB19" w14:textId="77777777" w:rsidR="00FB01A3" w:rsidRDefault="00FB01A3" w:rsidP="001F0A66"/>
    <w:p w14:paraId="032F3216" w14:textId="77777777" w:rsidR="00FB01A3" w:rsidRDefault="00FB01A3" w:rsidP="001F0A66"/>
    <w:p w14:paraId="44A12BB7" w14:textId="77777777" w:rsidR="00FB01A3" w:rsidRDefault="00FB01A3" w:rsidP="001F0A66"/>
    <w:p w14:paraId="7616EE63" w14:textId="77777777" w:rsidR="00FB01A3" w:rsidRDefault="00FB01A3" w:rsidP="001F0A66"/>
    <w:p w14:paraId="68C433D0" w14:textId="77777777" w:rsidR="00FB01A3" w:rsidRDefault="00FB01A3" w:rsidP="001F0A66"/>
    <w:p w14:paraId="4A04A979" w14:textId="77777777" w:rsidR="00FB01A3" w:rsidRDefault="00FB01A3" w:rsidP="001F0A66"/>
    <w:p w14:paraId="2FE66AEA" w14:textId="77777777" w:rsidR="00FB01A3" w:rsidRDefault="00FB01A3" w:rsidP="001F0A66"/>
    <w:p w14:paraId="35A05253" w14:textId="77777777" w:rsidR="00FB01A3" w:rsidRDefault="00FB01A3" w:rsidP="001F0A66"/>
    <w:p w14:paraId="62830049" w14:textId="77777777" w:rsidR="00FB01A3" w:rsidRDefault="00FB01A3" w:rsidP="001F0A66"/>
    <w:p w14:paraId="56AECAF5" w14:textId="77777777" w:rsidR="00FB01A3" w:rsidRDefault="00FB01A3" w:rsidP="001F0A66"/>
    <w:p w14:paraId="0AACFC10" w14:textId="77777777" w:rsidR="00FB01A3" w:rsidRDefault="00FB01A3" w:rsidP="001F0A66"/>
    <w:p w14:paraId="294EAA3C" w14:textId="77777777" w:rsidR="00FB01A3" w:rsidRDefault="00FB01A3" w:rsidP="001F0A66"/>
    <w:p w14:paraId="49E59105" w14:textId="77777777" w:rsidR="00FB01A3" w:rsidRDefault="00FB01A3" w:rsidP="001F0A66"/>
    <w:p w14:paraId="06F942C3" w14:textId="77777777" w:rsidR="00FB01A3" w:rsidRDefault="00FB01A3" w:rsidP="001F0A66"/>
    <w:p w14:paraId="2382F36E" w14:textId="77777777" w:rsidR="00FB01A3" w:rsidRDefault="00FB01A3" w:rsidP="001F0A66"/>
    <w:p w14:paraId="71C18C76" w14:textId="77777777" w:rsidR="00FB01A3" w:rsidRDefault="00FB01A3" w:rsidP="001F0A66"/>
    <w:p w14:paraId="29369257" w14:textId="77777777" w:rsidR="00FB01A3" w:rsidRDefault="00FB01A3" w:rsidP="001F0A66"/>
    <w:p w14:paraId="2D98D6AB" w14:textId="77777777" w:rsidR="00FB01A3" w:rsidRDefault="00FB01A3" w:rsidP="001F0A66"/>
    <w:p w14:paraId="5B702766" w14:textId="77777777" w:rsidR="00FB01A3" w:rsidRDefault="00FB01A3" w:rsidP="001F0A66"/>
    <w:p w14:paraId="78A4669E" w14:textId="77777777" w:rsidR="00FB01A3" w:rsidRDefault="00FB01A3" w:rsidP="001F0A66"/>
    <w:p w14:paraId="5601B12F" w14:textId="77777777" w:rsidR="00FB01A3" w:rsidRDefault="00FB01A3" w:rsidP="001F0A66"/>
    <w:p w14:paraId="19F74699" w14:textId="77777777" w:rsidR="00FB01A3" w:rsidRDefault="00FB01A3" w:rsidP="001F0A66"/>
    <w:p w14:paraId="3E5C0BFC" w14:textId="77777777" w:rsidR="00FB01A3" w:rsidRDefault="00FB01A3" w:rsidP="001F0A66"/>
  </w:endnote>
  <w:endnote w:type="continuationSeparator" w:id="0">
    <w:p w14:paraId="21247D23" w14:textId="77777777" w:rsidR="00FB01A3" w:rsidRDefault="00FB01A3" w:rsidP="001F0A66">
      <w:r>
        <w:continuationSeparator/>
      </w:r>
    </w:p>
    <w:p w14:paraId="0FE16695" w14:textId="77777777" w:rsidR="00FB01A3" w:rsidRDefault="00FB01A3" w:rsidP="001F0A66"/>
    <w:p w14:paraId="552924D0" w14:textId="77777777" w:rsidR="00FB01A3" w:rsidRDefault="00FB01A3" w:rsidP="001F0A66"/>
    <w:p w14:paraId="267632BB" w14:textId="77777777" w:rsidR="00FB01A3" w:rsidRDefault="00FB01A3" w:rsidP="001F0A66"/>
    <w:p w14:paraId="1F84EA61" w14:textId="77777777" w:rsidR="00FB01A3" w:rsidRDefault="00FB01A3" w:rsidP="001F0A66"/>
    <w:p w14:paraId="492058CA" w14:textId="77777777" w:rsidR="00FB01A3" w:rsidRDefault="00FB01A3" w:rsidP="001F0A66"/>
    <w:p w14:paraId="78FB1725" w14:textId="77777777" w:rsidR="00FB01A3" w:rsidRDefault="00FB01A3" w:rsidP="001F0A66"/>
    <w:p w14:paraId="53B3D782" w14:textId="77777777" w:rsidR="00FB01A3" w:rsidRDefault="00FB01A3" w:rsidP="001F0A66"/>
    <w:p w14:paraId="355F73D0" w14:textId="77777777" w:rsidR="00FB01A3" w:rsidRDefault="00FB01A3" w:rsidP="001F0A66"/>
    <w:p w14:paraId="29EAC762" w14:textId="77777777" w:rsidR="00FB01A3" w:rsidRDefault="00FB01A3" w:rsidP="001F0A66"/>
    <w:p w14:paraId="2EEFC5C2" w14:textId="77777777" w:rsidR="00FB01A3" w:rsidRDefault="00FB01A3" w:rsidP="001F0A66"/>
    <w:p w14:paraId="3F825E12" w14:textId="77777777" w:rsidR="00FB01A3" w:rsidRDefault="00FB01A3" w:rsidP="001F0A66"/>
    <w:p w14:paraId="075FB408" w14:textId="77777777" w:rsidR="00FB01A3" w:rsidRDefault="00FB01A3" w:rsidP="001F0A66"/>
    <w:p w14:paraId="7D8A4210" w14:textId="77777777" w:rsidR="00FB01A3" w:rsidRDefault="00FB01A3" w:rsidP="001F0A66"/>
    <w:p w14:paraId="3C1551A1" w14:textId="77777777" w:rsidR="00FB01A3" w:rsidRDefault="00FB01A3" w:rsidP="001F0A66"/>
    <w:p w14:paraId="18E96408" w14:textId="77777777" w:rsidR="00FB01A3" w:rsidRDefault="00FB01A3" w:rsidP="001F0A66"/>
    <w:p w14:paraId="4CAF58E1" w14:textId="77777777" w:rsidR="00FB01A3" w:rsidRDefault="00FB01A3" w:rsidP="001F0A66"/>
    <w:p w14:paraId="7DF17EA2" w14:textId="77777777" w:rsidR="00FB01A3" w:rsidRDefault="00FB01A3" w:rsidP="001F0A66"/>
    <w:p w14:paraId="34941752" w14:textId="77777777" w:rsidR="00FB01A3" w:rsidRDefault="00FB01A3" w:rsidP="001F0A66"/>
    <w:p w14:paraId="304F720B" w14:textId="77777777" w:rsidR="00FB01A3" w:rsidRDefault="00FB01A3" w:rsidP="001F0A66"/>
    <w:p w14:paraId="72D6CDE2" w14:textId="77777777" w:rsidR="00FB01A3" w:rsidRDefault="00FB01A3" w:rsidP="001F0A66"/>
    <w:p w14:paraId="35A558A7" w14:textId="77777777" w:rsidR="00FB01A3" w:rsidRDefault="00FB01A3" w:rsidP="001F0A66"/>
    <w:p w14:paraId="2346DAC2" w14:textId="77777777" w:rsidR="00FB01A3" w:rsidRDefault="00FB01A3" w:rsidP="001F0A66"/>
    <w:p w14:paraId="70430104" w14:textId="77777777" w:rsidR="00FB01A3" w:rsidRDefault="00FB01A3" w:rsidP="001F0A66"/>
    <w:p w14:paraId="558AEDAA" w14:textId="77777777" w:rsidR="00FB01A3" w:rsidRDefault="00FB01A3" w:rsidP="001F0A66"/>
    <w:p w14:paraId="4DCC6C4C" w14:textId="77777777" w:rsidR="00FB01A3" w:rsidRDefault="00FB01A3" w:rsidP="001F0A66"/>
    <w:p w14:paraId="36637BC6" w14:textId="77777777" w:rsidR="00FB01A3" w:rsidRDefault="00FB01A3" w:rsidP="001F0A66"/>
    <w:p w14:paraId="21901E71" w14:textId="77777777" w:rsidR="00FB01A3" w:rsidRDefault="00FB01A3" w:rsidP="001F0A66"/>
    <w:p w14:paraId="30ECA1C7" w14:textId="77777777" w:rsidR="00FB01A3" w:rsidRDefault="00FB01A3" w:rsidP="001F0A66"/>
    <w:p w14:paraId="01072923" w14:textId="77777777" w:rsidR="00FB01A3" w:rsidRDefault="00FB01A3" w:rsidP="001F0A66"/>
    <w:p w14:paraId="0AC1CF07" w14:textId="77777777" w:rsidR="00FB01A3" w:rsidRDefault="00FB01A3" w:rsidP="001F0A66"/>
    <w:p w14:paraId="482FF292" w14:textId="77777777" w:rsidR="00FB01A3" w:rsidRDefault="00FB01A3" w:rsidP="001F0A66"/>
    <w:p w14:paraId="7279A4C3" w14:textId="77777777" w:rsidR="00FB01A3" w:rsidRDefault="00FB01A3" w:rsidP="001F0A66"/>
    <w:p w14:paraId="3FB2CD91" w14:textId="77777777" w:rsidR="00FB01A3" w:rsidRDefault="00FB01A3" w:rsidP="001F0A66"/>
    <w:p w14:paraId="49850FEA" w14:textId="77777777" w:rsidR="00FB01A3" w:rsidRDefault="00FB01A3" w:rsidP="001F0A66"/>
    <w:p w14:paraId="10C04E7D" w14:textId="77777777" w:rsidR="00FB01A3" w:rsidRDefault="00FB01A3" w:rsidP="001F0A66"/>
    <w:p w14:paraId="3C8FDA04" w14:textId="77777777" w:rsidR="00FB01A3" w:rsidRDefault="00FB01A3" w:rsidP="001F0A66"/>
    <w:p w14:paraId="75ABA5AA" w14:textId="77777777" w:rsidR="00FB01A3" w:rsidRDefault="00FB01A3" w:rsidP="001F0A66"/>
    <w:p w14:paraId="54FF5F45" w14:textId="77777777" w:rsidR="00FB01A3" w:rsidRDefault="00FB01A3" w:rsidP="001F0A66"/>
    <w:p w14:paraId="63F6C549" w14:textId="77777777" w:rsidR="00FB01A3" w:rsidRDefault="00FB01A3" w:rsidP="001F0A66"/>
    <w:p w14:paraId="0CFB7EF4" w14:textId="77777777" w:rsidR="00FB01A3" w:rsidRDefault="00FB01A3" w:rsidP="001F0A66"/>
    <w:p w14:paraId="27420CAA" w14:textId="77777777" w:rsidR="00FB01A3" w:rsidRDefault="00FB01A3" w:rsidP="001F0A66"/>
    <w:p w14:paraId="2BECAE2D" w14:textId="77777777" w:rsidR="00FB01A3" w:rsidRDefault="00FB01A3" w:rsidP="001F0A66"/>
    <w:p w14:paraId="31E2B4B6" w14:textId="77777777" w:rsidR="00FB01A3" w:rsidRDefault="00FB01A3" w:rsidP="001F0A66"/>
    <w:p w14:paraId="613B8514" w14:textId="77777777" w:rsidR="00FB01A3" w:rsidRDefault="00FB01A3" w:rsidP="001F0A66"/>
    <w:p w14:paraId="436D3DBC" w14:textId="77777777" w:rsidR="00FB01A3" w:rsidRDefault="00FB01A3" w:rsidP="001F0A66"/>
    <w:p w14:paraId="50E63D99" w14:textId="77777777" w:rsidR="00FB01A3" w:rsidRDefault="00FB01A3" w:rsidP="001F0A66"/>
    <w:p w14:paraId="2BD5EA6E" w14:textId="77777777" w:rsidR="00FB01A3" w:rsidRDefault="00FB01A3" w:rsidP="001F0A66"/>
    <w:p w14:paraId="488F3B41" w14:textId="77777777" w:rsidR="00FB01A3" w:rsidRDefault="00FB01A3" w:rsidP="001F0A66"/>
    <w:p w14:paraId="39E0F66B" w14:textId="77777777" w:rsidR="00FB01A3" w:rsidRDefault="00FB01A3" w:rsidP="001F0A66"/>
    <w:p w14:paraId="065A3D7E" w14:textId="77777777" w:rsidR="00FB01A3" w:rsidRDefault="00FB01A3" w:rsidP="001F0A66"/>
    <w:p w14:paraId="4EF5BD59" w14:textId="77777777" w:rsidR="00FB01A3" w:rsidRDefault="00FB01A3" w:rsidP="001F0A66"/>
    <w:p w14:paraId="446DF079" w14:textId="77777777" w:rsidR="00FB01A3" w:rsidRDefault="00FB01A3" w:rsidP="001F0A66"/>
    <w:p w14:paraId="48AF3670" w14:textId="77777777" w:rsidR="00FB01A3" w:rsidRDefault="00FB01A3" w:rsidP="001F0A66"/>
    <w:p w14:paraId="04C8306C" w14:textId="77777777" w:rsidR="00FB01A3" w:rsidRDefault="00FB01A3" w:rsidP="001F0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2D630" w14:textId="77777777" w:rsidR="00476293" w:rsidRDefault="00476293" w:rsidP="001F0A66">
    <w:pPr>
      <w:pStyle w:val="Footer"/>
    </w:pPr>
  </w:p>
  <w:p w14:paraId="552FAED3" w14:textId="77777777" w:rsidR="00476293" w:rsidRDefault="00476293" w:rsidP="001F0A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FD36" w14:textId="12EE320E" w:rsidR="00476293" w:rsidRPr="00E064FB" w:rsidRDefault="00476293" w:rsidP="00D10CFA">
    <w:pPr>
      <w:pStyle w:val="Footer"/>
      <w:pBdr>
        <w:top w:val="single" w:sz="6" w:space="7" w:color="auto"/>
      </w:pBdr>
      <w:tabs>
        <w:tab w:val="clear" w:pos="3600"/>
        <w:tab w:val="clear" w:pos="7200"/>
      </w:tabs>
      <w:jc w:val="right"/>
      <w:rPr>
        <w:rFonts w:ascii="Cambria" w:hAnsi="Cambria"/>
        <w:szCs w:val="16"/>
      </w:rPr>
    </w:pPr>
    <w:r w:rsidRPr="00D10CFA">
      <w:rPr>
        <w:rFonts w:ascii="Calibri Light" w:hAnsi="Calibri Light" w:cs="Calibri Light"/>
        <w:szCs w:val="16"/>
      </w:rPr>
      <w:t>Page</w:t>
    </w:r>
    <w:r w:rsidRPr="00E064FB">
      <w:rPr>
        <w:rFonts w:ascii="Cambria" w:hAnsi="Cambria"/>
        <w:szCs w:val="16"/>
      </w:rPr>
      <w:t xml:space="preserve"> </w:t>
    </w:r>
    <w:r w:rsidRPr="00E064FB">
      <w:rPr>
        <w:rStyle w:val="PageNumber"/>
        <w:rFonts w:ascii="Cambria" w:hAnsi="Cambria" w:cs="Arial"/>
        <w:szCs w:val="16"/>
      </w:rPr>
      <w:fldChar w:fldCharType="begin"/>
    </w:r>
    <w:r w:rsidRPr="00E064FB">
      <w:rPr>
        <w:rStyle w:val="PageNumber"/>
        <w:rFonts w:ascii="Cambria" w:hAnsi="Cambria" w:cs="Arial"/>
        <w:szCs w:val="16"/>
      </w:rPr>
      <w:instrText xml:space="preserve"> PAGE </w:instrText>
    </w:r>
    <w:r w:rsidRPr="00E064FB">
      <w:rPr>
        <w:rStyle w:val="PageNumber"/>
        <w:rFonts w:ascii="Cambria" w:hAnsi="Cambria" w:cs="Arial"/>
        <w:szCs w:val="16"/>
      </w:rPr>
      <w:fldChar w:fldCharType="separate"/>
    </w:r>
    <w:r>
      <w:rPr>
        <w:rStyle w:val="PageNumber"/>
        <w:rFonts w:ascii="Cambria" w:hAnsi="Cambria" w:cs="Arial"/>
        <w:noProof/>
        <w:szCs w:val="16"/>
      </w:rPr>
      <w:t>3</w:t>
    </w:r>
    <w:r w:rsidRPr="00E064FB">
      <w:rPr>
        <w:rStyle w:val="PageNumber"/>
        <w:rFonts w:ascii="Cambria" w:hAnsi="Cambria"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9893D" w14:textId="77777777" w:rsidR="00FB01A3" w:rsidRDefault="00FB01A3" w:rsidP="001F0A66">
      <w:r>
        <w:separator/>
      </w:r>
    </w:p>
    <w:p w14:paraId="74D2D5F4" w14:textId="77777777" w:rsidR="00FB01A3" w:rsidRDefault="00FB01A3" w:rsidP="001F0A66"/>
    <w:p w14:paraId="5766F37E" w14:textId="77777777" w:rsidR="00FB01A3" w:rsidRDefault="00FB01A3" w:rsidP="001F0A66"/>
    <w:p w14:paraId="2397FA5F" w14:textId="77777777" w:rsidR="00FB01A3" w:rsidRDefault="00FB01A3" w:rsidP="001F0A66"/>
    <w:p w14:paraId="186CE0F0" w14:textId="77777777" w:rsidR="00FB01A3" w:rsidRDefault="00FB01A3" w:rsidP="001F0A66"/>
    <w:p w14:paraId="23FE032C" w14:textId="77777777" w:rsidR="00FB01A3" w:rsidRDefault="00FB01A3" w:rsidP="001F0A66"/>
    <w:p w14:paraId="62CC7A5C" w14:textId="77777777" w:rsidR="00FB01A3" w:rsidRDefault="00FB01A3" w:rsidP="001F0A66"/>
    <w:p w14:paraId="597F1148" w14:textId="77777777" w:rsidR="00FB01A3" w:rsidRDefault="00FB01A3" w:rsidP="001F0A66"/>
    <w:p w14:paraId="7AC6ECA4" w14:textId="77777777" w:rsidR="00FB01A3" w:rsidRDefault="00FB01A3" w:rsidP="001F0A66"/>
    <w:p w14:paraId="3C714896" w14:textId="77777777" w:rsidR="00FB01A3" w:rsidRDefault="00FB01A3" w:rsidP="001F0A66"/>
    <w:p w14:paraId="60FA89D1" w14:textId="77777777" w:rsidR="00FB01A3" w:rsidRDefault="00FB01A3" w:rsidP="001F0A66"/>
    <w:p w14:paraId="06860347" w14:textId="77777777" w:rsidR="00FB01A3" w:rsidRDefault="00FB01A3" w:rsidP="001F0A66"/>
    <w:p w14:paraId="5E3860EE" w14:textId="77777777" w:rsidR="00FB01A3" w:rsidRDefault="00FB01A3" w:rsidP="001F0A66"/>
    <w:p w14:paraId="33EB75C2" w14:textId="77777777" w:rsidR="00FB01A3" w:rsidRDefault="00FB01A3" w:rsidP="001F0A66"/>
    <w:p w14:paraId="6B117182" w14:textId="77777777" w:rsidR="00FB01A3" w:rsidRDefault="00FB01A3" w:rsidP="001F0A66"/>
    <w:p w14:paraId="173C86DC" w14:textId="77777777" w:rsidR="00FB01A3" w:rsidRDefault="00FB01A3" w:rsidP="001F0A66"/>
    <w:p w14:paraId="080E5881" w14:textId="77777777" w:rsidR="00FB01A3" w:rsidRDefault="00FB01A3" w:rsidP="001F0A66"/>
    <w:p w14:paraId="2965F148" w14:textId="77777777" w:rsidR="00FB01A3" w:rsidRDefault="00FB01A3" w:rsidP="001F0A66"/>
    <w:p w14:paraId="46E61546" w14:textId="77777777" w:rsidR="00FB01A3" w:rsidRDefault="00FB01A3" w:rsidP="001F0A66"/>
    <w:p w14:paraId="03CAE82A" w14:textId="77777777" w:rsidR="00FB01A3" w:rsidRDefault="00FB01A3" w:rsidP="001F0A66"/>
    <w:p w14:paraId="1A393C8C" w14:textId="77777777" w:rsidR="00FB01A3" w:rsidRDefault="00FB01A3" w:rsidP="001F0A66"/>
    <w:p w14:paraId="20D47D8F" w14:textId="77777777" w:rsidR="00FB01A3" w:rsidRDefault="00FB01A3" w:rsidP="001F0A66"/>
    <w:p w14:paraId="12E1A15B" w14:textId="77777777" w:rsidR="00FB01A3" w:rsidRDefault="00FB01A3" w:rsidP="001F0A66"/>
    <w:p w14:paraId="74F7E1B1" w14:textId="77777777" w:rsidR="00FB01A3" w:rsidRDefault="00FB01A3" w:rsidP="001F0A66"/>
    <w:p w14:paraId="649A47FF" w14:textId="77777777" w:rsidR="00FB01A3" w:rsidRDefault="00FB01A3" w:rsidP="001F0A66"/>
    <w:p w14:paraId="0DC8F5DB" w14:textId="77777777" w:rsidR="00FB01A3" w:rsidRDefault="00FB01A3" w:rsidP="001F0A66"/>
    <w:p w14:paraId="718C7B77" w14:textId="77777777" w:rsidR="00FB01A3" w:rsidRDefault="00FB01A3" w:rsidP="001F0A66"/>
    <w:p w14:paraId="35698B2D" w14:textId="77777777" w:rsidR="00FB01A3" w:rsidRDefault="00FB01A3" w:rsidP="001F0A66"/>
    <w:p w14:paraId="2D0D1C6F" w14:textId="77777777" w:rsidR="00FB01A3" w:rsidRDefault="00FB01A3" w:rsidP="001F0A66"/>
    <w:p w14:paraId="6B08950E" w14:textId="77777777" w:rsidR="00FB01A3" w:rsidRDefault="00FB01A3" w:rsidP="001F0A66"/>
    <w:p w14:paraId="434B25E8" w14:textId="77777777" w:rsidR="00FB01A3" w:rsidRDefault="00FB01A3" w:rsidP="001F0A66"/>
    <w:p w14:paraId="34FA1DCF" w14:textId="77777777" w:rsidR="00FB01A3" w:rsidRDefault="00FB01A3" w:rsidP="001F0A66"/>
    <w:p w14:paraId="7A565095" w14:textId="77777777" w:rsidR="00FB01A3" w:rsidRDefault="00FB01A3" w:rsidP="001F0A66"/>
    <w:p w14:paraId="5C5E61C8" w14:textId="77777777" w:rsidR="00FB01A3" w:rsidRDefault="00FB01A3" w:rsidP="001F0A66"/>
    <w:p w14:paraId="2BDA2706" w14:textId="77777777" w:rsidR="00FB01A3" w:rsidRDefault="00FB01A3" w:rsidP="001F0A66"/>
    <w:p w14:paraId="6B17E433" w14:textId="77777777" w:rsidR="00FB01A3" w:rsidRDefault="00FB01A3" w:rsidP="001F0A66"/>
    <w:p w14:paraId="0E9A5C43" w14:textId="77777777" w:rsidR="00FB01A3" w:rsidRDefault="00FB01A3" w:rsidP="001F0A66"/>
    <w:p w14:paraId="52D220D3" w14:textId="77777777" w:rsidR="00FB01A3" w:rsidRDefault="00FB01A3" w:rsidP="001F0A66"/>
    <w:p w14:paraId="6242181D" w14:textId="77777777" w:rsidR="00FB01A3" w:rsidRDefault="00FB01A3" w:rsidP="001F0A66"/>
    <w:p w14:paraId="1CA40C18" w14:textId="77777777" w:rsidR="00FB01A3" w:rsidRDefault="00FB01A3" w:rsidP="001F0A66"/>
    <w:p w14:paraId="5C70BC59" w14:textId="77777777" w:rsidR="00FB01A3" w:rsidRDefault="00FB01A3" w:rsidP="001F0A66"/>
    <w:p w14:paraId="6BF6950B" w14:textId="77777777" w:rsidR="00FB01A3" w:rsidRDefault="00FB01A3" w:rsidP="001F0A66"/>
    <w:p w14:paraId="6DC0CAB8" w14:textId="77777777" w:rsidR="00FB01A3" w:rsidRDefault="00FB01A3" w:rsidP="001F0A66"/>
    <w:p w14:paraId="182DDB46" w14:textId="77777777" w:rsidR="00FB01A3" w:rsidRDefault="00FB01A3" w:rsidP="001F0A66"/>
    <w:p w14:paraId="3241CB98" w14:textId="77777777" w:rsidR="00FB01A3" w:rsidRDefault="00FB01A3" w:rsidP="001F0A66"/>
    <w:p w14:paraId="212C64C8" w14:textId="77777777" w:rsidR="00FB01A3" w:rsidRDefault="00FB01A3" w:rsidP="001F0A66"/>
    <w:p w14:paraId="3F2308F9" w14:textId="77777777" w:rsidR="00FB01A3" w:rsidRDefault="00FB01A3" w:rsidP="001F0A66"/>
    <w:p w14:paraId="3E1C1AC3" w14:textId="77777777" w:rsidR="00FB01A3" w:rsidRDefault="00FB01A3" w:rsidP="001F0A66"/>
    <w:p w14:paraId="573B90AB" w14:textId="77777777" w:rsidR="00FB01A3" w:rsidRDefault="00FB01A3" w:rsidP="001F0A66"/>
    <w:p w14:paraId="2329C431" w14:textId="77777777" w:rsidR="00FB01A3" w:rsidRDefault="00FB01A3" w:rsidP="001F0A66"/>
    <w:p w14:paraId="14585E00" w14:textId="77777777" w:rsidR="00FB01A3" w:rsidRDefault="00FB01A3" w:rsidP="001F0A66"/>
    <w:p w14:paraId="1D1AE372" w14:textId="77777777" w:rsidR="00FB01A3" w:rsidRDefault="00FB01A3" w:rsidP="001F0A66"/>
    <w:p w14:paraId="2B943DCB" w14:textId="77777777" w:rsidR="00FB01A3" w:rsidRDefault="00FB01A3" w:rsidP="001F0A66"/>
    <w:p w14:paraId="7113631E" w14:textId="77777777" w:rsidR="00FB01A3" w:rsidRDefault="00FB01A3" w:rsidP="001F0A66"/>
    <w:p w14:paraId="0FCE75F4" w14:textId="77777777" w:rsidR="00FB01A3" w:rsidRDefault="00FB01A3" w:rsidP="001F0A66"/>
  </w:footnote>
  <w:footnote w:type="continuationSeparator" w:id="0">
    <w:p w14:paraId="6EFC8560" w14:textId="77777777" w:rsidR="00FB01A3" w:rsidRDefault="00FB01A3" w:rsidP="001F0A66">
      <w:r>
        <w:continuationSeparator/>
      </w:r>
    </w:p>
    <w:p w14:paraId="6895A397" w14:textId="77777777" w:rsidR="00FB01A3" w:rsidRDefault="00FB01A3" w:rsidP="001F0A66"/>
    <w:p w14:paraId="4FB1D177" w14:textId="77777777" w:rsidR="00FB01A3" w:rsidRDefault="00FB01A3" w:rsidP="001F0A66"/>
    <w:p w14:paraId="73BD9480" w14:textId="77777777" w:rsidR="00FB01A3" w:rsidRDefault="00FB01A3" w:rsidP="001F0A66"/>
    <w:p w14:paraId="4AF6DD46" w14:textId="77777777" w:rsidR="00FB01A3" w:rsidRDefault="00FB01A3" w:rsidP="001F0A66"/>
    <w:p w14:paraId="7B939A1F" w14:textId="77777777" w:rsidR="00FB01A3" w:rsidRDefault="00FB01A3" w:rsidP="001F0A66"/>
    <w:p w14:paraId="688C9357" w14:textId="77777777" w:rsidR="00FB01A3" w:rsidRDefault="00FB01A3" w:rsidP="001F0A66"/>
    <w:p w14:paraId="73FD6903" w14:textId="77777777" w:rsidR="00FB01A3" w:rsidRDefault="00FB01A3" w:rsidP="001F0A66"/>
    <w:p w14:paraId="5BB29452" w14:textId="77777777" w:rsidR="00FB01A3" w:rsidRDefault="00FB01A3" w:rsidP="001F0A66"/>
    <w:p w14:paraId="6CF0EDEB" w14:textId="77777777" w:rsidR="00FB01A3" w:rsidRDefault="00FB01A3" w:rsidP="001F0A66"/>
    <w:p w14:paraId="71E4524B" w14:textId="77777777" w:rsidR="00FB01A3" w:rsidRDefault="00FB01A3" w:rsidP="001F0A66"/>
    <w:p w14:paraId="5F36063F" w14:textId="77777777" w:rsidR="00FB01A3" w:rsidRDefault="00FB01A3" w:rsidP="001F0A66"/>
    <w:p w14:paraId="369A9A98" w14:textId="77777777" w:rsidR="00FB01A3" w:rsidRDefault="00FB01A3" w:rsidP="001F0A66"/>
    <w:p w14:paraId="64298EC9" w14:textId="77777777" w:rsidR="00FB01A3" w:rsidRDefault="00FB01A3" w:rsidP="001F0A66"/>
    <w:p w14:paraId="29579F7F" w14:textId="77777777" w:rsidR="00FB01A3" w:rsidRDefault="00FB01A3" w:rsidP="001F0A66"/>
    <w:p w14:paraId="218E82E3" w14:textId="77777777" w:rsidR="00FB01A3" w:rsidRDefault="00FB01A3" w:rsidP="001F0A66"/>
    <w:p w14:paraId="733FF755" w14:textId="77777777" w:rsidR="00FB01A3" w:rsidRDefault="00FB01A3" w:rsidP="001F0A66"/>
    <w:p w14:paraId="780072E8" w14:textId="77777777" w:rsidR="00FB01A3" w:rsidRDefault="00FB01A3" w:rsidP="001F0A66"/>
    <w:p w14:paraId="44453860" w14:textId="77777777" w:rsidR="00FB01A3" w:rsidRDefault="00FB01A3" w:rsidP="001F0A66"/>
    <w:p w14:paraId="2E908BB9" w14:textId="77777777" w:rsidR="00FB01A3" w:rsidRDefault="00FB01A3" w:rsidP="001F0A66"/>
    <w:p w14:paraId="7A4D11AB" w14:textId="77777777" w:rsidR="00FB01A3" w:rsidRDefault="00FB01A3" w:rsidP="001F0A66"/>
    <w:p w14:paraId="79ABC8AD" w14:textId="77777777" w:rsidR="00FB01A3" w:rsidRDefault="00FB01A3" w:rsidP="001F0A66"/>
    <w:p w14:paraId="4E3E82EB" w14:textId="77777777" w:rsidR="00FB01A3" w:rsidRDefault="00FB01A3" w:rsidP="001F0A66"/>
    <w:p w14:paraId="4F3144C4" w14:textId="77777777" w:rsidR="00FB01A3" w:rsidRDefault="00FB01A3" w:rsidP="001F0A66"/>
    <w:p w14:paraId="3027F36A" w14:textId="77777777" w:rsidR="00FB01A3" w:rsidRDefault="00FB01A3" w:rsidP="001F0A66"/>
    <w:p w14:paraId="07B1E5AE" w14:textId="77777777" w:rsidR="00FB01A3" w:rsidRDefault="00FB01A3" w:rsidP="001F0A66"/>
    <w:p w14:paraId="4EC4F237" w14:textId="77777777" w:rsidR="00FB01A3" w:rsidRDefault="00FB01A3" w:rsidP="001F0A66"/>
    <w:p w14:paraId="748D160C" w14:textId="77777777" w:rsidR="00FB01A3" w:rsidRDefault="00FB01A3" w:rsidP="001F0A66"/>
    <w:p w14:paraId="6393C40B" w14:textId="77777777" w:rsidR="00FB01A3" w:rsidRDefault="00FB01A3" w:rsidP="001F0A66"/>
    <w:p w14:paraId="36D4B33D" w14:textId="77777777" w:rsidR="00FB01A3" w:rsidRDefault="00FB01A3" w:rsidP="001F0A66"/>
    <w:p w14:paraId="18ECEB74" w14:textId="77777777" w:rsidR="00FB01A3" w:rsidRDefault="00FB01A3" w:rsidP="001F0A66"/>
    <w:p w14:paraId="54116EC5" w14:textId="77777777" w:rsidR="00FB01A3" w:rsidRDefault="00FB01A3" w:rsidP="001F0A66"/>
    <w:p w14:paraId="3BD36D29" w14:textId="77777777" w:rsidR="00FB01A3" w:rsidRDefault="00FB01A3" w:rsidP="001F0A66"/>
    <w:p w14:paraId="390F7F75" w14:textId="77777777" w:rsidR="00FB01A3" w:rsidRDefault="00FB01A3" w:rsidP="001F0A66"/>
    <w:p w14:paraId="229982DF" w14:textId="77777777" w:rsidR="00FB01A3" w:rsidRDefault="00FB01A3" w:rsidP="001F0A66"/>
    <w:p w14:paraId="763E76E8" w14:textId="77777777" w:rsidR="00FB01A3" w:rsidRDefault="00FB01A3" w:rsidP="001F0A66"/>
    <w:p w14:paraId="55649093" w14:textId="77777777" w:rsidR="00FB01A3" w:rsidRDefault="00FB01A3" w:rsidP="001F0A66"/>
    <w:p w14:paraId="0E0B3FA2" w14:textId="77777777" w:rsidR="00FB01A3" w:rsidRDefault="00FB01A3" w:rsidP="001F0A66"/>
    <w:p w14:paraId="6094D05D" w14:textId="77777777" w:rsidR="00FB01A3" w:rsidRDefault="00FB01A3" w:rsidP="001F0A66"/>
    <w:p w14:paraId="480A6790" w14:textId="77777777" w:rsidR="00FB01A3" w:rsidRDefault="00FB01A3" w:rsidP="001F0A66"/>
    <w:p w14:paraId="5233C8BE" w14:textId="77777777" w:rsidR="00FB01A3" w:rsidRDefault="00FB01A3" w:rsidP="001F0A66"/>
    <w:p w14:paraId="27A8FB2A" w14:textId="77777777" w:rsidR="00FB01A3" w:rsidRDefault="00FB01A3" w:rsidP="001F0A66"/>
    <w:p w14:paraId="18B84171" w14:textId="77777777" w:rsidR="00FB01A3" w:rsidRDefault="00FB01A3" w:rsidP="001F0A66"/>
    <w:p w14:paraId="6FB354F4" w14:textId="77777777" w:rsidR="00FB01A3" w:rsidRDefault="00FB01A3" w:rsidP="001F0A66"/>
    <w:p w14:paraId="4DCF0ABA" w14:textId="77777777" w:rsidR="00FB01A3" w:rsidRDefault="00FB01A3" w:rsidP="001F0A66"/>
    <w:p w14:paraId="1ADB659A" w14:textId="77777777" w:rsidR="00FB01A3" w:rsidRDefault="00FB01A3" w:rsidP="001F0A66"/>
    <w:p w14:paraId="6DD58B3A" w14:textId="77777777" w:rsidR="00FB01A3" w:rsidRDefault="00FB01A3" w:rsidP="001F0A66"/>
    <w:p w14:paraId="344B1872" w14:textId="77777777" w:rsidR="00FB01A3" w:rsidRDefault="00FB01A3" w:rsidP="001F0A66"/>
    <w:p w14:paraId="3FF5A84D" w14:textId="77777777" w:rsidR="00FB01A3" w:rsidRDefault="00FB01A3" w:rsidP="001F0A66"/>
    <w:p w14:paraId="4E467879" w14:textId="77777777" w:rsidR="00FB01A3" w:rsidRDefault="00FB01A3" w:rsidP="001F0A66"/>
    <w:p w14:paraId="0088A662" w14:textId="77777777" w:rsidR="00FB01A3" w:rsidRDefault="00FB01A3" w:rsidP="001F0A66"/>
    <w:p w14:paraId="1563AAB6" w14:textId="77777777" w:rsidR="00FB01A3" w:rsidRDefault="00FB01A3" w:rsidP="001F0A66"/>
    <w:p w14:paraId="2B98C8EF" w14:textId="77777777" w:rsidR="00FB01A3" w:rsidRDefault="00FB01A3" w:rsidP="001F0A66"/>
    <w:p w14:paraId="1F613C60" w14:textId="77777777" w:rsidR="00FB01A3" w:rsidRDefault="00FB01A3" w:rsidP="001F0A66"/>
    <w:p w14:paraId="7055EBE7" w14:textId="77777777" w:rsidR="00FB01A3" w:rsidRDefault="00FB01A3" w:rsidP="001F0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08ABA" w14:textId="77777777" w:rsidR="00476293" w:rsidRDefault="00476293" w:rsidP="001F0A66"/>
  <w:p w14:paraId="04C703BA" w14:textId="77777777" w:rsidR="00476293" w:rsidRDefault="00476293" w:rsidP="001F0A66"/>
  <w:p w14:paraId="61E69750" w14:textId="77777777" w:rsidR="00476293" w:rsidRDefault="00476293" w:rsidP="001F0A66"/>
  <w:p w14:paraId="6647C05C" w14:textId="77777777" w:rsidR="00476293" w:rsidRDefault="00476293" w:rsidP="001F0A66"/>
  <w:p w14:paraId="69AB83A1" w14:textId="77777777" w:rsidR="00476293" w:rsidRDefault="00476293" w:rsidP="001F0A66"/>
  <w:p w14:paraId="73E59B24" w14:textId="77777777" w:rsidR="00476293" w:rsidRDefault="00476293" w:rsidP="001F0A66"/>
  <w:p w14:paraId="4A7DA43F" w14:textId="77777777" w:rsidR="00476293" w:rsidRDefault="00476293" w:rsidP="001F0A66"/>
  <w:p w14:paraId="5112DB94" w14:textId="77777777" w:rsidR="00476293" w:rsidRDefault="00476293" w:rsidP="001F0A66"/>
  <w:p w14:paraId="5B7E9CAC" w14:textId="77777777" w:rsidR="00476293" w:rsidRDefault="00476293" w:rsidP="001F0A66"/>
  <w:p w14:paraId="234D5F82" w14:textId="77777777" w:rsidR="00476293" w:rsidRDefault="00476293" w:rsidP="001F0A66"/>
  <w:p w14:paraId="6A55BCB7" w14:textId="77777777" w:rsidR="00476293" w:rsidRDefault="00476293" w:rsidP="001F0A66"/>
  <w:p w14:paraId="7635A50C" w14:textId="77777777" w:rsidR="00476293" w:rsidRDefault="00476293" w:rsidP="001F0A66"/>
  <w:p w14:paraId="0309C522" w14:textId="77777777" w:rsidR="00476293" w:rsidRDefault="00476293" w:rsidP="001F0A66"/>
  <w:p w14:paraId="28DC61ED" w14:textId="77777777" w:rsidR="00476293" w:rsidRDefault="00476293" w:rsidP="001F0A66"/>
  <w:p w14:paraId="29A579E6" w14:textId="77777777" w:rsidR="00476293" w:rsidRDefault="00476293" w:rsidP="001F0A66"/>
  <w:p w14:paraId="4C422AE5" w14:textId="77777777" w:rsidR="00476293" w:rsidRDefault="00476293" w:rsidP="001F0A66"/>
  <w:p w14:paraId="217471D4" w14:textId="77777777" w:rsidR="00476293" w:rsidRDefault="00476293" w:rsidP="001F0A66"/>
  <w:p w14:paraId="0B3F954E" w14:textId="77777777" w:rsidR="00476293" w:rsidRDefault="00476293" w:rsidP="001F0A66"/>
  <w:p w14:paraId="214F8929" w14:textId="77777777" w:rsidR="00476293" w:rsidRDefault="00476293" w:rsidP="001F0A66"/>
  <w:p w14:paraId="034DA9BD" w14:textId="77777777" w:rsidR="00476293" w:rsidRDefault="00476293" w:rsidP="001F0A66"/>
  <w:p w14:paraId="557561D8" w14:textId="77777777" w:rsidR="00476293" w:rsidRDefault="00476293" w:rsidP="001F0A66"/>
  <w:p w14:paraId="13377F6E" w14:textId="77777777" w:rsidR="00476293" w:rsidRDefault="00476293" w:rsidP="001F0A66"/>
  <w:p w14:paraId="53204EEA" w14:textId="77777777" w:rsidR="00476293" w:rsidRDefault="00476293" w:rsidP="001F0A66"/>
  <w:p w14:paraId="19804A71" w14:textId="77777777" w:rsidR="00476293" w:rsidRDefault="00476293" w:rsidP="001F0A66"/>
  <w:p w14:paraId="69B485F3" w14:textId="77777777" w:rsidR="00476293" w:rsidRDefault="00476293" w:rsidP="001F0A66"/>
  <w:p w14:paraId="4D839E42" w14:textId="77777777" w:rsidR="00476293" w:rsidRDefault="00476293" w:rsidP="001F0A66"/>
  <w:p w14:paraId="4D5B21CB" w14:textId="77777777" w:rsidR="00476293" w:rsidRDefault="00476293" w:rsidP="001F0A66"/>
  <w:p w14:paraId="3C2C3E17" w14:textId="77777777" w:rsidR="00476293" w:rsidRDefault="00476293" w:rsidP="001F0A66"/>
  <w:p w14:paraId="0856CDED" w14:textId="77777777" w:rsidR="00476293" w:rsidRDefault="00476293" w:rsidP="001F0A66"/>
  <w:p w14:paraId="0526C136" w14:textId="77777777" w:rsidR="00476293" w:rsidRDefault="00476293" w:rsidP="001F0A66"/>
  <w:p w14:paraId="3ACEEC5D" w14:textId="77777777" w:rsidR="00476293" w:rsidRDefault="00476293" w:rsidP="001F0A66"/>
  <w:p w14:paraId="2F4E8B05" w14:textId="77777777" w:rsidR="00476293" w:rsidRDefault="00476293" w:rsidP="001F0A66"/>
  <w:p w14:paraId="7338137C" w14:textId="77777777" w:rsidR="00476293" w:rsidRDefault="00476293" w:rsidP="001F0A66"/>
  <w:p w14:paraId="49505FA0" w14:textId="77777777" w:rsidR="00476293" w:rsidRDefault="00476293" w:rsidP="001F0A66"/>
  <w:p w14:paraId="2B716667" w14:textId="77777777" w:rsidR="00476293" w:rsidRDefault="00476293" w:rsidP="001F0A66"/>
  <w:p w14:paraId="387238C3" w14:textId="77777777" w:rsidR="00476293" w:rsidRDefault="00476293" w:rsidP="001F0A66"/>
  <w:p w14:paraId="10F8654A" w14:textId="77777777" w:rsidR="00476293" w:rsidRDefault="00476293" w:rsidP="001F0A66"/>
  <w:p w14:paraId="24527032" w14:textId="77777777" w:rsidR="00476293" w:rsidRDefault="00476293" w:rsidP="001F0A66"/>
  <w:p w14:paraId="09A6FD5E" w14:textId="77777777" w:rsidR="00476293" w:rsidRDefault="00476293" w:rsidP="001F0A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3985" w14:textId="77777777" w:rsidR="00476293" w:rsidRDefault="00476293" w:rsidP="006A34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B0BE0A"/>
    <w:lvl w:ilvl="0">
      <w:numFmt w:val="decimal"/>
      <w:pStyle w:val="GuidelineBullet"/>
      <w:lvlText w:val="*"/>
      <w:lvlJc w:val="left"/>
    </w:lvl>
  </w:abstractNum>
  <w:abstractNum w:abstractNumId="1" w15:restartNumberingAfterBreak="0">
    <w:nsid w:val="05011777"/>
    <w:multiLevelType w:val="hybridMultilevel"/>
    <w:tmpl w:val="E9D4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D2455"/>
    <w:multiLevelType w:val="hybridMultilevel"/>
    <w:tmpl w:val="3A66B10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8A4045"/>
    <w:multiLevelType w:val="hybridMultilevel"/>
    <w:tmpl w:val="6A7E04C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A66BB5"/>
    <w:multiLevelType w:val="hybridMultilevel"/>
    <w:tmpl w:val="9C44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004AE"/>
    <w:multiLevelType w:val="hybridMultilevel"/>
    <w:tmpl w:val="FB207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76EE1"/>
    <w:multiLevelType w:val="multilevel"/>
    <w:tmpl w:val="48D2F576"/>
    <w:lvl w:ilvl="0">
      <w:start w:val="1"/>
      <w:numFmt w:val="bullet"/>
      <w:pStyle w:val="MTG1"/>
      <w:lvlText w:val=""/>
      <w:lvlJc w:val="left"/>
      <w:pPr>
        <w:tabs>
          <w:tab w:val="num" w:pos="720"/>
        </w:tabs>
        <w:ind w:left="720" w:hanging="720"/>
      </w:pPr>
      <w:rPr>
        <w:rFonts w:ascii="Wingdings" w:hAnsi="Wingdings" w:hint="default"/>
        <w:color w:val="333399"/>
        <w:sz w:val="18"/>
      </w:rPr>
    </w:lvl>
    <w:lvl w:ilvl="1">
      <w:start w:val="1"/>
      <w:numFmt w:val="bullet"/>
      <w:pStyle w:val="MTG2"/>
      <w:lvlText w:val="»"/>
      <w:lvlJc w:val="left"/>
      <w:pPr>
        <w:tabs>
          <w:tab w:val="num" w:pos="1440"/>
        </w:tabs>
        <w:ind w:left="1440" w:hanging="720"/>
      </w:pPr>
      <w:rPr>
        <w:rFonts w:ascii="Times New Roman" w:hAnsi="Times New Roman" w:cs="Times New Roman" w:hint="default"/>
        <w:color w:val="800000"/>
      </w:rPr>
    </w:lvl>
    <w:lvl w:ilvl="2">
      <w:start w:val="1"/>
      <w:numFmt w:val="bullet"/>
      <w:pStyle w:val="MTG3"/>
      <w:lvlText w:val="─"/>
      <w:lvlJc w:val="left"/>
      <w:pPr>
        <w:tabs>
          <w:tab w:val="num" w:pos="2160"/>
        </w:tabs>
        <w:ind w:left="2160" w:hanging="720"/>
      </w:pPr>
      <w:rPr>
        <w:rFonts w:ascii="Times New Roman" w:hAnsi="Times New Roman" w:cs="Times New Roman" w:hint="default"/>
        <w:color w:val="008080"/>
      </w:rPr>
    </w:lvl>
    <w:lvl w:ilvl="3">
      <w:start w:val="1"/>
      <w:numFmt w:val="bullet"/>
      <w:pStyle w:val="MTG4"/>
      <w:lvlText w:val=""/>
      <w:lvlJc w:val="left"/>
      <w:pPr>
        <w:tabs>
          <w:tab w:val="num" w:pos="2880"/>
        </w:tabs>
        <w:ind w:left="2880" w:hanging="720"/>
      </w:pPr>
      <w:rPr>
        <w:rFonts w:ascii="Symbol" w:hAnsi="Symbol" w:hint="default"/>
        <w:color w:val="333399"/>
      </w:rPr>
    </w:lvl>
    <w:lvl w:ilvl="4">
      <w:start w:val="1"/>
      <w:numFmt w:val="none"/>
      <w:pStyle w:val="MTG5"/>
      <w:lvlText w:val="--"/>
      <w:lvlJc w:val="left"/>
      <w:pPr>
        <w:tabs>
          <w:tab w:val="num" w:pos="3600"/>
        </w:tabs>
        <w:ind w:left="3600" w:hanging="720"/>
      </w:pPr>
      <w:rPr>
        <w:rFonts w:hint="default"/>
        <w:color w:val="800000"/>
      </w:rPr>
    </w:lvl>
    <w:lvl w:ilvl="5">
      <w:start w:val="1"/>
      <w:numFmt w:val="lowerLetter"/>
      <w:lvlText w:val="(%6)"/>
      <w:lvlJc w:val="left"/>
      <w:pPr>
        <w:tabs>
          <w:tab w:val="num" w:pos="4320"/>
        </w:tabs>
        <w:ind w:left="4320" w:hanging="720"/>
      </w:pPr>
      <w:rPr>
        <w:rFonts w:hint="default"/>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7" w15:restartNumberingAfterBreak="0">
    <w:nsid w:val="511547B4"/>
    <w:multiLevelType w:val="hybridMultilevel"/>
    <w:tmpl w:val="1C30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23ACB"/>
    <w:multiLevelType w:val="hybridMultilevel"/>
    <w:tmpl w:val="6B122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75C90"/>
    <w:multiLevelType w:val="hybridMultilevel"/>
    <w:tmpl w:val="824E5648"/>
    <w:lvl w:ilvl="0" w:tplc="3E34C0E8">
      <w:start w:val="1"/>
      <w:numFmt w:val="bullet"/>
      <w:pStyle w:val="List1"/>
      <w:lvlText w:val=""/>
      <w:lvlJc w:val="left"/>
      <w:pPr>
        <w:ind w:left="720" w:hanging="360"/>
      </w:pPr>
      <w:rPr>
        <w:rFonts w:ascii="Symbol" w:hAnsi="Symbol" w:hint="default"/>
      </w:rPr>
    </w:lvl>
    <w:lvl w:ilvl="1" w:tplc="15EC480A" w:tentative="1">
      <w:start w:val="1"/>
      <w:numFmt w:val="bullet"/>
      <w:lvlText w:val="o"/>
      <w:lvlJc w:val="left"/>
      <w:pPr>
        <w:ind w:left="1440" w:hanging="360"/>
      </w:pPr>
      <w:rPr>
        <w:rFonts w:ascii="Courier New" w:hAnsi="Courier New" w:cs="Courier New" w:hint="default"/>
      </w:rPr>
    </w:lvl>
    <w:lvl w:ilvl="2" w:tplc="1C8A5962" w:tentative="1">
      <w:start w:val="1"/>
      <w:numFmt w:val="bullet"/>
      <w:lvlText w:val=""/>
      <w:lvlJc w:val="left"/>
      <w:pPr>
        <w:ind w:left="2160" w:hanging="360"/>
      </w:pPr>
      <w:rPr>
        <w:rFonts w:ascii="Wingdings" w:hAnsi="Wingdings" w:hint="default"/>
      </w:rPr>
    </w:lvl>
    <w:lvl w:ilvl="3" w:tplc="661E1A9C" w:tentative="1">
      <w:start w:val="1"/>
      <w:numFmt w:val="bullet"/>
      <w:lvlText w:val=""/>
      <w:lvlJc w:val="left"/>
      <w:pPr>
        <w:ind w:left="2880" w:hanging="360"/>
      </w:pPr>
      <w:rPr>
        <w:rFonts w:ascii="Symbol" w:hAnsi="Symbol" w:hint="default"/>
      </w:rPr>
    </w:lvl>
    <w:lvl w:ilvl="4" w:tplc="4EAA2A9E" w:tentative="1">
      <w:start w:val="1"/>
      <w:numFmt w:val="bullet"/>
      <w:lvlText w:val="o"/>
      <w:lvlJc w:val="left"/>
      <w:pPr>
        <w:ind w:left="3600" w:hanging="360"/>
      </w:pPr>
      <w:rPr>
        <w:rFonts w:ascii="Courier New" w:hAnsi="Courier New" w:cs="Courier New" w:hint="default"/>
      </w:rPr>
    </w:lvl>
    <w:lvl w:ilvl="5" w:tplc="44B65E74" w:tentative="1">
      <w:start w:val="1"/>
      <w:numFmt w:val="bullet"/>
      <w:lvlText w:val=""/>
      <w:lvlJc w:val="left"/>
      <w:pPr>
        <w:ind w:left="4320" w:hanging="360"/>
      </w:pPr>
      <w:rPr>
        <w:rFonts w:ascii="Wingdings" w:hAnsi="Wingdings" w:hint="default"/>
      </w:rPr>
    </w:lvl>
    <w:lvl w:ilvl="6" w:tplc="25885CD0" w:tentative="1">
      <w:start w:val="1"/>
      <w:numFmt w:val="bullet"/>
      <w:lvlText w:val=""/>
      <w:lvlJc w:val="left"/>
      <w:pPr>
        <w:ind w:left="5040" w:hanging="360"/>
      </w:pPr>
      <w:rPr>
        <w:rFonts w:ascii="Symbol" w:hAnsi="Symbol" w:hint="default"/>
      </w:rPr>
    </w:lvl>
    <w:lvl w:ilvl="7" w:tplc="2A485A56" w:tentative="1">
      <w:start w:val="1"/>
      <w:numFmt w:val="bullet"/>
      <w:lvlText w:val="o"/>
      <w:lvlJc w:val="left"/>
      <w:pPr>
        <w:ind w:left="5760" w:hanging="360"/>
      </w:pPr>
      <w:rPr>
        <w:rFonts w:ascii="Courier New" w:hAnsi="Courier New" w:cs="Courier New" w:hint="default"/>
      </w:rPr>
    </w:lvl>
    <w:lvl w:ilvl="8" w:tplc="19B830F6" w:tentative="1">
      <w:start w:val="1"/>
      <w:numFmt w:val="bullet"/>
      <w:lvlText w:val=""/>
      <w:lvlJc w:val="left"/>
      <w:pPr>
        <w:ind w:left="6480" w:hanging="360"/>
      </w:pPr>
      <w:rPr>
        <w:rFonts w:ascii="Wingdings" w:hAnsi="Wingdings" w:hint="default"/>
      </w:rPr>
    </w:lvl>
  </w:abstractNum>
  <w:abstractNum w:abstractNumId="10" w15:restartNumberingAfterBreak="0">
    <w:nsid w:val="6B7F3A4D"/>
    <w:multiLevelType w:val="multilevel"/>
    <w:tmpl w:val="B6F6942C"/>
    <w:lvl w:ilvl="0">
      <w:start w:val="1"/>
      <w:numFmt w:val="decimal"/>
      <w:pStyle w:val="Heading1Gray"/>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0"/>
    <w:lvlOverride w:ilvl="0">
      <w:lvl w:ilvl="0">
        <w:start w:val="1"/>
        <w:numFmt w:val="bullet"/>
        <w:pStyle w:val="GuidelineBullet"/>
        <w:lvlText w:val=""/>
        <w:legacy w:legacy="1" w:legacySpace="0" w:legacyIndent="360"/>
        <w:lvlJc w:val="left"/>
        <w:pPr>
          <w:ind w:left="1800" w:hanging="360"/>
        </w:pPr>
        <w:rPr>
          <w:rFonts w:ascii="Symbol" w:hAnsi="Symbol" w:hint="default"/>
        </w:rPr>
      </w:lvl>
    </w:lvlOverride>
  </w:num>
  <w:num w:numId="3">
    <w:abstractNumId w:val="6"/>
  </w:num>
  <w:num w:numId="4">
    <w:abstractNumId w:val="9"/>
  </w:num>
  <w:num w:numId="5">
    <w:abstractNumId w:val="5"/>
  </w:num>
  <w:num w:numId="6">
    <w:abstractNumId w:val="8"/>
  </w:num>
  <w:num w:numId="7">
    <w:abstractNumId w:val="2"/>
  </w:num>
  <w:num w:numId="8">
    <w:abstractNumId w:val="3"/>
  </w:num>
  <w:num w:numId="9">
    <w:abstractNumId w:val="7"/>
  </w:num>
  <w:num w:numId="10">
    <w:abstractNumId w:val="1"/>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AU" w:vendorID="64" w:dllVersion="0" w:nlCheck="1" w:checkStyle="1"/>
  <w:activeWritingStyle w:appName="MSWord" w:lang="en-AU" w:vendorID="64" w:dllVersion="6" w:nlCheck="1" w:checkStyle="1"/>
  <w:activeWritingStyle w:appName="MSWord" w:lang="en-AU"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3sjQ1MDM3MjQ0sDBU0lEKTi0uzszPAykwqgUA8nXD1ywAAAA="/>
  </w:docVars>
  <w:rsids>
    <w:rsidRoot w:val="004A36DE"/>
    <w:rsid w:val="000051D0"/>
    <w:rsid w:val="0000587B"/>
    <w:rsid w:val="00007677"/>
    <w:rsid w:val="000122D9"/>
    <w:rsid w:val="00012490"/>
    <w:rsid w:val="00012AEE"/>
    <w:rsid w:val="00013DEE"/>
    <w:rsid w:val="00014EFD"/>
    <w:rsid w:val="000159CE"/>
    <w:rsid w:val="00016E2D"/>
    <w:rsid w:val="00020C7B"/>
    <w:rsid w:val="00022533"/>
    <w:rsid w:val="00022913"/>
    <w:rsid w:val="00027307"/>
    <w:rsid w:val="00030938"/>
    <w:rsid w:val="00032190"/>
    <w:rsid w:val="0003642C"/>
    <w:rsid w:val="00036949"/>
    <w:rsid w:val="0004254B"/>
    <w:rsid w:val="00042BA5"/>
    <w:rsid w:val="00045240"/>
    <w:rsid w:val="00045BED"/>
    <w:rsid w:val="00045EC3"/>
    <w:rsid w:val="00047001"/>
    <w:rsid w:val="0004703B"/>
    <w:rsid w:val="00053E14"/>
    <w:rsid w:val="0005455A"/>
    <w:rsid w:val="00054F3E"/>
    <w:rsid w:val="0006342B"/>
    <w:rsid w:val="00064831"/>
    <w:rsid w:val="000650B9"/>
    <w:rsid w:val="00073312"/>
    <w:rsid w:val="00074BF0"/>
    <w:rsid w:val="0007526E"/>
    <w:rsid w:val="000761A5"/>
    <w:rsid w:val="000768F8"/>
    <w:rsid w:val="000805C3"/>
    <w:rsid w:val="00082D42"/>
    <w:rsid w:val="0008627E"/>
    <w:rsid w:val="00090EAF"/>
    <w:rsid w:val="00090F4D"/>
    <w:rsid w:val="00091A19"/>
    <w:rsid w:val="00092C46"/>
    <w:rsid w:val="00092F3E"/>
    <w:rsid w:val="00093178"/>
    <w:rsid w:val="0009324E"/>
    <w:rsid w:val="00095235"/>
    <w:rsid w:val="00095736"/>
    <w:rsid w:val="00095E25"/>
    <w:rsid w:val="00096BF9"/>
    <w:rsid w:val="000A024E"/>
    <w:rsid w:val="000A07DB"/>
    <w:rsid w:val="000A486F"/>
    <w:rsid w:val="000A48C7"/>
    <w:rsid w:val="000A5DF8"/>
    <w:rsid w:val="000A65A5"/>
    <w:rsid w:val="000A762C"/>
    <w:rsid w:val="000A7B44"/>
    <w:rsid w:val="000B0327"/>
    <w:rsid w:val="000B2F50"/>
    <w:rsid w:val="000B417F"/>
    <w:rsid w:val="000B4C63"/>
    <w:rsid w:val="000C003E"/>
    <w:rsid w:val="000C1765"/>
    <w:rsid w:val="000C268E"/>
    <w:rsid w:val="000C7527"/>
    <w:rsid w:val="000D12C8"/>
    <w:rsid w:val="000D5913"/>
    <w:rsid w:val="000D7292"/>
    <w:rsid w:val="000D7E8D"/>
    <w:rsid w:val="000D7F77"/>
    <w:rsid w:val="000E0151"/>
    <w:rsid w:val="000E15D7"/>
    <w:rsid w:val="000E1E32"/>
    <w:rsid w:val="000E27C6"/>
    <w:rsid w:val="000E2ADF"/>
    <w:rsid w:val="000E2FF6"/>
    <w:rsid w:val="000E3127"/>
    <w:rsid w:val="000E46C9"/>
    <w:rsid w:val="000E48FC"/>
    <w:rsid w:val="000E5736"/>
    <w:rsid w:val="000E5989"/>
    <w:rsid w:val="000E78A2"/>
    <w:rsid w:val="000F2F30"/>
    <w:rsid w:val="000F3ED0"/>
    <w:rsid w:val="000F6A16"/>
    <w:rsid w:val="001019B3"/>
    <w:rsid w:val="00105181"/>
    <w:rsid w:val="001056B2"/>
    <w:rsid w:val="00106BB8"/>
    <w:rsid w:val="00106C3C"/>
    <w:rsid w:val="00110553"/>
    <w:rsid w:val="00111912"/>
    <w:rsid w:val="00113E2C"/>
    <w:rsid w:val="00114F7D"/>
    <w:rsid w:val="00115B39"/>
    <w:rsid w:val="00123342"/>
    <w:rsid w:val="0012353A"/>
    <w:rsid w:val="00123E6E"/>
    <w:rsid w:val="00125EAF"/>
    <w:rsid w:val="00127469"/>
    <w:rsid w:val="001311DE"/>
    <w:rsid w:val="00132B36"/>
    <w:rsid w:val="0013322B"/>
    <w:rsid w:val="00133D5B"/>
    <w:rsid w:val="00135920"/>
    <w:rsid w:val="001422EA"/>
    <w:rsid w:val="00142C62"/>
    <w:rsid w:val="00144168"/>
    <w:rsid w:val="00144E85"/>
    <w:rsid w:val="00145C5E"/>
    <w:rsid w:val="001468C2"/>
    <w:rsid w:val="00146DD1"/>
    <w:rsid w:val="0014769F"/>
    <w:rsid w:val="001515BF"/>
    <w:rsid w:val="00153271"/>
    <w:rsid w:val="00155689"/>
    <w:rsid w:val="00155C4B"/>
    <w:rsid w:val="0015747A"/>
    <w:rsid w:val="00163396"/>
    <w:rsid w:val="0016359F"/>
    <w:rsid w:val="00166357"/>
    <w:rsid w:val="00167945"/>
    <w:rsid w:val="00167A26"/>
    <w:rsid w:val="00167BB6"/>
    <w:rsid w:val="0017195D"/>
    <w:rsid w:val="00172944"/>
    <w:rsid w:val="00172A40"/>
    <w:rsid w:val="00180B56"/>
    <w:rsid w:val="00183C28"/>
    <w:rsid w:val="00186332"/>
    <w:rsid w:val="00187C67"/>
    <w:rsid w:val="00190134"/>
    <w:rsid w:val="00194E60"/>
    <w:rsid w:val="00195B51"/>
    <w:rsid w:val="001A0940"/>
    <w:rsid w:val="001A4072"/>
    <w:rsid w:val="001A5217"/>
    <w:rsid w:val="001A5CAD"/>
    <w:rsid w:val="001A5EE1"/>
    <w:rsid w:val="001A67E9"/>
    <w:rsid w:val="001B00F8"/>
    <w:rsid w:val="001B1B9F"/>
    <w:rsid w:val="001B20C4"/>
    <w:rsid w:val="001B345F"/>
    <w:rsid w:val="001B38FA"/>
    <w:rsid w:val="001B3DA5"/>
    <w:rsid w:val="001C035C"/>
    <w:rsid w:val="001C2778"/>
    <w:rsid w:val="001C3E93"/>
    <w:rsid w:val="001C76B0"/>
    <w:rsid w:val="001D23F4"/>
    <w:rsid w:val="001D2BB6"/>
    <w:rsid w:val="001E0219"/>
    <w:rsid w:val="001E1382"/>
    <w:rsid w:val="001E25CE"/>
    <w:rsid w:val="001E4143"/>
    <w:rsid w:val="001E50D1"/>
    <w:rsid w:val="001F0A66"/>
    <w:rsid w:val="001F2314"/>
    <w:rsid w:val="001F3124"/>
    <w:rsid w:val="001F6978"/>
    <w:rsid w:val="001F7435"/>
    <w:rsid w:val="001F74B9"/>
    <w:rsid w:val="002000E9"/>
    <w:rsid w:val="00201574"/>
    <w:rsid w:val="0020164E"/>
    <w:rsid w:val="00201BB5"/>
    <w:rsid w:val="00204D7E"/>
    <w:rsid w:val="002051C9"/>
    <w:rsid w:val="00207E8B"/>
    <w:rsid w:val="00210968"/>
    <w:rsid w:val="0021179C"/>
    <w:rsid w:val="0021245D"/>
    <w:rsid w:val="002127CA"/>
    <w:rsid w:val="002131DF"/>
    <w:rsid w:val="00214DD1"/>
    <w:rsid w:val="0021541B"/>
    <w:rsid w:val="0021627C"/>
    <w:rsid w:val="00220AC2"/>
    <w:rsid w:val="0022132F"/>
    <w:rsid w:val="002221F9"/>
    <w:rsid w:val="00222D91"/>
    <w:rsid w:val="002234B2"/>
    <w:rsid w:val="002240BD"/>
    <w:rsid w:val="00227C1A"/>
    <w:rsid w:val="002314BE"/>
    <w:rsid w:val="00232F3A"/>
    <w:rsid w:val="00233569"/>
    <w:rsid w:val="00234026"/>
    <w:rsid w:val="0023508A"/>
    <w:rsid w:val="00235B89"/>
    <w:rsid w:val="00235CD0"/>
    <w:rsid w:val="00237242"/>
    <w:rsid w:val="00237A3C"/>
    <w:rsid w:val="002431FD"/>
    <w:rsid w:val="002477BD"/>
    <w:rsid w:val="0024781A"/>
    <w:rsid w:val="00247C9A"/>
    <w:rsid w:val="00247D9A"/>
    <w:rsid w:val="00250548"/>
    <w:rsid w:val="00250BDA"/>
    <w:rsid w:val="00251B10"/>
    <w:rsid w:val="00253406"/>
    <w:rsid w:val="002534E2"/>
    <w:rsid w:val="00255766"/>
    <w:rsid w:val="0026181D"/>
    <w:rsid w:val="00261CED"/>
    <w:rsid w:val="00261E79"/>
    <w:rsid w:val="00262775"/>
    <w:rsid w:val="00265BA2"/>
    <w:rsid w:val="00265FEB"/>
    <w:rsid w:val="0026631D"/>
    <w:rsid w:val="00271344"/>
    <w:rsid w:val="00271BE8"/>
    <w:rsid w:val="00272CCA"/>
    <w:rsid w:val="002751DB"/>
    <w:rsid w:val="00275479"/>
    <w:rsid w:val="002763D4"/>
    <w:rsid w:val="002767F4"/>
    <w:rsid w:val="00280064"/>
    <w:rsid w:val="00281BA0"/>
    <w:rsid w:val="002831B8"/>
    <w:rsid w:val="00286250"/>
    <w:rsid w:val="0028694D"/>
    <w:rsid w:val="002871C7"/>
    <w:rsid w:val="00291103"/>
    <w:rsid w:val="0029282D"/>
    <w:rsid w:val="002956F1"/>
    <w:rsid w:val="00296BDF"/>
    <w:rsid w:val="00296FA9"/>
    <w:rsid w:val="002972B5"/>
    <w:rsid w:val="002A1E3A"/>
    <w:rsid w:val="002A27FB"/>
    <w:rsid w:val="002A34D2"/>
    <w:rsid w:val="002A40FC"/>
    <w:rsid w:val="002A63CF"/>
    <w:rsid w:val="002A7396"/>
    <w:rsid w:val="002A7CD2"/>
    <w:rsid w:val="002B1D18"/>
    <w:rsid w:val="002B1ED2"/>
    <w:rsid w:val="002B2DAC"/>
    <w:rsid w:val="002B465E"/>
    <w:rsid w:val="002B51FE"/>
    <w:rsid w:val="002B587F"/>
    <w:rsid w:val="002B6B7D"/>
    <w:rsid w:val="002C2BAC"/>
    <w:rsid w:val="002C31CE"/>
    <w:rsid w:val="002D0199"/>
    <w:rsid w:val="002D2CE8"/>
    <w:rsid w:val="002D74CD"/>
    <w:rsid w:val="002E0157"/>
    <w:rsid w:val="002E038A"/>
    <w:rsid w:val="002E3411"/>
    <w:rsid w:val="002E5961"/>
    <w:rsid w:val="002E79DA"/>
    <w:rsid w:val="002F0054"/>
    <w:rsid w:val="002F1EBB"/>
    <w:rsid w:val="002F308A"/>
    <w:rsid w:val="002F3094"/>
    <w:rsid w:val="002F3384"/>
    <w:rsid w:val="002F3660"/>
    <w:rsid w:val="002F6788"/>
    <w:rsid w:val="002F7433"/>
    <w:rsid w:val="002F7EC8"/>
    <w:rsid w:val="00300EBF"/>
    <w:rsid w:val="00302DE4"/>
    <w:rsid w:val="003119A3"/>
    <w:rsid w:val="00311C13"/>
    <w:rsid w:val="003135D7"/>
    <w:rsid w:val="0031667C"/>
    <w:rsid w:val="0031674D"/>
    <w:rsid w:val="00317195"/>
    <w:rsid w:val="003201C5"/>
    <w:rsid w:val="0032113D"/>
    <w:rsid w:val="003247D6"/>
    <w:rsid w:val="00325EA8"/>
    <w:rsid w:val="0032679F"/>
    <w:rsid w:val="00326991"/>
    <w:rsid w:val="00331EA8"/>
    <w:rsid w:val="00333B87"/>
    <w:rsid w:val="00334304"/>
    <w:rsid w:val="003345A4"/>
    <w:rsid w:val="003350A2"/>
    <w:rsid w:val="00335114"/>
    <w:rsid w:val="00335DB4"/>
    <w:rsid w:val="003400AA"/>
    <w:rsid w:val="00342D6F"/>
    <w:rsid w:val="00343C7E"/>
    <w:rsid w:val="00345EED"/>
    <w:rsid w:val="00346BFB"/>
    <w:rsid w:val="003471DC"/>
    <w:rsid w:val="00347D3A"/>
    <w:rsid w:val="003500A2"/>
    <w:rsid w:val="003500F0"/>
    <w:rsid w:val="003513DE"/>
    <w:rsid w:val="0035175E"/>
    <w:rsid w:val="0035309A"/>
    <w:rsid w:val="00353E86"/>
    <w:rsid w:val="003546DC"/>
    <w:rsid w:val="0035507B"/>
    <w:rsid w:val="003570D3"/>
    <w:rsid w:val="003574E7"/>
    <w:rsid w:val="00362DC7"/>
    <w:rsid w:val="003636C0"/>
    <w:rsid w:val="00363C59"/>
    <w:rsid w:val="00364377"/>
    <w:rsid w:val="0037370A"/>
    <w:rsid w:val="00374B5F"/>
    <w:rsid w:val="0037540B"/>
    <w:rsid w:val="00375AE7"/>
    <w:rsid w:val="00380B2A"/>
    <w:rsid w:val="00382788"/>
    <w:rsid w:val="00383434"/>
    <w:rsid w:val="00384862"/>
    <w:rsid w:val="00385090"/>
    <w:rsid w:val="003855F9"/>
    <w:rsid w:val="00387870"/>
    <w:rsid w:val="00387AAB"/>
    <w:rsid w:val="00387B90"/>
    <w:rsid w:val="003955B1"/>
    <w:rsid w:val="00396AAB"/>
    <w:rsid w:val="003A4A81"/>
    <w:rsid w:val="003A5541"/>
    <w:rsid w:val="003A5E87"/>
    <w:rsid w:val="003A7861"/>
    <w:rsid w:val="003A7F42"/>
    <w:rsid w:val="003B117C"/>
    <w:rsid w:val="003B4054"/>
    <w:rsid w:val="003B561F"/>
    <w:rsid w:val="003C4437"/>
    <w:rsid w:val="003C5960"/>
    <w:rsid w:val="003D393E"/>
    <w:rsid w:val="003D79C0"/>
    <w:rsid w:val="003E1611"/>
    <w:rsid w:val="003E164B"/>
    <w:rsid w:val="003E2AD9"/>
    <w:rsid w:val="003E3B0D"/>
    <w:rsid w:val="003E70DB"/>
    <w:rsid w:val="003F0367"/>
    <w:rsid w:val="003F0535"/>
    <w:rsid w:val="003F066F"/>
    <w:rsid w:val="003F26C1"/>
    <w:rsid w:val="003F2C2D"/>
    <w:rsid w:val="003F34FF"/>
    <w:rsid w:val="003F407E"/>
    <w:rsid w:val="003F51C1"/>
    <w:rsid w:val="003F6A24"/>
    <w:rsid w:val="00404E15"/>
    <w:rsid w:val="004053B8"/>
    <w:rsid w:val="00410C66"/>
    <w:rsid w:val="00411E06"/>
    <w:rsid w:val="0041310F"/>
    <w:rsid w:val="0041350B"/>
    <w:rsid w:val="0041796C"/>
    <w:rsid w:val="0042135E"/>
    <w:rsid w:val="00423180"/>
    <w:rsid w:val="004270D0"/>
    <w:rsid w:val="004326CB"/>
    <w:rsid w:val="00436602"/>
    <w:rsid w:val="00437E42"/>
    <w:rsid w:val="0044062F"/>
    <w:rsid w:val="004416C5"/>
    <w:rsid w:val="00441AA9"/>
    <w:rsid w:val="00441B38"/>
    <w:rsid w:val="004432A5"/>
    <w:rsid w:val="00443CC3"/>
    <w:rsid w:val="004441DB"/>
    <w:rsid w:val="004476F9"/>
    <w:rsid w:val="0044771E"/>
    <w:rsid w:val="00454BDC"/>
    <w:rsid w:val="00456981"/>
    <w:rsid w:val="00460C7A"/>
    <w:rsid w:val="0046153C"/>
    <w:rsid w:val="004648EF"/>
    <w:rsid w:val="004671E6"/>
    <w:rsid w:val="00473A20"/>
    <w:rsid w:val="00473DDC"/>
    <w:rsid w:val="00474E82"/>
    <w:rsid w:val="00476293"/>
    <w:rsid w:val="004762E4"/>
    <w:rsid w:val="00481254"/>
    <w:rsid w:val="00482E3C"/>
    <w:rsid w:val="004831F6"/>
    <w:rsid w:val="00484912"/>
    <w:rsid w:val="00484CCD"/>
    <w:rsid w:val="004858BB"/>
    <w:rsid w:val="00486518"/>
    <w:rsid w:val="00490DC1"/>
    <w:rsid w:val="004A0E65"/>
    <w:rsid w:val="004A0FF9"/>
    <w:rsid w:val="004A32BE"/>
    <w:rsid w:val="004A36DE"/>
    <w:rsid w:val="004A3C0A"/>
    <w:rsid w:val="004A5EA3"/>
    <w:rsid w:val="004A687A"/>
    <w:rsid w:val="004A6EE3"/>
    <w:rsid w:val="004A71E3"/>
    <w:rsid w:val="004A73F5"/>
    <w:rsid w:val="004A7645"/>
    <w:rsid w:val="004A7FBD"/>
    <w:rsid w:val="004B15FF"/>
    <w:rsid w:val="004B1A29"/>
    <w:rsid w:val="004B1BB8"/>
    <w:rsid w:val="004B67BC"/>
    <w:rsid w:val="004B7522"/>
    <w:rsid w:val="004B7D76"/>
    <w:rsid w:val="004C03AC"/>
    <w:rsid w:val="004C097D"/>
    <w:rsid w:val="004C0AEB"/>
    <w:rsid w:val="004C2054"/>
    <w:rsid w:val="004C368E"/>
    <w:rsid w:val="004C4916"/>
    <w:rsid w:val="004D0C2F"/>
    <w:rsid w:val="004D61B3"/>
    <w:rsid w:val="004D6A4F"/>
    <w:rsid w:val="004D7A7F"/>
    <w:rsid w:val="004E4844"/>
    <w:rsid w:val="004E608B"/>
    <w:rsid w:val="004F0F00"/>
    <w:rsid w:val="004F30FE"/>
    <w:rsid w:val="004F3A85"/>
    <w:rsid w:val="004F6CEF"/>
    <w:rsid w:val="004F7870"/>
    <w:rsid w:val="00501C10"/>
    <w:rsid w:val="0050374F"/>
    <w:rsid w:val="00510B48"/>
    <w:rsid w:val="00510E1F"/>
    <w:rsid w:val="00511E8C"/>
    <w:rsid w:val="00511FF7"/>
    <w:rsid w:val="00514A74"/>
    <w:rsid w:val="0051632B"/>
    <w:rsid w:val="005218F5"/>
    <w:rsid w:val="00524142"/>
    <w:rsid w:val="00524F08"/>
    <w:rsid w:val="005259A9"/>
    <w:rsid w:val="00533D59"/>
    <w:rsid w:val="00534CF9"/>
    <w:rsid w:val="0053504F"/>
    <w:rsid w:val="005364B8"/>
    <w:rsid w:val="00537825"/>
    <w:rsid w:val="00540DD2"/>
    <w:rsid w:val="005410FC"/>
    <w:rsid w:val="00544152"/>
    <w:rsid w:val="00551555"/>
    <w:rsid w:val="00551AA8"/>
    <w:rsid w:val="00552002"/>
    <w:rsid w:val="00553FFB"/>
    <w:rsid w:val="00554777"/>
    <w:rsid w:val="00557273"/>
    <w:rsid w:val="00557D04"/>
    <w:rsid w:val="00563CE8"/>
    <w:rsid w:val="005658CF"/>
    <w:rsid w:val="00565A57"/>
    <w:rsid w:val="0056653C"/>
    <w:rsid w:val="0057125E"/>
    <w:rsid w:val="005713DD"/>
    <w:rsid w:val="0057385D"/>
    <w:rsid w:val="005746D5"/>
    <w:rsid w:val="00574C7A"/>
    <w:rsid w:val="00575AD6"/>
    <w:rsid w:val="0058299B"/>
    <w:rsid w:val="00583020"/>
    <w:rsid w:val="00583FEE"/>
    <w:rsid w:val="005863EC"/>
    <w:rsid w:val="00587CEE"/>
    <w:rsid w:val="00587D00"/>
    <w:rsid w:val="00591A06"/>
    <w:rsid w:val="00596A92"/>
    <w:rsid w:val="00596D90"/>
    <w:rsid w:val="005975A3"/>
    <w:rsid w:val="005A2A53"/>
    <w:rsid w:val="005A3032"/>
    <w:rsid w:val="005B0E8E"/>
    <w:rsid w:val="005B16B6"/>
    <w:rsid w:val="005B23E0"/>
    <w:rsid w:val="005B38FD"/>
    <w:rsid w:val="005C076A"/>
    <w:rsid w:val="005C11F1"/>
    <w:rsid w:val="005C32AE"/>
    <w:rsid w:val="005C396F"/>
    <w:rsid w:val="005C4111"/>
    <w:rsid w:val="005C4D82"/>
    <w:rsid w:val="005C50DF"/>
    <w:rsid w:val="005C5284"/>
    <w:rsid w:val="005C5FFB"/>
    <w:rsid w:val="005C6D4D"/>
    <w:rsid w:val="005C7529"/>
    <w:rsid w:val="005D0EF8"/>
    <w:rsid w:val="005D10D2"/>
    <w:rsid w:val="005D1311"/>
    <w:rsid w:val="005D3FC2"/>
    <w:rsid w:val="005D493F"/>
    <w:rsid w:val="005D5D87"/>
    <w:rsid w:val="005D6DF9"/>
    <w:rsid w:val="005D77D1"/>
    <w:rsid w:val="005E0AC1"/>
    <w:rsid w:val="005F1981"/>
    <w:rsid w:val="005F1A87"/>
    <w:rsid w:val="005F1DEA"/>
    <w:rsid w:val="005F2D11"/>
    <w:rsid w:val="005F3574"/>
    <w:rsid w:val="005F35E0"/>
    <w:rsid w:val="005F589A"/>
    <w:rsid w:val="005F5C5B"/>
    <w:rsid w:val="00602C37"/>
    <w:rsid w:val="00605482"/>
    <w:rsid w:val="00605C22"/>
    <w:rsid w:val="00613BDE"/>
    <w:rsid w:val="0062168F"/>
    <w:rsid w:val="00623DF8"/>
    <w:rsid w:val="00624FB6"/>
    <w:rsid w:val="0062615E"/>
    <w:rsid w:val="0063244B"/>
    <w:rsid w:val="006335E2"/>
    <w:rsid w:val="00634C0F"/>
    <w:rsid w:val="00636920"/>
    <w:rsid w:val="00636C9E"/>
    <w:rsid w:val="00637C15"/>
    <w:rsid w:val="00642559"/>
    <w:rsid w:val="00644E84"/>
    <w:rsid w:val="0066183C"/>
    <w:rsid w:val="00663B1D"/>
    <w:rsid w:val="00663E1E"/>
    <w:rsid w:val="006647A3"/>
    <w:rsid w:val="006649FC"/>
    <w:rsid w:val="0066682C"/>
    <w:rsid w:val="0067181B"/>
    <w:rsid w:val="00674FBF"/>
    <w:rsid w:val="0067560F"/>
    <w:rsid w:val="00675CD0"/>
    <w:rsid w:val="00677931"/>
    <w:rsid w:val="00681398"/>
    <w:rsid w:val="00683C9B"/>
    <w:rsid w:val="00684954"/>
    <w:rsid w:val="00693941"/>
    <w:rsid w:val="006960F6"/>
    <w:rsid w:val="006A00E6"/>
    <w:rsid w:val="006A20C5"/>
    <w:rsid w:val="006A26C5"/>
    <w:rsid w:val="006A3431"/>
    <w:rsid w:val="006A48A5"/>
    <w:rsid w:val="006A5460"/>
    <w:rsid w:val="006A57FA"/>
    <w:rsid w:val="006A598D"/>
    <w:rsid w:val="006B3948"/>
    <w:rsid w:val="006C0C09"/>
    <w:rsid w:val="006C1FF6"/>
    <w:rsid w:val="006C2515"/>
    <w:rsid w:val="006C2BD3"/>
    <w:rsid w:val="006C3ACD"/>
    <w:rsid w:val="006D1329"/>
    <w:rsid w:val="006D2577"/>
    <w:rsid w:val="006D264F"/>
    <w:rsid w:val="006D721A"/>
    <w:rsid w:val="006E37B4"/>
    <w:rsid w:val="006F7469"/>
    <w:rsid w:val="00704E2C"/>
    <w:rsid w:val="0070646C"/>
    <w:rsid w:val="00707417"/>
    <w:rsid w:val="007109F7"/>
    <w:rsid w:val="0071127A"/>
    <w:rsid w:val="00711A38"/>
    <w:rsid w:val="0071269C"/>
    <w:rsid w:val="00712B36"/>
    <w:rsid w:val="0071585A"/>
    <w:rsid w:val="00717134"/>
    <w:rsid w:val="0071787F"/>
    <w:rsid w:val="0071797B"/>
    <w:rsid w:val="0072021D"/>
    <w:rsid w:val="007207F0"/>
    <w:rsid w:val="00720CF8"/>
    <w:rsid w:val="007240CD"/>
    <w:rsid w:val="00724A62"/>
    <w:rsid w:val="007257C8"/>
    <w:rsid w:val="007274CD"/>
    <w:rsid w:val="007279DE"/>
    <w:rsid w:val="0073138C"/>
    <w:rsid w:val="007326F1"/>
    <w:rsid w:val="007362C0"/>
    <w:rsid w:val="007363E3"/>
    <w:rsid w:val="0073740D"/>
    <w:rsid w:val="007420F3"/>
    <w:rsid w:val="00742A47"/>
    <w:rsid w:val="00742B12"/>
    <w:rsid w:val="00747B22"/>
    <w:rsid w:val="00753CF6"/>
    <w:rsid w:val="007545B1"/>
    <w:rsid w:val="00754876"/>
    <w:rsid w:val="0075492D"/>
    <w:rsid w:val="00756282"/>
    <w:rsid w:val="007578C8"/>
    <w:rsid w:val="00760013"/>
    <w:rsid w:val="007622A7"/>
    <w:rsid w:val="00764BA6"/>
    <w:rsid w:val="007671F6"/>
    <w:rsid w:val="00767A9C"/>
    <w:rsid w:val="00770A97"/>
    <w:rsid w:val="007726ED"/>
    <w:rsid w:val="0077723A"/>
    <w:rsid w:val="00777490"/>
    <w:rsid w:val="00781141"/>
    <w:rsid w:val="00781BD5"/>
    <w:rsid w:val="007859B2"/>
    <w:rsid w:val="00785FB0"/>
    <w:rsid w:val="00790A7C"/>
    <w:rsid w:val="00792551"/>
    <w:rsid w:val="00793EDE"/>
    <w:rsid w:val="00793FDA"/>
    <w:rsid w:val="007944C9"/>
    <w:rsid w:val="007960AE"/>
    <w:rsid w:val="007965F8"/>
    <w:rsid w:val="00797B37"/>
    <w:rsid w:val="007A35E8"/>
    <w:rsid w:val="007A3B59"/>
    <w:rsid w:val="007A3C75"/>
    <w:rsid w:val="007A56D8"/>
    <w:rsid w:val="007A5F0C"/>
    <w:rsid w:val="007A70C3"/>
    <w:rsid w:val="007B15B2"/>
    <w:rsid w:val="007B2E08"/>
    <w:rsid w:val="007B3569"/>
    <w:rsid w:val="007B3F7B"/>
    <w:rsid w:val="007B5FA8"/>
    <w:rsid w:val="007C01F0"/>
    <w:rsid w:val="007C087A"/>
    <w:rsid w:val="007C0F48"/>
    <w:rsid w:val="007C30F2"/>
    <w:rsid w:val="007C6FE3"/>
    <w:rsid w:val="007D0047"/>
    <w:rsid w:val="007D0DAD"/>
    <w:rsid w:val="007D1BAF"/>
    <w:rsid w:val="007D1F9C"/>
    <w:rsid w:val="007D2ECD"/>
    <w:rsid w:val="007D4C78"/>
    <w:rsid w:val="007D5DEC"/>
    <w:rsid w:val="007D669A"/>
    <w:rsid w:val="007D6746"/>
    <w:rsid w:val="007D7C0C"/>
    <w:rsid w:val="007E2341"/>
    <w:rsid w:val="007E32AA"/>
    <w:rsid w:val="007E737A"/>
    <w:rsid w:val="007F33BA"/>
    <w:rsid w:val="007F374E"/>
    <w:rsid w:val="007F43CE"/>
    <w:rsid w:val="007F6067"/>
    <w:rsid w:val="007F6132"/>
    <w:rsid w:val="007F6863"/>
    <w:rsid w:val="00803A45"/>
    <w:rsid w:val="00803F12"/>
    <w:rsid w:val="00804458"/>
    <w:rsid w:val="00804E63"/>
    <w:rsid w:val="00812858"/>
    <w:rsid w:val="00814272"/>
    <w:rsid w:val="008155B6"/>
    <w:rsid w:val="0081584A"/>
    <w:rsid w:val="008159BD"/>
    <w:rsid w:val="00816770"/>
    <w:rsid w:val="00820D35"/>
    <w:rsid w:val="008213B0"/>
    <w:rsid w:val="0082231D"/>
    <w:rsid w:val="00824491"/>
    <w:rsid w:val="00827192"/>
    <w:rsid w:val="0083032B"/>
    <w:rsid w:val="00830738"/>
    <w:rsid w:val="00830C8E"/>
    <w:rsid w:val="00831A65"/>
    <w:rsid w:val="00832503"/>
    <w:rsid w:val="00833D8E"/>
    <w:rsid w:val="008341C8"/>
    <w:rsid w:val="00834F19"/>
    <w:rsid w:val="00836ECC"/>
    <w:rsid w:val="00840C6E"/>
    <w:rsid w:val="00841337"/>
    <w:rsid w:val="00841641"/>
    <w:rsid w:val="00844A51"/>
    <w:rsid w:val="00846C00"/>
    <w:rsid w:val="00847ABE"/>
    <w:rsid w:val="00850553"/>
    <w:rsid w:val="00852CE0"/>
    <w:rsid w:val="0085581C"/>
    <w:rsid w:val="00855F3D"/>
    <w:rsid w:val="00856474"/>
    <w:rsid w:val="008607DC"/>
    <w:rsid w:val="0086106C"/>
    <w:rsid w:val="008611E4"/>
    <w:rsid w:val="00861887"/>
    <w:rsid w:val="008642D3"/>
    <w:rsid w:val="00866609"/>
    <w:rsid w:val="0087120F"/>
    <w:rsid w:val="00872C50"/>
    <w:rsid w:val="0087502C"/>
    <w:rsid w:val="008759AA"/>
    <w:rsid w:val="00875D0E"/>
    <w:rsid w:val="00880577"/>
    <w:rsid w:val="00881657"/>
    <w:rsid w:val="00881E94"/>
    <w:rsid w:val="00882638"/>
    <w:rsid w:val="00884064"/>
    <w:rsid w:val="00884FB8"/>
    <w:rsid w:val="00885533"/>
    <w:rsid w:val="0089114A"/>
    <w:rsid w:val="00891706"/>
    <w:rsid w:val="00896EA6"/>
    <w:rsid w:val="008A03FD"/>
    <w:rsid w:val="008A18BF"/>
    <w:rsid w:val="008A1F75"/>
    <w:rsid w:val="008A2E98"/>
    <w:rsid w:val="008A32AF"/>
    <w:rsid w:val="008A38C5"/>
    <w:rsid w:val="008A4BBC"/>
    <w:rsid w:val="008A72DC"/>
    <w:rsid w:val="008A7C44"/>
    <w:rsid w:val="008B16E8"/>
    <w:rsid w:val="008B4C98"/>
    <w:rsid w:val="008B4E1B"/>
    <w:rsid w:val="008B6F80"/>
    <w:rsid w:val="008B7C6D"/>
    <w:rsid w:val="008B7D8B"/>
    <w:rsid w:val="008C06CD"/>
    <w:rsid w:val="008C072C"/>
    <w:rsid w:val="008C0C60"/>
    <w:rsid w:val="008C1874"/>
    <w:rsid w:val="008C2D5F"/>
    <w:rsid w:val="008C2F05"/>
    <w:rsid w:val="008C44B0"/>
    <w:rsid w:val="008C5167"/>
    <w:rsid w:val="008C578E"/>
    <w:rsid w:val="008C73CF"/>
    <w:rsid w:val="008D229D"/>
    <w:rsid w:val="008D2CA1"/>
    <w:rsid w:val="008D47E4"/>
    <w:rsid w:val="008D52B7"/>
    <w:rsid w:val="008E1D7C"/>
    <w:rsid w:val="008E230A"/>
    <w:rsid w:val="008E365A"/>
    <w:rsid w:val="008E5355"/>
    <w:rsid w:val="008E757A"/>
    <w:rsid w:val="008F03E6"/>
    <w:rsid w:val="008F166E"/>
    <w:rsid w:val="008F3877"/>
    <w:rsid w:val="008F4ADC"/>
    <w:rsid w:val="008F57AB"/>
    <w:rsid w:val="008F7E8F"/>
    <w:rsid w:val="0090134F"/>
    <w:rsid w:val="00902497"/>
    <w:rsid w:val="00902516"/>
    <w:rsid w:val="009025F2"/>
    <w:rsid w:val="0090319F"/>
    <w:rsid w:val="009035D5"/>
    <w:rsid w:val="0090391A"/>
    <w:rsid w:val="0090550E"/>
    <w:rsid w:val="00905727"/>
    <w:rsid w:val="0091105A"/>
    <w:rsid w:val="00912609"/>
    <w:rsid w:val="00913967"/>
    <w:rsid w:val="0091585E"/>
    <w:rsid w:val="009158AD"/>
    <w:rsid w:val="00916A58"/>
    <w:rsid w:val="009224ED"/>
    <w:rsid w:val="009251CA"/>
    <w:rsid w:val="009257B8"/>
    <w:rsid w:val="00926208"/>
    <w:rsid w:val="00926E18"/>
    <w:rsid w:val="0092704B"/>
    <w:rsid w:val="00927D1E"/>
    <w:rsid w:val="00931087"/>
    <w:rsid w:val="00931328"/>
    <w:rsid w:val="0093164F"/>
    <w:rsid w:val="009326FB"/>
    <w:rsid w:val="009354AA"/>
    <w:rsid w:val="00937E47"/>
    <w:rsid w:val="009406B2"/>
    <w:rsid w:val="00941049"/>
    <w:rsid w:val="009431C4"/>
    <w:rsid w:val="0094389E"/>
    <w:rsid w:val="0094410C"/>
    <w:rsid w:val="009453CB"/>
    <w:rsid w:val="00955DC0"/>
    <w:rsid w:val="00956CA2"/>
    <w:rsid w:val="00956E22"/>
    <w:rsid w:val="00957C0F"/>
    <w:rsid w:val="00957F86"/>
    <w:rsid w:val="009608FE"/>
    <w:rsid w:val="00962C83"/>
    <w:rsid w:val="0096460A"/>
    <w:rsid w:val="009648B4"/>
    <w:rsid w:val="00966309"/>
    <w:rsid w:val="0096797B"/>
    <w:rsid w:val="00974C52"/>
    <w:rsid w:val="0097593E"/>
    <w:rsid w:val="0097597D"/>
    <w:rsid w:val="00975E59"/>
    <w:rsid w:val="00976968"/>
    <w:rsid w:val="00977AC6"/>
    <w:rsid w:val="00980154"/>
    <w:rsid w:val="00980C10"/>
    <w:rsid w:val="00980E10"/>
    <w:rsid w:val="00982BF2"/>
    <w:rsid w:val="00984696"/>
    <w:rsid w:val="00987E76"/>
    <w:rsid w:val="009902F7"/>
    <w:rsid w:val="009906F2"/>
    <w:rsid w:val="009926E8"/>
    <w:rsid w:val="00994DB4"/>
    <w:rsid w:val="00995AB5"/>
    <w:rsid w:val="00996098"/>
    <w:rsid w:val="0099641A"/>
    <w:rsid w:val="00996589"/>
    <w:rsid w:val="009A0B63"/>
    <w:rsid w:val="009A0FCA"/>
    <w:rsid w:val="009A1486"/>
    <w:rsid w:val="009A1BF2"/>
    <w:rsid w:val="009A1E30"/>
    <w:rsid w:val="009A20BD"/>
    <w:rsid w:val="009A222F"/>
    <w:rsid w:val="009A4F21"/>
    <w:rsid w:val="009A642D"/>
    <w:rsid w:val="009A6CD1"/>
    <w:rsid w:val="009B00B2"/>
    <w:rsid w:val="009B35C5"/>
    <w:rsid w:val="009C12D0"/>
    <w:rsid w:val="009C1BCD"/>
    <w:rsid w:val="009C25CD"/>
    <w:rsid w:val="009C3E07"/>
    <w:rsid w:val="009C49E4"/>
    <w:rsid w:val="009C61ED"/>
    <w:rsid w:val="009C6521"/>
    <w:rsid w:val="009C7936"/>
    <w:rsid w:val="009D1850"/>
    <w:rsid w:val="009E08E3"/>
    <w:rsid w:val="009E10B4"/>
    <w:rsid w:val="009E1B74"/>
    <w:rsid w:val="009E234E"/>
    <w:rsid w:val="009E759B"/>
    <w:rsid w:val="009F1E86"/>
    <w:rsid w:val="009F33BC"/>
    <w:rsid w:val="009F4572"/>
    <w:rsid w:val="009F5FAA"/>
    <w:rsid w:val="009F7E81"/>
    <w:rsid w:val="00A009B9"/>
    <w:rsid w:val="00A0138C"/>
    <w:rsid w:val="00A03CC0"/>
    <w:rsid w:val="00A075A4"/>
    <w:rsid w:val="00A11872"/>
    <w:rsid w:val="00A13399"/>
    <w:rsid w:val="00A13891"/>
    <w:rsid w:val="00A13D4F"/>
    <w:rsid w:val="00A16A62"/>
    <w:rsid w:val="00A16C40"/>
    <w:rsid w:val="00A17760"/>
    <w:rsid w:val="00A20B99"/>
    <w:rsid w:val="00A25087"/>
    <w:rsid w:val="00A26239"/>
    <w:rsid w:val="00A265F4"/>
    <w:rsid w:val="00A27C80"/>
    <w:rsid w:val="00A30BF1"/>
    <w:rsid w:val="00A317BE"/>
    <w:rsid w:val="00A33F8A"/>
    <w:rsid w:val="00A35B6E"/>
    <w:rsid w:val="00A37744"/>
    <w:rsid w:val="00A40207"/>
    <w:rsid w:val="00A4107C"/>
    <w:rsid w:val="00A41179"/>
    <w:rsid w:val="00A41CB4"/>
    <w:rsid w:val="00A42565"/>
    <w:rsid w:val="00A427F2"/>
    <w:rsid w:val="00A47C38"/>
    <w:rsid w:val="00A47D4C"/>
    <w:rsid w:val="00A50639"/>
    <w:rsid w:val="00A507E4"/>
    <w:rsid w:val="00A52295"/>
    <w:rsid w:val="00A52717"/>
    <w:rsid w:val="00A53052"/>
    <w:rsid w:val="00A53E2B"/>
    <w:rsid w:val="00A57066"/>
    <w:rsid w:val="00A57E15"/>
    <w:rsid w:val="00A62AF8"/>
    <w:rsid w:val="00A6369A"/>
    <w:rsid w:val="00A63784"/>
    <w:rsid w:val="00A65A94"/>
    <w:rsid w:val="00A67615"/>
    <w:rsid w:val="00A679D8"/>
    <w:rsid w:val="00A71275"/>
    <w:rsid w:val="00A71B87"/>
    <w:rsid w:val="00A71DF6"/>
    <w:rsid w:val="00A71FC1"/>
    <w:rsid w:val="00A75843"/>
    <w:rsid w:val="00A77C82"/>
    <w:rsid w:val="00A82B2C"/>
    <w:rsid w:val="00A83496"/>
    <w:rsid w:val="00A835DC"/>
    <w:rsid w:val="00A83DB7"/>
    <w:rsid w:val="00A85993"/>
    <w:rsid w:val="00A87518"/>
    <w:rsid w:val="00A87A45"/>
    <w:rsid w:val="00A91D15"/>
    <w:rsid w:val="00A91E14"/>
    <w:rsid w:val="00A92075"/>
    <w:rsid w:val="00A93B61"/>
    <w:rsid w:val="00A94C83"/>
    <w:rsid w:val="00A95094"/>
    <w:rsid w:val="00A95C2E"/>
    <w:rsid w:val="00A967D0"/>
    <w:rsid w:val="00A96B14"/>
    <w:rsid w:val="00A97CB6"/>
    <w:rsid w:val="00AA13E4"/>
    <w:rsid w:val="00AA29F4"/>
    <w:rsid w:val="00AA3B1B"/>
    <w:rsid w:val="00AA47E6"/>
    <w:rsid w:val="00AA598C"/>
    <w:rsid w:val="00AA5C7D"/>
    <w:rsid w:val="00AA7A82"/>
    <w:rsid w:val="00AB0D60"/>
    <w:rsid w:val="00AB26D2"/>
    <w:rsid w:val="00AB3123"/>
    <w:rsid w:val="00AB6A8E"/>
    <w:rsid w:val="00AC10E8"/>
    <w:rsid w:val="00AC1E02"/>
    <w:rsid w:val="00AC28B6"/>
    <w:rsid w:val="00AC419F"/>
    <w:rsid w:val="00AC52AE"/>
    <w:rsid w:val="00AC55D9"/>
    <w:rsid w:val="00AC5E36"/>
    <w:rsid w:val="00AC7E27"/>
    <w:rsid w:val="00AD0262"/>
    <w:rsid w:val="00AD1BBA"/>
    <w:rsid w:val="00AD4064"/>
    <w:rsid w:val="00AE0090"/>
    <w:rsid w:val="00AE1270"/>
    <w:rsid w:val="00AE5AA9"/>
    <w:rsid w:val="00AF14A9"/>
    <w:rsid w:val="00AF26A7"/>
    <w:rsid w:val="00AF4B19"/>
    <w:rsid w:val="00AF62F2"/>
    <w:rsid w:val="00B00B7D"/>
    <w:rsid w:val="00B011B5"/>
    <w:rsid w:val="00B01450"/>
    <w:rsid w:val="00B01813"/>
    <w:rsid w:val="00B04CBC"/>
    <w:rsid w:val="00B05F09"/>
    <w:rsid w:val="00B074C6"/>
    <w:rsid w:val="00B10312"/>
    <w:rsid w:val="00B12618"/>
    <w:rsid w:val="00B129A9"/>
    <w:rsid w:val="00B14D7E"/>
    <w:rsid w:val="00B23C45"/>
    <w:rsid w:val="00B24CF9"/>
    <w:rsid w:val="00B252DD"/>
    <w:rsid w:val="00B265D0"/>
    <w:rsid w:val="00B30E6B"/>
    <w:rsid w:val="00B30ED2"/>
    <w:rsid w:val="00B3244A"/>
    <w:rsid w:val="00B328AB"/>
    <w:rsid w:val="00B33099"/>
    <w:rsid w:val="00B360B6"/>
    <w:rsid w:val="00B41D36"/>
    <w:rsid w:val="00B44E06"/>
    <w:rsid w:val="00B45DDD"/>
    <w:rsid w:val="00B463A8"/>
    <w:rsid w:val="00B477DE"/>
    <w:rsid w:val="00B53DDE"/>
    <w:rsid w:val="00B53E34"/>
    <w:rsid w:val="00B54E06"/>
    <w:rsid w:val="00B55707"/>
    <w:rsid w:val="00B5579D"/>
    <w:rsid w:val="00B559A1"/>
    <w:rsid w:val="00B560FD"/>
    <w:rsid w:val="00B576D2"/>
    <w:rsid w:val="00B579BF"/>
    <w:rsid w:val="00B57A3F"/>
    <w:rsid w:val="00B61DE6"/>
    <w:rsid w:val="00B636E2"/>
    <w:rsid w:val="00B63AB6"/>
    <w:rsid w:val="00B644BA"/>
    <w:rsid w:val="00B64E3A"/>
    <w:rsid w:val="00B668F6"/>
    <w:rsid w:val="00B7003F"/>
    <w:rsid w:val="00B70962"/>
    <w:rsid w:val="00B70C10"/>
    <w:rsid w:val="00B721C1"/>
    <w:rsid w:val="00B766A5"/>
    <w:rsid w:val="00B768A6"/>
    <w:rsid w:val="00B77E22"/>
    <w:rsid w:val="00B80952"/>
    <w:rsid w:val="00B821A6"/>
    <w:rsid w:val="00B83750"/>
    <w:rsid w:val="00B84F45"/>
    <w:rsid w:val="00B85570"/>
    <w:rsid w:val="00B86E03"/>
    <w:rsid w:val="00B930CD"/>
    <w:rsid w:val="00B9485B"/>
    <w:rsid w:val="00B9495E"/>
    <w:rsid w:val="00B963DC"/>
    <w:rsid w:val="00B9693A"/>
    <w:rsid w:val="00BA0234"/>
    <w:rsid w:val="00BA044A"/>
    <w:rsid w:val="00BA39CA"/>
    <w:rsid w:val="00BA4977"/>
    <w:rsid w:val="00BA5E89"/>
    <w:rsid w:val="00BB1048"/>
    <w:rsid w:val="00BB1CC1"/>
    <w:rsid w:val="00BB2574"/>
    <w:rsid w:val="00BB28E8"/>
    <w:rsid w:val="00BB376D"/>
    <w:rsid w:val="00BB5F7A"/>
    <w:rsid w:val="00BB7B2B"/>
    <w:rsid w:val="00BC02B5"/>
    <w:rsid w:val="00BC29EC"/>
    <w:rsid w:val="00BC549D"/>
    <w:rsid w:val="00BC5F85"/>
    <w:rsid w:val="00BC6BED"/>
    <w:rsid w:val="00BC7BEC"/>
    <w:rsid w:val="00BD178F"/>
    <w:rsid w:val="00BD1CD7"/>
    <w:rsid w:val="00BD3C44"/>
    <w:rsid w:val="00BD5B24"/>
    <w:rsid w:val="00BD5F72"/>
    <w:rsid w:val="00BE4321"/>
    <w:rsid w:val="00BE51E0"/>
    <w:rsid w:val="00BE7B23"/>
    <w:rsid w:val="00BE7D75"/>
    <w:rsid w:val="00BF09EF"/>
    <w:rsid w:val="00BF1C80"/>
    <w:rsid w:val="00BF3020"/>
    <w:rsid w:val="00BF5498"/>
    <w:rsid w:val="00BF667F"/>
    <w:rsid w:val="00BF6969"/>
    <w:rsid w:val="00BF7F10"/>
    <w:rsid w:val="00C00219"/>
    <w:rsid w:val="00C05077"/>
    <w:rsid w:val="00C06348"/>
    <w:rsid w:val="00C077B4"/>
    <w:rsid w:val="00C11092"/>
    <w:rsid w:val="00C12327"/>
    <w:rsid w:val="00C1363D"/>
    <w:rsid w:val="00C14199"/>
    <w:rsid w:val="00C1587A"/>
    <w:rsid w:val="00C15D15"/>
    <w:rsid w:val="00C15FB6"/>
    <w:rsid w:val="00C163AA"/>
    <w:rsid w:val="00C212DF"/>
    <w:rsid w:val="00C26C8E"/>
    <w:rsid w:val="00C31242"/>
    <w:rsid w:val="00C33AB3"/>
    <w:rsid w:val="00C349AE"/>
    <w:rsid w:val="00C35AAF"/>
    <w:rsid w:val="00C40DD3"/>
    <w:rsid w:val="00C41F30"/>
    <w:rsid w:val="00C423D4"/>
    <w:rsid w:val="00C43439"/>
    <w:rsid w:val="00C45316"/>
    <w:rsid w:val="00C45ECE"/>
    <w:rsid w:val="00C46CDB"/>
    <w:rsid w:val="00C478E3"/>
    <w:rsid w:val="00C5151A"/>
    <w:rsid w:val="00C51F1C"/>
    <w:rsid w:val="00C5231F"/>
    <w:rsid w:val="00C548E9"/>
    <w:rsid w:val="00C54A24"/>
    <w:rsid w:val="00C56B1F"/>
    <w:rsid w:val="00C6533B"/>
    <w:rsid w:val="00C67825"/>
    <w:rsid w:val="00C720A3"/>
    <w:rsid w:val="00C72663"/>
    <w:rsid w:val="00C74A46"/>
    <w:rsid w:val="00C74C19"/>
    <w:rsid w:val="00C7566B"/>
    <w:rsid w:val="00C766F8"/>
    <w:rsid w:val="00C76D4A"/>
    <w:rsid w:val="00C8089C"/>
    <w:rsid w:val="00C80AFA"/>
    <w:rsid w:val="00C81FDE"/>
    <w:rsid w:val="00C8220F"/>
    <w:rsid w:val="00C82641"/>
    <w:rsid w:val="00C833E4"/>
    <w:rsid w:val="00C871D1"/>
    <w:rsid w:val="00C908B8"/>
    <w:rsid w:val="00C9178B"/>
    <w:rsid w:val="00C91E5F"/>
    <w:rsid w:val="00C92322"/>
    <w:rsid w:val="00C93A12"/>
    <w:rsid w:val="00C93F0A"/>
    <w:rsid w:val="00C94952"/>
    <w:rsid w:val="00C95BB9"/>
    <w:rsid w:val="00C95BDA"/>
    <w:rsid w:val="00C95E84"/>
    <w:rsid w:val="00C96588"/>
    <w:rsid w:val="00C96C8C"/>
    <w:rsid w:val="00C97987"/>
    <w:rsid w:val="00C97AF2"/>
    <w:rsid w:val="00C97B36"/>
    <w:rsid w:val="00CA301F"/>
    <w:rsid w:val="00CB18A8"/>
    <w:rsid w:val="00CB1F74"/>
    <w:rsid w:val="00CB23C8"/>
    <w:rsid w:val="00CB7B80"/>
    <w:rsid w:val="00CC00E5"/>
    <w:rsid w:val="00CC08DE"/>
    <w:rsid w:val="00CC0BA9"/>
    <w:rsid w:val="00CC19D5"/>
    <w:rsid w:val="00CC28EA"/>
    <w:rsid w:val="00CC2A02"/>
    <w:rsid w:val="00CC4B5D"/>
    <w:rsid w:val="00CD1316"/>
    <w:rsid w:val="00CD19A1"/>
    <w:rsid w:val="00CD21BB"/>
    <w:rsid w:val="00CD2DA3"/>
    <w:rsid w:val="00CD31B3"/>
    <w:rsid w:val="00CD3555"/>
    <w:rsid w:val="00CD6C22"/>
    <w:rsid w:val="00CE0B02"/>
    <w:rsid w:val="00CE1999"/>
    <w:rsid w:val="00CE1CF2"/>
    <w:rsid w:val="00CE1F17"/>
    <w:rsid w:val="00CE26E2"/>
    <w:rsid w:val="00CE3847"/>
    <w:rsid w:val="00CE4B28"/>
    <w:rsid w:val="00CE7262"/>
    <w:rsid w:val="00CE7ADB"/>
    <w:rsid w:val="00CF22D5"/>
    <w:rsid w:val="00CF4660"/>
    <w:rsid w:val="00D00398"/>
    <w:rsid w:val="00D00B0A"/>
    <w:rsid w:val="00D04A1C"/>
    <w:rsid w:val="00D077F6"/>
    <w:rsid w:val="00D10CFA"/>
    <w:rsid w:val="00D151A1"/>
    <w:rsid w:val="00D17782"/>
    <w:rsid w:val="00D22412"/>
    <w:rsid w:val="00D23E5C"/>
    <w:rsid w:val="00D24EE7"/>
    <w:rsid w:val="00D31933"/>
    <w:rsid w:val="00D32B7E"/>
    <w:rsid w:val="00D351BC"/>
    <w:rsid w:val="00D35627"/>
    <w:rsid w:val="00D36A76"/>
    <w:rsid w:val="00D41F97"/>
    <w:rsid w:val="00D42755"/>
    <w:rsid w:val="00D4617E"/>
    <w:rsid w:val="00D4678A"/>
    <w:rsid w:val="00D4687C"/>
    <w:rsid w:val="00D4713B"/>
    <w:rsid w:val="00D52B94"/>
    <w:rsid w:val="00D53499"/>
    <w:rsid w:val="00D54BED"/>
    <w:rsid w:val="00D55F2C"/>
    <w:rsid w:val="00D56847"/>
    <w:rsid w:val="00D57B3A"/>
    <w:rsid w:val="00D57E1C"/>
    <w:rsid w:val="00D60AEC"/>
    <w:rsid w:val="00D613D0"/>
    <w:rsid w:val="00D6341D"/>
    <w:rsid w:val="00D64201"/>
    <w:rsid w:val="00D65DAD"/>
    <w:rsid w:val="00D6636C"/>
    <w:rsid w:val="00D66D87"/>
    <w:rsid w:val="00D70FB5"/>
    <w:rsid w:val="00D7249E"/>
    <w:rsid w:val="00D731FF"/>
    <w:rsid w:val="00D73263"/>
    <w:rsid w:val="00D765F0"/>
    <w:rsid w:val="00D76D91"/>
    <w:rsid w:val="00D85E33"/>
    <w:rsid w:val="00D8703E"/>
    <w:rsid w:val="00D874CE"/>
    <w:rsid w:val="00D90271"/>
    <w:rsid w:val="00D91D7D"/>
    <w:rsid w:val="00D93CDF"/>
    <w:rsid w:val="00D93E39"/>
    <w:rsid w:val="00D96BA9"/>
    <w:rsid w:val="00DA0751"/>
    <w:rsid w:val="00DA1985"/>
    <w:rsid w:val="00DA1BB5"/>
    <w:rsid w:val="00DA2688"/>
    <w:rsid w:val="00DA2BB3"/>
    <w:rsid w:val="00DA45B2"/>
    <w:rsid w:val="00DB1A85"/>
    <w:rsid w:val="00DB2DC8"/>
    <w:rsid w:val="00DB31B7"/>
    <w:rsid w:val="00DC33F7"/>
    <w:rsid w:val="00DC3FE5"/>
    <w:rsid w:val="00DC65B7"/>
    <w:rsid w:val="00DC67E5"/>
    <w:rsid w:val="00DC7F05"/>
    <w:rsid w:val="00DD0086"/>
    <w:rsid w:val="00DD25AD"/>
    <w:rsid w:val="00DD61B4"/>
    <w:rsid w:val="00DD71BF"/>
    <w:rsid w:val="00DE176D"/>
    <w:rsid w:val="00DE2F8A"/>
    <w:rsid w:val="00DE401A"/>
    <w:rsid w:val="00DE453A"/>
    <w:rsid w:val="00DE67C1"/>
    <w:rsid w:val="00DE6DBF"/>
    <w:rsid w:val="00DF0401"/>
    <w:rsid w:val="00DF4183"/>
    <w:rsid w:val="00DF5072"/>
    <w:rsid w:val="00E03314"/>
    <w:rsid w:val="00E03525"/>
    <w:rsid w:val="00E0444D"/>
    <w:rsid w:val="00E053D0"/>
    <w:rsid w:val="00E0633B"/>
    <w:rsid w:val="00E064FB"/>
    <w:rsid w:val="00E06AD2"/>
    <w:rsid w:val="00E11888"/>
    <w:rsid w:val="00E125DF"/>
    <w:rsid w:val="00E12602"/>
    <w:rsid w:val="00E15383"/>
    <w:rsid w:val="00E1614A"/>
    <w:rsid w:val="00E16BC3"/>
    <w:rsid w:val="00E2047D"/>
    <w:rsid w:val="00E223D7"/>
    <w:rsid w:val="00E24322"/>
    <w:rsid w:val="00E25E0D"/>
    <w:rsid w:val="00E260FE"/>
    <w:rsid w:val="00E26725"/>
    <w:rsid w:val="00E305FB"/>
    <w:rsid w:val="00E30736"/>
    <w:rsid w:val="00E313C3"/>
    <w:rsid w:val="00E3470B"/>
    <w:rsid w:val="00E3496F"/>
    <w:rsid w:val="00E34FFF"/>
    <w:rsid w:val="00E379ED"/>
    <w:rsid w:val="00E37EC0"/>
    <w:rsid w:val="00E40225"/>
    <w:rsid w:val="00E405CA"/>
    <w:rsid w:val="00E40CA0"/>
    <w:rsid w:val="00E41AA7"/>
    <w:rsid w:val="00E42BFD"/>
    <w:rsid w:val="00E43F48"/>
    <w:rsid w:val="00E450B6"/>
    <w:rsid w:val="00E454CD"/>
    <w:rsid w:val="00E473A4"/>
    <w:rsid w:val="00E500E2"/>
    <w:rsid w:val="00E5085F"/>
    <w:rsid w:val="00E50FE4"/>
    <w:rsid w:val="00E55000"/>
    <w:rsid w:val="00E57249"/>
    <w:rsid w:val="00E64753"/>
    <w:rsid w:val="00E65D37"/>
    <w:rsid w:val="00E66074"/>
    <w:rsid w:val="00E66573"/>
    <w:rsid w:val="00E67E11"/>
    <w:rsid w:val="00E7084A"/>
    <w:rsid w:val="00E71F37"/>
    <w:rsid w:val="00E725C9"/>
    <w:rsid w:val="00E75DE5"/>
    <w:rsid w:val="00E76367"/>
    <w:rsid w:val="00E77931"/>
    <w:rsid w:val="00E80204"/>
    <w:rsid w:val="00E810E0"/>
    <w:rsid w:val="00E821F2"/>
    <w:rsid w:val="00E82AA6"/>
    <w:rsid w:val="00E83696"/>
    <w:rsid w:val="00E8572B"/>
    <w:rsid w:val="00E8772F"/>
    <w:rsid w:val="00E90486"/>
    <w:rsid w:val="00EA285E"/>
    <w:rsid w:val="00EA5FC3"/>
    <w:rsid w:val="00EA6586"/>
    <w:rsid w:val="00EA67FF"/>
    <w:rsid w:val="00EA7B93"/>
    <w:rsid w:val="00EA7BBC"/>
    <w:rsid w:val="00EA7C64"/>
    <w:rsid w:val="00EB5AE9"/>
    <w:rsid w:val="00EB6CE9"/>
    <w:rsid w:val="00EB7E29"/>
    <w:rsid w:val="00EC08BD"/>
    <w:rsid w:val="00EC1665"/>
    <w:rsid w:val="00EC2064"/>
    <w:rsid w:val="00EC33F8"/>
    <w:rsid w:val="00EC393A"/>
    <w:rsid w:val="00EC5903"/>
    <w:rsid w:val="00ED022C"/>
    <w:rsid w:val="00ED041E"/>
    <w:rsid w:val="00ED0CD1"/>
    <w:rsid w:val="00ED0F52"/>
    <w:rsid w:val="00ED4F75"/>
    <w:rsid w:val="00ED7330"/>
    <w:rsid w:val="00ED7B34"/>
    <w:rsid w:val="00EE250D"/>
    <w:rsid w:val="00EE31D9"/>
    <w:rsid w:val="00EE4641"/>
    <w:rsid w:val="00EE5568"/>
    <w:rsid w:val="00EE63E2"/>
    <w:rsid w:val="00EE726C"/>
    <w:rsid w:val="00EF0090"/>
    <w:rsid w:val="00EF3A1E"/>
    <w:rsid w:val="00EF462E"/>
    <w:rsid w:val="00EF4757"/>
    <w:rsid w:val="00EF68B9"/>
    <w:rsid w:val="00EF6CA7"/>
    <w:rsid w:val="00F00D7E"/>
    <w:rsid w:val="00F02B09"/>
    <w:rsid w:val="00F058D3"/>
    <w:rsid w:val="00F117CA"/>
    <w:rsid w:val="00F12184"/>
    <w:rsid w:val="00F15100"/>
    <w:rsid w:val="00F168BA"/>
    <w:rsid w:val="00F17C9F"/>
    <w:rsid w:val="00F21B41"/>
    <w:rsid w:val="00F246D4"/>
    <w:rsid w:val="00F24A8D"/>
    <w:rsid w:val="00F250F3"/>
    <w:rsid w:val="00F27821"/>
    <w:rsid w:val="00F27E7E"/>
    <w:rsid w:val="00F34691"/>
    <w:rsid w:val="00F36838"/>
    <w:rsid w:val="00F377F9"/>
    <w:rsid w:val="00F40033"/>
    <w:rsid w:val="00F41001"/>
    <w:rsid w:val="00F4244A"/>
    <w:rsid w:val="00F43026"/>
    <w:rsid w:val="00F43466"/>
    <w:rsid w:val="00F44029"/>
    <w:rsid w:val="00F453A1"/>
    <w:rsid w:val="00F477B2"/>
    <w:rsid w:val="00F47D29"/>
    <w:rsid w:val="00F55BA7"/>
    <w:rsid w:val="00F5656C"/>
    <w:rsid w:val="00F60E2C"/>
    <w:rsid w:val="00F63BA2"/>
    <w:rsid w:val="00F648E4"/>
    <w:rsid w:val="00F64A89"/>
    <w:rsid w:val="00F65599"/>
    <w:rsid w:val="00F65DBF"/>
    <w:rsid w:val="00F70618"/>
    <w:rsid w:val="00F72238"/>
    <w:rsid w:val="00F72A1E"/>
    <w:rsid w:val="00F74680"/>
    <w:rsid w:val="00F75919"/>
    <w:rsid w:val="00F779DF"/>
    <w:rsid w:val="00F83D5C"/>
    <w:rsid w:val="00F871AF"/>
    <w:rsid w:val="00F90D62"/>
    <w:rsid w:val="00F958C9"/>
    <w:rsid w:val="00FA500E"/>
    <w:rsid w:val="00FA57DE"/>
    <w:rsid w:val="00FB01A3"/>
    <w:rsid w:val="00FB0CDB"/>
    <w:rsid w:val="00FB2A0B"/>
    <w:rsid w:val="00FB39D9"/>
    <w:rsid w:val="00FB3C17"/>
    <w:rsid w:val="00FB5633"/>
    <w:rsid w:val="00FB7335"/>
    <w:rsid w:val="00FB73BA"/>
    <w:rsid w:val="00FC4326"/>
    <w:rsid w:val="00FC62A7"/>
    <w:rsid w:val="00FC66BF"/>
    <w:rsid w:val="00FC717C"/>
    <w:rsid w:val="00FC7593"/>
    <w:rsid w:val="00FC7784"/>
    <w:rsid w:val="00FD0CBE"/>
    <w:rsid w:val="00FD2DF9"/>
    <w:rsid w:val="00FD4B7F"/>
    <w:rsid w:val="00FD4D16"/>
    <w:rsid w:val="00FD5A90"/>
    <w:rsid w:val="00FD5F59"/>
    <w:rsid w:val="00FD60B8"/>
    <w:rsid w:val="00FD709D"/>
    <w:rsid w:val="00FD7FCB"/>
    <w:rsid w:val="00FE0089"/>
    <w:rsid w:val="00FE183F"/>
    <w:rsid w:val="00FE2B25"/>
    <w:rsid w:val="00FE367B"/>
    <w:rsid w:val="00FE3E7A"/>
    <w:rsid w:val="00FE4029"/>
    <w:rsid w:val="00FE438D"/>
    <w:rsid w:val="00FE59DB"/>
    <w:rsid w:val="00FF1810"/>
    <w:rsid w:val="00FF1A39"/>
    <w:rsid w:val="00FF53B9"/>
    <w:rsid w:val="00FF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3EA8D"/>
  <w15:docId w15:val="{C6824EE7-646C-46FD-9D7F-C3990F9C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641"/>
    <w:pPr>
      <w:jc w:val="both"/>
    </w:pPr>
    <w:rPr>
      <w:sz w:val="20"/>
      <w:szCs w:val="20"/>
      <w:lang w:val="en-AU"/>
    </w:rPr>
  </w:style>
  <w:style w:type="paragraph" w:styleId="Heading1">
    <w:name w:val="heading 1"/>
    <w:basedOn w:val="Normal"/>
    <w:next w:val="Normal"/>
    <w:link w:val="Heading1Char"/>
    <w:uiPriority w:val="9"/>
    <w:qFormat/>
    <w:rsid w:val="00FD2DF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D2DF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D2DF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D2DF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D2DF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D2DF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FD2DF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FD2DF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FD2DF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rsid w:val="00FD2DF9"/>
  </w:style>
  <w:style w:type="paragraph" w:styleId="Footer">
    <w:name w:val="footer"/>
    <w:basedOn w:val="Normal"/>
    <w:link w:val="FooterChar"/>
    <w:rsid w:val="00677931"/>
    <w:pPr>
      <w:pBdr>
        <w:top w:val="single" w:sz="6" w:space="1" w:color="auto"/>
      </w:pBdr>
      <w:tabs>
        <w:tab w:val="right" w:pos="3600"/>
        <w:tab w:val="right" w:pos="7200"/>
      </w:tabs>
    </w:pPr>
    <w:rPr>
      <w:rFonts w:ascii="Impact" w:hAnsi="Impact"/>
      <w:sz w:val="16"/>
    </w:rPr>
  </w:style>
  <w:style w:type="paragraph" w:styleId="Header">
    <w:name w:val="header"/>
    <w:basedOn w:val="Normal"/>
    <w:next w:val="BodyText"/>
    <w:link w:val="HeaderChar"/>
    <w:rsid w:val="00677931"/>
    <w:pPr>
      <w:tabs>
        <w:tab w:val="center" w:pos="4320"/>
        <w:tab w:val="right" w:pos="8640"/>
      </w:tabs>
      <w:spacing w:after="240"/>
    </w:pPr>
    <w:rPr>
      <w:b/>
      <w:sz w:val="16"/>
    </w:rPr>
  </w:style>
  <w:style w:type="character" w:styleId="PageNumber">
    <w:name w:val="page number"/>
    <w:basedOn w:val="DefaultParagraphFont"/>
    <w:rsid w:val="00677931"/>
  </w:style>
  <w:style w:type="paragraph" w:styleId="Title">
    <w:name w:val="Title"/>
    <w:basedOn w:val="Normal"/>
    <w:next w:val="Normal"/>
    <w:link w:val="TitleChar"/>
    <w:uiPriority w:val="10"/>
    <w:qFormat/>
    <w:rsid w:val="00FD2DF9"/>
    <w:pPr>
      <w:spacing w:before="720"/>
    </w:pPr>
    <w:rPr>
      <w:caps/>
      <w:color w:val="4F81BD" w:themeColor="accent1"/>
      <w:spacing w:val="10"/>
      <w:kern w:val="28"/>
      <w:sz w:val="52"/>
      <w:szCs w:val="52"/>
    </w:rPr>
  </w:style>
  <w:style w:type="paragraph" w:customStyle="1" w:styleId="Bullet1">
    <w:name w:val="Bullet1"/>
    <w:basedOn w:val="BodyText"/>
    <w:rsid w:val="00677931"/>
    <w:pPr>
      <w:ind w:left="720"/>
    </w:pPr>
  </w:style>
  <w:style w:type="paragraph" w:customStyle="1" w:styleId="Bullet2">
    <w:name w:val="Bullet2"/>
    <w:basedOn w:val="Bullet1"/>
    <w:rsid w:val="00677931"/>
    <w:pPr>
      <w:ind w:left="1080"/>
    </w:pPr>
  </w:style>
  <w:style w:type="paragraph" w:customStyle="1" w:styleId="Bullet3">
    <w:name w:val="Bullet3"/>
    <w:basedOn w:val="Bullet2"/>
    <w:rsid w:val="00677931"/>
    <w:pPr>
      <w:ind w:left="1440" w:hanging="360"/>
    </w:pPr>
  </w:style>
  <w:style w:type="paragraph" w:styleId="Index1">
    <w:name w:val="index 1"/>
    <w:basedOn w:val="Normal"/>
    <w:next w:val="Normal"/>
    <w:semiHidden/>
    <w:rsid w:val="00677931"/>
    <w:pPr>
      <w:tabs>
        <w:tab w:val="right" w:leader="dot" w:pos="3240"/>
      </w:tabs>
      <w:ind w:left="220" w:hanging="220"/>
    </w:pPr>
  </w:style>
  <w:style w:type="paragraph" w:styleId="Index2">
    <w:name w:val="index 2"/>
    <w:basedOn w:val="Normal"/>
    <w:next w:val="Normal"/>
    <w:semiHidden/>
    <w:rsid w:val="00677931"/>
    <w:pPr>
      <w:tabs>
        <w:tab w:val="right" w:leader="dot" w:pos="3240"/>
      </w:tabs>
      <w:ind w:left="440" w:hanging="220"/>
    </w:pPr>
  </w:style>
  <w:style w:type="paragraph" w:styleId="Index3">
    <w:name w:val="index 3"/>
    <w:basedOn w:val="Normal"/>
    <w:next w:val="Normal"/>
    <w:semiHidden/>
    <w:rsid w:val="00677931"/>
    <w:pPr>
      <w:tabs>
        <w:tab w:val="right" w:leader="dot" w:pos="3240"/>
      </w:tabs>
      <w:ind w:left="660" w:hanging="220"/>
    </w:pPr>
  </w:style>
  <w:style w:type="paragraph" w:styleId="Index4">
    <w:name w:val="index 4"/>
    <w:basedOn w:val="Normal"/>
    <w:next w:val="Normal"/>
    <w:semiHidden/>
    <w:rsid w:val="00677931"/>
    <w:pPr>
      <w:tabs>
        <w:tab w:val="right" w:leader="dot" w:pos="3240"/>
      </w:tabs>
      <w:ind w:left="880" w:hanging="220"/>
    </w:pPr>
  </w:style>
  <w:style w:type="paragraph" w:styleId="Index5">
    <w:name w:val="index 5"/>
    <w:basedOn w:val="Normal"/>
    <w:next w:val="Normal"/>
    <w:semiHidden/>
    <w:rsid w:val="00677931"/>
    <w:pPr>
      <w:tabs>
        <w:tab w:val="right" w:leader="dot" w:pos="3240"/>
      </w:tabs>
      <w:ind w:left="1100" w:hanging="220"/>
    </w:pPr>
  </w:style>
  <w:style w:type="paragraph" w:styleId="Index6">
    <w:name w:val="index 6"/>
    <w:basedOn w:val="Normal"/>
    <w:next w:val="Normal"/>
    <w:semiHidden/>
    <w:rsid w:val="00677931"/>
    <w:pPr>
      <w:tabs>
        <w:tab w:val="right" w:leader="dot" w:pos="3240"/>
      </w:tabs>
      <w:ind w:left="1320" w:hanging="220"/>
    </w:pPr>
  </w:style>
  <w:style w:type="paragraph" w:styleId="IndexHeading">
    <w:name w:val="index heading"/>
    <w:basedOn w:val="Normal"/>
    <w:next w:val="Index1"/>
    <w:semiHidden/>
    <w:rsid w:val="00677931"/>
  </w:style>
  <w:style w:type="paragraph" w:styleId="TOC1">
    <w:name w:val="toc 1"/>
    <w:basedOn w:val="Normal"/>
    <w:next w:val="Normal"/>
    <w:uiPriority w:val="39"/>
    <w:rsid w:val="00B41D36"/>
    <w:pPr>
      <w:spacing w:before="240" w:after="120"/>
    </w:pPr>
    <w:rPr>
      <w:b/>
    </w:rPr>
  </w:style>
  <w:style w:type="paragraph" w:styleId="TOC2">
    <w:name w:val="toc 2"/>
    <w:basedOn w:val="Normal"/>
    <w:next w:val="Normal"/>
    <w:uiPriority w:val="39"/>
    <w:rsid w:val="00677931"/>
    <w:pPr>
      <w:spacing w:before="120"/>
      <w:ind w:left="220"/>
    </w:pPr>
    <w:rPr>
      <w:i/>
    </w:rPr>
  </w:style>
  <w:style w:type="paragraph" w:styleId="TOC3">
    <w:name w:val="toc 3"/>
    <w:basedOn w:val="Normal"/>
    <w:next w:val="Normal"/>
    <w:uiPriority w:val="39"/>
    <w:rsid w:val="00677931"/>
    <w:pPr>
      <w:ind w:left="440"/>
    </w:pPr>
  </w:style>
  <w:style w:type="paragraph" w:styleId="TOC4">
    <w:name w:val="toc 4"/>
    <w:basedOn w:val="Normal"/>
    <w:next w:val="Normal"/>
    <w:semiHidden/>
    <w:rsid w:val="00677931"/>
    <w:pPr>
      <w:ind w:left="660"/>
    </w:pPr>
  </w:style>
  <w:style w:type="paragraph" w:styleId="TOC5">
    <w:name w:val="toc 5"/>
    <w:basedOn w:val="Normal"/>
    <w:next w:val="Normal"/>
    <w:semiHidden/>
    <w:rsid w:val="00677931"/>
    <w:pPr>
      <w:ind w:left="880"/>
    </w:pPr>
  </w:style>
  <w:style w:type="paragraph" w:styleId="TOC6">
    <w:name w:val="toc 6"/>
    <w:basedOn w:val="Normal"/>
    <w:next w:val="Normal"/>
    <w:semiHidden/>
    <w:rsid w:val="00677931"/>
    <w:pPr>
      <w:ind w:left="1100"/>
    </w:pPr>
  </w:style>
  <w:style w:type="character" w:styleId="Hyperlink">
    <w:name w:val="Hyperlink"/>
    <w:basedOn w:val="DefaultParagraphFont"/>
    <w:uiPriority w:val="99"/>
    <w:rsid w:val="00677931"/>
    <w:rPr>
      <w:color w:val="0000FF"/>
      <w:u w:val="single"/>
    </w:rPr>
  </w:style>
  <w:style w:type="paragraph" w:styleId="Closing">
    <w:name w:val="Closing"/>
    <w:basedOn w:val="Normal"/>
    <w:rsid w:val="00677931"/>
    <w:pPr>
      <w:spacing w:line="220" w:lineRule="atLeast"/>
      <w:ind w:left="840" w:right="-360"/>
    </w:pPr>
  </w:style>
  <w:style w:type="paragraph" w:styleId="TOC7">
    <w:name w:val="toc 7"/>
    <w:basedOn w:val="Normal"/>
    <w:next w:val="Normal"/>
    <w:autoRedefine/>
    <w:semiHidden/>
    <w:rsid w:val="00677931"/>
    <w:pPr>
      <w:ind w:left="1320"/>
    </w:pPr>
  </w:style>
  <w:style w:type="paragraph" w:styleId="TOC8">
    <w:name w:val="toc 8"/>
    <w:basedOn w:val="Normal"/>
    <w:next w:val="Normal"/>
    <w:autoRedefine/>
    <w:semiHidden/>
    <w:rsid w:val="00677931"/>
    <w:pPr>
      <w:ind w:left="1540"/>
    </w:pPr>
  </w:style>
  <w:style w:type="paragraph" w:styleId="TOC9">
    <w:name w:val="toc 9"/>
    <w:basedOn w:val="Normal"/>
    <w:next w:val="Normal"/>
    <w:autoRedefine/>
    <w:semiHidden/>
    <w:rsid w:val="00677931"/>
    <w:pPr>
      <w:ind w:left="1760"/>
    </w:pPr>
  </w:style>
  <w:style w:type="paragraph" w:styleId="DocumentMap">
    <w:name w:val="Document Map"/>
    <w:basedOn w:val="Normal"/>
    <w:semiHidden/>
    <w:rsid w:val="00677931"/>
    <w:pPr>
      <w:shd w:val="clear" w:color="auto" w:fill="000080"/>
    </w:pPr>
    <w:rPr>
      <w:rFonts w:ascii="Tahoma" w:hAnsi="Tahoma"/>
    </w:rPr>
  </w:style>
  <w:style w:type="paragraph" w:styleId="Caption">
    <w:name w:val="caption"/>
    <w:basedOn w:val="Normal"/>
    <w:next w:val="Normal"/>
    <w:unhideWhenUsed/>
    <w:qFormat/>
    <w:rsid w:val="00FD2DF9"/>
    <w:rPr>
      <w:b/>
      <w:bCs/>
      <w:color w:val="365F91" w:themeColor="accent1" w:themeShade="BF"/>
      <w:sz w:val="16"/>
      <w:szCs w:val="16"/>
    </w:rPr>
  </w:style>
  <w:style w:type="paragraph" w:styleId="TableofFigures">
    <w:name w:val="table of figures"/>
    <w:basedOn w:val="Normal"/>
    <w:next w:val="Normal"/>
    <w:semiHidden/>
    <w:rsid w:val="00677931"/>
    <w:pPr>
      <w:ind w:left="440" w:hanging="440"/>
    </w:pPr>
    <w:rPr>
      <w:caps/>
    </w:rPr>
  </w:style>
  <w:style w:type="paragraph" w:customStyle="1" w:styleId="Heading1Gray">
    <w:name w:val="Heading 1 Gray"/>
    <w:basedOn w:val="Heading1"/>
    <w:rsid w:val="00677931"/>
    <w:pPr>
      <w:numPr>
        <w:numId w:val="1"/>
      </w:numPr>
      <w:spacing w:before="240" w:after="60"/>
    </w:pPr>
    <w:rPr>
      <w:smallCaps/>
      <w:color w:val="auto"/>
    </w:rPr>
  </w:style>
  <w:style w:type="paragraph" w:styleId="BodyTextIndent">
    <w:name w:val="Body Text Indent"/>
    <w:basedOn w:val="Normal"/>
    <w:rsid w:val="00677931"/>
    <w:pPr>
      <w:ind w:left="1080"/>
    </w:pPr>
    <w:rPr>
      <w:sz w:val="18"/>
    </w:rPr>
  </w:style>
  <w:style w:type="paragraph" w:styleId="BalloonText">
    <w:name w:val="Balloon Text"/>
    <w:basedOn w:val="Normal"/>
    <w:semiHidden/>
    <w:rsid w:val="000E5736"/>
    <w:rPr>
      <w:rFonts w:ascii="Tahoma" w:hAnsi="Tahoma" w:cs="Tahoma"/>
      <w:sz w:val="16"/>
      <w:szCs w:val="16"/>
    </w:rPr>
  </w:style>
  <w:style w:type="paragraph" w:styleId="BodyText2">
    <w:name w:val="Body Text 2"/>
    <w:basedOn w:val="Normal"/>
    <w:rsid w:val="00B14D7E"/>
    <w:pPr>
      <w:spacing w:after="120" w:line="480" w:lineRule="auto"/>
    </w:pPr>
  </w:style>
  <w:style w:type="paragraph" w:customStyle="1" w:styleId="Body1">
    <w:name w:val="Body 1"/>
    <w:basedOn w:val="Normal"/>
    <w:rsid w:val="00B14D7E"/>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720"/>
    </w:pPr>
  </w:style>
  <w:style w:type="paragraph" w:customStyle="1" w:styleId="CompanyName">
    <w:name w:val="Company Name"/>
    <w:basedOn w:val="Normal"/>
    <w:rsid w:val="00B14D7E"/>
    <w:rPr>
      <w:b/>
      <w:sz w:val="28"/>
    </w:rPr>
  </w:style>
  <w:style w:type="paragraph" w:customStyle="1" w:styleId="Address">
    <w:name w:val="Address"/>
    <w:basedOn w:val="Normal"/>
    <w:rsid w:val="00B14D7E"/>
    <w:rPr>
      <w:sz w:val="24"/>
    </w:rPr>
  </w:style>
  <w:style w:type="table" w:styleId="TableGrid">
    <w:name w:val="Table Grid"/>
    <w:basedOn w:val="TableNormal"/>
    <w:uiPriority w:val="59"/>
    <w:rsid w:val="00106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roval">
    <w:name w:val="Approval"/>
    <w:basedOn w:val="Normal"/>
    <w:rsid w:val="00B12618"/>
    <w:pPr>
      <w:tabs>
        <w:tab w:val="left" w:pos="1890"/>
      </w:tabs>
    </w:pPr>
    <w:rPr>
      <w:position w:val="6"/>
    </w:rPr>
  </w:style>
  <w:style w:type="paragraph" w:customStyle="1" w:styleId="Text">
    <w:name w:val="Text"/>
    <w:aliases w:val="t"/>
    <w:basedOn w:val="Normal"/>
    <w:rsid w:val="00345EED"/>
    <w:pPr>
      <w:spacing w:line="280" w:lineRule="atLeast"/>
      <w:ind w:left="720"/>
    </w:pPr>
    <w:rPr>
      <w:color w:val="000000"/>
      <w:sz w:val="24"/>
    </w:rPr>
  </w:style>
  <w:style w:type="paragraph" w:customStyle="1" w:styleId="NormalNoSpace">
    <w:name w:val="Normal No Space"/>
    <w:basedOn w:val="Normal"/>
    <w:rsid w:val="00345EED"/>
    <w:pPr>
      <w:keepLines/>
    </w:pPr>
    <w:rPr>
      <w:sz w:val="24"/>
    </w:rPr>
  </w:style>
  <w:style w:type="paragraph" w:customStyle="1" w:styleId="GuidelineBullet">
    <w:name w:val="Guideline Bullet"/>
    <w:basedOn w:val="Normal"/>
    <w:rsid w:val="00345EED"/>
    <w:pPr>
      <w:numPr>
        <w:numId w:val="2"/>
      </w:numPr>
      <w:spacing w:before="80"/>
      <w:ind w:left="720" w:firstLine="0"/>
    </w:pPr>
    <w:rPr>
      <w:rFonts w:ascii="Arial Black" w:hAnsi="Arial Black"/>
      <w:kern w:val="18"/>
    </w:rPr>
  </w:style>
  <w:style w:type="paragraph" w:customStyle="1" w:styleId="Heading">
    <w:name w:val="Heading"/>
    <w:basedOn w:val="Heading1"/>
    <w:autoRedefine/>
    <w:rsid w:val="00B80952"/>
    <w:rPr>
      <w:bCs w:val="0"/>
    </w:rPr>
  </w:style>
  <w:style w:type="paragraph" w:customStyle="1" w:styleId="3aTableHead">
    <w:name w:val="3a Table Head"/>
    <w:basedOn w:val="Normal"/>
    <w:rsid w:val="00F55BA7"/>
    <w:pPr>
      <w:spacing w:before="40" w:after="40" w:line="220" w:lineRule="exact"/>
      <w:jc w:val="center"/>
    </w:pPr>
    <w:rPr>
      <w:b/>
    </w:rPr>
  </w:style>
  <w:style w:type="paragraph" w:customStyle="1" w:styleId="InsideAddress">
    <w:name w:val="Inside Address"/>
    <w:basedOn w:val="Normal"/>
    <w:rsid w:val="00F55BA7"/>
  </w:style>
  <w:style w:type="paragraph" w:customStyle="1" w:styleId="1Text">
    <w:name w:val="1 Text"/>
    <w:basedOn w:val="Normal"/>
    <w:rsid w:val="00404E15"/>
    <w:pPr>
      <w:spacing w:after="80" w:line="280" w:lineRule="exact"/>
      <w:ind w:left="1440"/>
    </w:pPr>
    <w:rPr>
      <w:sz w:val="24"/>
    </w:rPr>
  </w:style>
  <w:style w:type="paragraph" w:customStyle="1" w:styleId="1aBullets">
    <w:name w:val="1a Bullets"/>
    <w:basedOn w:val="Normal"/>
    <w:rsid w:val="00404E15"/>
    <w:pPr>
      <w:spacing w:after="120" w:line="280" w:lineRule="exact"/>
      <w:ind w:left="2160" w:hanging="360"/>
    </w:pPr>
    <w:rPr>
      <w:sz w:val="24"/>
    </w:rPr>
  </w:style>
  <w:style w:type="paragraph" w:customStyle="1" w:styleId="StyleBodyTextArial">
    <w:name w:val="Style Body Text + Arial"/>
    <w:basedOn w:val="BodyText"/>
    <w:rsid w:val="00404E15"/>
  </w:style>
  <w:style w:type="paragraph" w:customStyle="1" w:styleId="StyleTextt10pt">
    <w:name w:val="Style Textt + 10 pt"/>
    <w:basedOn w:val="Text"/>
    <w:rsid w:val="0094389E"/>
    <w:pPr>
      <w:spacing w:after="80"/>
    </w:pPr>
    <w:rPr>
      <w:sz w:val="20"/>
    </w:rPr>
  </w:style>
  <w:style w:type="paragraph" w:customStyle="1" w:styleId="stylebodytextarial0">
    <w:name w:val="stylebodytextarial"/>
    <w:basedOn w:val="Normal"/>
    <w:rsid w:val="00B7003F"/>
    <w:rPr>
      <w:rFonts w:cs="Arial"/>
    </w:rPr>
  </w:style>
  <w:style w:type="character" w:customStyle="1" w:styleId="Heading1Char">
    <w:name w:val="Heading 1 Char"/>
    <w:basedOn w:val="DefaultParagraphFont"/>
    <w:link w:val="Heading1"/>
    <w:uiPriority w:val="9"/>
    <w:locked/>
    <w:rsid w:val="00FD2DF9"/>
    <w:rPr>
      <w:b/>
      <w:bCs/>
      <w:caps/>
      <w:color w:val="FFFFFF" w:themeColor="background1"/>
      <w:spacing w:val="15"/>
      <w:shd w:val="clear" w:color="auto" w:fill="4F81BD" w:themeFill="accent1"/>
    </w:rPr>
  </w:style>
  <w:style w:type="paragraph" w:styleId="ListParagraph">
    <w:name w:val="List Paragraph"/>
    <w:basedOn w:val="Normal"/>
    <w:link w:val="ListParagraphChar"/>
    <w:uiPriority w:val="34"/>
    <w:qFormat/>
    <w:rsid w:val="00FD2DF9"/>
    <w:pPr>
      <w:ind w:left="720"/>
      <w:contextualSpacing/>
    </w:pPr>
  </w:style>
  <w:style w:type="character" w:customStyle="1" w:styleId="ListParagraphChar">
    <w:name w:val="List Paragraph Char"/>
    <w:basedOn w:val="DefaultParagraphFont"/>
    <w:link w:val="ListParagraph"/>
    <w:uiPriority w:val="99"/>
    <w:locked/>
    <w:rsid w:val="00E03314"/>
    <w:rPr>
      <w:sz w:val="20"/>
      <w:szCs w:val="20"/>
    </w:rPr>
  </w:style>
  <w:style w:type="paragraph" w:styleId="NormalWeb">
    <w:name w:val="Normal (Web)"/>
    <w:basedOn w:val="Normal"/>
    <w:uiPriority w:val="99"/>
    <w:unhideWhenUsed/>
    <w:rsid w:val="00201574"/>
    <w:pPr>
      <w:spacing w:before="100" w:beforeAutospacing="1" w:after="100" w:afterAutospacing="1"/>
    </w:pPr>
    <w:rPr>
      <w:rFonts w:eastAsia="Calibri"/>
      <w:sz w:val="24"/>
      <w:szCs w:val="24"/>
    </w:rPr>
  </w:style>
  <w:style w:type="character" w:customStyle="1" w:styleId="TitleChar">
    <w:name w:val="Title Char"/>
    <w:basedOn w:val="DefaultParagraphFont"/>
    <w:link w:val="Title"/>
    <w:uiPriority w:val="10"/>
    <w:rsid w:val="00FD2DF9"/>
    <w:rPr>
      <w:caps/>
      <w:color w:val="4F81BD" w:themeColor="accent1"/>
      <w:spacing w:val="10"/>
      <w:kern w:val="28"/>
      <w:sz w:val="52"/>
      <w:szCs w:val="52"/>
    </w:rPr>
  </w:style>
  <w:style w:type="paragraph" w:styleId="TOCHeading">
    <w:name w:val="TOC Heading"/>
    <w:basedOn w:val="Heading1"/>
    <w:next w:val="Normal"/>
    <w:uiPriority w:val="39"/>
    <w:unhideWhenUsed/>
    <w:qFormat/>
    <w:rsid w:val="00FD2DF9"/>
    <w:pPr>
      <w:outlineLvl w:val="9"/>
    </w:pPr>
    <w:rPr>
      <w:lang w:bidi="en-US"/>
    </w:rPr>
  </w:style>
  <w:style w:type="character" w:customStyle="1" w:styleId="Heading2Char">
    <w:name w:val="Heading 2 Char"/>
    <w:basedOn w:val="DefaultParagraphFont"/>
    <w:link w:val="Heading2"/>
    <w:uiPriority w:val="9"/>
    <w:rsid w:val="00FD2DF9"/>
    <w:rPr>
      <w:caps/>
      <w:spacing w:val="15"/>
      <w:shd w:val="clear" w:color="auto" w:fill="DBE5F1" w:themeFill="accent1" w:themeFillTint="33"/>
    </w:rPr>
  </w:style>
  <w:style w:type="character" w:styleId="CommentReference">
    <w:name w:val="annotation reference"/>
    <w:basedOn w:val="DefaultParagraphFont"/>
    <w:uiPriority w:val="99"/>
    <w:rsid w:val="00D613D0"/>
    <w:rPr>
      <w:sz w:val="16"/>
      <w:szCs w:val="16"/>
    </w:rPr>
  </w:style>
  <w:style w:type="paragraph" w:styleId="CommentText">
    <w:name w:val="annotation text"/>
    <w:basedOn w:val="Normal"/>
    <w:link w:val="CommentTextChar"/>
    <w:uiPriority w:val="99"/>
    <w:rsid w:val="00D613D0"/>
  </w:style>
  <w:style w:type="character" w:customStyle="1" w:styleId="CommentTextChar">
    <w:name w:val="Comment Text Char"/>
    <w:basedOn w:val="DefaultParagraphFont"/>
    <w:link w:val="CommentText"/>
    <w:uiPriority w:val="99"/>
    <w:rsid w:val="00D613D0"/>
    <w:rPr>
      <w:rFonts w:ascii="Arial" w:hAnsi="Arial"/>
    </w:rPr>
  </w:style>
  <w:style w:type="paragraph" w:styleId="CommentSubject">
    <w:name w:val="annotation subject"/>
    <w:basedOn w:val="CommentText"/>
    <w:next w:val="CommentText"/>
    <w:link w:val="CommentSubjectChar"/>
    <w:rsid w:val="00D613D0"/>
    <w:rPr>
      <w:b/>
      <w:bCs/>
    </w:rPr>
  </w:style>
  <w:style w:type="character" w:customStyle="1" w:styleId="CommentSubjectChar">
    <w:name w:val="Comment Subject Char"/>
    <w:basedOn w:val="CommentTextChar"/>
    <w:link w:val="CommentSubject"/>
    <w:rsid w:val="00D613D0"/>
    <w:rPr>
      <w:rFonts w:ascii="Arial" w:hAnsi="Arial"/>
      <w:b/>
      <w:bCs/>
    </w:rPr>
  </w:style>
  <w:style w:type="paragraph" w:styleId="Revision">
    <w:name w:val="Revision"/>
    <w:hidden/>
    <w:uiPriority w:val="99"/>
    <w:semiHidden/>
    <w:rsid w:val="00B252DD"/>
    <w:rPr>
      <w:rFonts w:ascii="Arial" w:hAnsi="Arial"/>
    </w:rPr>
  </w:style>
  <w:style w:type="paragraph" w:styleId="PlainText">
    <w:name w:val="Plain Text"/>
    <w:basedOn w:val="Normal"/>
    <w:link w:val="PlainTextChar"/>
    <w:uiPriority w:val="99"/>
    <w:unhideWhenUsed/>
    <w:rsid w:val="00A93B61"/>
    <w:rPr>
      <w:rFonts w:ascii="Calibri" w:eastAsiaTheme="minorHAnsi" w:hAnsi="Calibri" w:cs="Calibri"/>
      <w:sz w:val="22"/>
      <w:szCs w:val="22"/>
    </w:rPr>
  </w:style>
  <w:style w:type="character" w:customStyle="1" w:styleId="PlainTextChar">
    <w:name w:val="Plain Text Char"/>
    <w:basedOn w:val="DefaultParagraphFont"/>
    <w:link w:val="PlainText"/>
    <w:uiPriority w:val="99"/>
    <w:rsid w:val="00A93B61"/>
    <w:rPr>
      <w:rFonts w:ascii="Calibri" w:eastAsiaTheme="minorHAnsi" w:hAnsi="Calibri" w:cs="Calibri"/>
      <w:sz w:val="22"/>
      <w:szCs w:val="22"/>
    </w:rPr>
  </w:style>
  <w:style w:type="paragraph" w:customStyle="1" w:styleId="MTG1">
    <w:name w:val="MTG1"/>
    <w:basedOn w:val="Normal"/>
    <w:link w:val="MTG1Char"/>
    <w:rsid w:val="007622A7"/>
    <w:pPr>
      <w:numPr>
        <w:numId w:val="3"/>
      </w:numPr>
      <w:spacing w:before="80" w:after="80" w:line="288" w:lineRule="auto"/>
    </w:pPr>
    <w:rPr>
      <w:sz w:val="22"/>
      <w:szCs w:val="22"/>
    </w:rPr>
  </w:style>
  <w:style w:type="paragraph" w:customStyle="1" w:styleId="MTG2">
    <w:name w:val="MTG2"/>
    <w:basedOn w:val="Normal"/>
    <w:rsid w:val="007622A7"/>
    <w:pPr>
      <w:numPr>
        <w:ilvl w:val="1"/>
        <w:numId w:val="3"/>
      </w:numPr>
      <w:spacing w:before="80" w:after="80" w:line="288" w:lineRule="auto"/>
    </w:pPr>
    <w:rPr>
      <w:sz w:val="22"/>
      <w:szCs w:val="22"/>
    </w:rPr>
  </w:style>
  <w:style w:type="paragraph" w:customStyle="1" w:styleId="MTG3">
    <w:name w:val="MTG3"/>
    <w:basedOn w:val="Normal"/>
    <w:rsid w:val="007622A7"/>
    <w:pPr>
      <w:numPr>
        <w:ilvl w:val="2"/>
        <w:numId w:val="3"/>
      </w:numPr>
      <w:spacing w:before="80" w:after="80" w:line="288" w:lineRule="auto"/>
    </w:pPr>
    <w:rPr>
      <w:sz w:val="22"/>
      <w:szCs w:val="22"/>
    </w:rPr>
  </w:style>
  <w:style w:type="paragraph" w:customStyle="1" w:styleId="MTG4">
    <w:name w:val="MTG4"/>
    <w:basedOn w:val="Normal"/>
    <w:rsid w:val="007622A7"/>
    <w:pPr>
      <w:numPr>
        <w:ilvl w:val="3"/>
        <w:numId w:val="3"/>
      </w:numPr>
      <w:spacing w:before="80" w:after="80" w:line="288" w:lineRule="auto"/>
    </w:pPr>
    <w:rPr>
      <w:sz w:val="22"/>
      <w:szCs w:val="22"/>
    </w:rPr>
  </w:style>
  <w:style w:type="paragraph" w:customStyle="1" w:styleId="MTG5">
    <w:name w:val="MTG5"/>
    <w:basedOn w:val="Normal"/>
    <w:rsid w:val="007622A7"/>
    <w:pPr>
      <w:numPr>
        <w:ilvl w:val="4"/>
        <w:numId w:val="3"/>
      </w:numPr>
      <w:spacing w:line="288" w:lineRule="auto"/>
    </w:pPr>
    <w:rPr>
      <w:sz w:val="22"/>
      <w:szCs w:val="22"/>
    </w:rPr>
  </w:style>
  <w:style w:type="character" w:customStyle="1" w:styleId="MTG1Char">
    <w:name w:val="MTG1 Char"/>
    <w:link w:val="MTG1"/>
    <w:rsid w:val="007622A7"/>
    <w:rPr>
      <w:lang w:val="en-AU"/>
    </w:rPr>
  </w:style>
  <w:style w:type="paragraph" w:customStyle="1" w:styleId="tabletext">
    <w:name w:val="tabletext"/>
    <w:rsid w:val="007622A7"/>
    <w:pPr>
      <w:spacing w:before="60" w:after="60"/>
    </w:pPr>
    <w:rPr>
      <w:sz w:val="24"/>
    </w:rPr>
  </w:style>
  <w:style w:type="character" w:customStyle="1" w:styleId="FooterChar">
    <w:name w:val="Footer Char"/>
    <w:basedOn w:val="DefaultParagraphFont"/>
    <w:link w:val="Footer"/>
    <w:rsid w:val="007D6746"/>
    <w:rPr>
      <w:rFonts w:ascii="Impact" w:hAnsi="Impact"/>
      <w:sz w:val="16"/>
    </w:rPr>
  </w:style>
  <w:style w:type="character" w:customStyle="1" w:styleId="HeaderChar">
    <w:name w:val="Header Char"/>
    <w:basedOn w:val="DefaultParagraphFont"/>
    <w:link w:val="Header"/>
    <w:rsid w:val="007D6746"/>
    <w:rPr>
      <w:rFonts w:ascii="Arial" w:hAnsi="Arial"/>
      <w:b/>
      <w:sz w:val="16"/>
    </w:rPr>
  </w:style>
  <w:style w:type="paragraph" w:styleId="NoSpacing">
    <w:name w:val="No Spacing"/>
    <w:basedOn w:val="Normal"/>
    <w:link w:val="NoSpacingChar"/>
    <w:uiPriority w:val="1"/>
    <w:qFormat/>
    <w:rsid w:val="00FD2DF9"/>
    <w:pPr>
      <w:spacing w:before="0" w:after="0" w:line="240" w:lineRule="auto"/>
    </w:pPr>
  </w:style>
  <w:style w:type="character" w:customStyle="1" w:styleId="NoSpacingChar">
    <w:name w:val="No Spacing Char"/>
    <w:basedOn w:val="DefaultParagraphFont"/>
    <w:link w:val="NoSpacing"/>
    <w:uiPriority w:val="1"/>
    <w:rsid w:val="00FD2DF9"/>
    <w:rPr>
      <w:sz w:val="20"/>
      <w:szCs w:val="20"/>
    </w:rPr>
  </w:style>
  <w:style w:type="character" w:customStyle="1" w:styleId="Heading3Char">
    <w:name w:val="Heading 3 Char"/>
    <w:basedOn w:val="DefaultParagraphFont"/>
    <w:link w:val="Heading3"/>
    <w:uiPriority w:val="9"/>
    <w:rsid w:val="00FD2DF9"/>
    <w:rPr>
      <w:caps/>
      <w:color w:val="243F60" w:themeColor="accent1" w:themeShade="7F"/>
      <w:spacing w:val="15"/>
    </w:rPr>
  </w:style>
  <w:style w:type="paragraph" w:customStyle="1" w:styleId="InfoBlue">
    <w:name w:val="InfoBlue"/>
    <w:basedOn w:val="Normal"/>
    <w:next w:val="BodyText"/>
    <w:rsid w:val="00FB2A0B"/>
    <w:pPr>
      <w:widowControl w:val="0"/>
      <w:spacing w:after="120" w:line="240" w:lineRule="atLeast"/>
      <w:ind w:left="576"/>
    </w:pPr>
    <w:rPr>
      <w:i/>
      <w:color w:val="0000FF"/>
      <w:sz w:val="24"/>
    </w:rPr>
  </w:style>
  <w:style w:type="character" w:styleId="FollowedHyperlink">
    <w:name w:val="FollowedHyperlink"/>
    <w:basedOn w:val="DefaultParagraphFont"/>
    <w:rsid w:val="00F64A89"/>
    <w:rPr>
      <w:color w:val="800080" w:themeColor="followedHyperlink"/>
      <w:u w:val="single"/>
    </w:rPr>
  </w:style>
  <w:style w:type="paragraph" w:customStyle="1" w:styleId="InfoBlueChar">
    <w:name w:val="InfoBlue Char"/>
    <w:basedOn w:val="Normal"/>
    <w:next w:val="BodyText"/>
    <w:rsid w:val="00387B90"/>
    <w:pPr>
      <w:keepLines/>
      <w:spacing w:after="120" w:line="240" w:lineRule="atLeast"/>
      <w:ind w:left="576"/>
    </w:pPr>
    <w:rPr>
      <w:i/>
      <w:color w:val="0000FF"/>
      <w:sz w:val="24"/>
    </w:rPr>
  </w:style>
  <w:style w:type="paragraph" w:customStyle="1" w:styleId="Appendix">
    <w:name w:val="Appendix"/>
    <w:basedOn w:val="Normal"/>
    <w:rsid w:val="003574E7"/>
    <w:pPr>
      <w:spacing w:before="60" w:after="60"/>
    </w:pPr>
    <w:rPr>
      <w:b/>
      <w:sz w:val="28"/>
      <w:szCs w:val="28"/>
    </w:rPr>
  </w:style>
  <w:style w:type="paragraph" w:customStyle="1" w:styleId="tty80">
    <w:name w:val="tty80"/>
    <w:basedOn w:val="Normal"/>
    <w:rsid w:val="003F407E"/>
    <w:rPr>
      <w:rFonts w:ascii="Courier New" w:hAnsi="Courier New" w:cs="Arial"/>
    </w:rPr>
  </w:style>
  <w:style w:type="paragraph" w:customStyle="1" w:styleId="RouteTitle">
    <w:name w:val="Route Title"/>
    <w:basedOn w:val="Normal"/>
    <w:rsid w:val="003F407E"/>
    <w:pPr>
      <w:keepLines/>
      <w:spacing w:after="120"/>
      <w:ind w:left="2520" w:right="720"/>
    </w:pPr>
    <w:rPr>
      <w:rFonts w:ascii="Arial" w:hAnsi="Arial" w:cs="Arial"/>
      <w:b/>
      <w:sz w:val="36"/>
    </w:rPr>
  </w:style>
  <w:style w:type="paragraph" w:customStyle="1" w:styleId="Title1">
    <w:name w:val="Title1"/>
    <w:rsid w:val="003F407E"/>
    <w:pPr>
      <w:keepLines/>
      <w:pBdr>
        <w:top w:val="single" w:sz="48" w:space="10" w:color="808080"/>
      </w:pBdr>
      <w:spacing w:before="120" w:after="120"/>
      <w:jc w:val="right"/>
    </w:pPr>
    <w:rPr>
      <w:rFonts w:ascii="Arial" w:hAnsi="Arial"/>
      <w:b/>
      <w:sz w:val="52"/>
    </w:rPr>
  </w:style>
  <w:style w:type="character" w:customStyle="1" w:styleId="Heading4Char">
    <w:name w:val="Heading 4 Char"/>
    <w:basedOn w:val="DefaultParagraphFont"/>
    <w:link w:val="Heading4"/>
    <w:uiPriority w:val="9"/>
    <w:rsid w:val="00FD2DF9"/>
    <w:rPr>
      <w:caps/>
      <w:color w:val="365F91" w:themeColor="accent1" w:themeShade="BF"/>
      <w:spacing w:val="10"/>
    </w:rPr>
  </w:style>
  <w:style w:type="character" w:customStyle="1" w:styleId="Heading5Char">
    <w:name w:val="Heading 5 Char"/>
    <w:basedOn w:val="DefaultParagraphFont"/>
    <w:link w:val="Heading5"/>
    <w:uiPriority w:val="9"/>
    <w:rsid w:val="00FD2DF9"/>
    <w:rPr>
      <w:caps/>
      <w:color w:val="365F91" w:themeColor="accent1" w:themeShade="BF"/>
      <w:spacing w:val="10"/>
    </w:rPr>
  </w:style>
  <w:style w:type="character" w:customStyle="1" w:styleId="Heading6Char">
    <w:name w:val="Heading 6 Char"/>
    <w:basedOn w:val="DefaultParagraphFont"/>
    <w:link w:val="Heading6"/>
    <w:uiPriority w:val="9"/>
    <w:rsid w:val="00FD2DF9"/>
    <w:rPr>
      <w:caps/>
      <w:color w:val="365F91" w:themeColor="accent1" w:themeShade="BF"/>
      <w:spacing w:val="10"/>
    </w:rPr>
  </w:style>
  <w:style w:type="character" w:customStyle="1" w:styleId="Heading7Char">
    <w:name w:val="Heading 7 Char"/>
    <w:basedOn w:val="DefaultParagraphFont"/>
    <w:link w:val="Heading7"/>
    <w:uiPriority w:val="9"/>
    <w:rsid w:val="00FD2DF9"/>
    <w:rPr>
      <w:caps/>
      <w:color w:val="365F91" w:themeColor="accent1" w:themeShade="BF"/>
      <w:spacing w:val="10"/>
    </w:rPr>
  </w:style>
  <w:style w:type="character" w:customStyle="1" w:styleId="Heading8Char">
    <w:name w:val="Heading 8 Char"/>
    <w:basedOn w:val="DefaultParagraphFont"/>
    <w:link w:val="Heading8"/>
    <w:uiPriority w:val="9"/>
    <w:rsid w:val="00FD2DF9"/>
    <w:rPr>
      <w:caps/>
      <w:spacing w:val="10"/>
      <w:sz w:val="18"/>
      <w:szCs w:val="18"/>
    </w:rPr>
  </w:style>
  <w:style w:type="character" w:customStyle="1" w:styleId="Heading9Char">
    <w:name w:val="Heading 9 Char"/>
    <w:basedOn w:val="DefaultParagraphFont"/>
    <w:link w:val="Heading9"/>
    <w:uiPriority w:val="9"/>
    <w:rsid w:val="00FD2DF9"/>
    <w:rPr>
      <w:i/>
      <w:caps/>
      <w:spacing w:val="10"/>
      <w:sz w:val="18"/>
      <w:szCs w:val="18"/>
    </w:rPr>
  </w:style>
  <w:style w:type="paragraph" w:styleId="Subtitle">
    <w:name w:val="Subtitle"/>
    <w:basedOn w:val="Normal"/>
    <w:next w:val="Normal"/>
    <w:link w:val="SubtitleChar"/>
    <w:uiPriority w:val="11"/>
    <w:qFormat/>
    <w:rsid w:val="00FD2DF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D2DF9"/>
    <w:rPr>
      <w:caps/>
      <w:color w:val="595959" w:themeColor="text1" w:themeTint="A6"/>
      <w:spacing w:val="10"/>
      <w:sz w:val="24"/>
      <w:szCs w:val="24"/>
    </w:rPr>
  </w:style>
  <w:style w:type="character" w:styleId="Strong">
    <w:name w:val="Strong"/>
    <w:uiPriority w:val="22"/>
    <w:qFormat/>
    <w:rsid w:val="00FD2DF9"/>
    <w:rPr>
      <w:b/>
      <w:bCs/>
    </w:rPr>
  </w:style>
  <w:style w:type="character" w:styleId="Emphasis">
    <w:name w:val="Emphasis"/>
    <w:uiPriority w:val="20"/>
    <w:qFormat/>
    <w:rsid w:val="00FD2DF9"/>
    <w:rPr>
      <w:caps/>
      <w:color w:val="243F60" w:themeColor="accent1" w:themeShade="7F"/>
      <w:spacing w:val="5"/>
    </w:rPr>
  </w:style>
  <w:style w:type="paragraph" w:styleId="Quote">
    <w:name w:val="Quote"/>
    <w:basedOn w:val="Normal"/>
    <w:next w:val="Normal"/>
    <w:link w:val="QuoteChar"/>
    <w:uiPriority w:val="29"/>
    <w:qFormat/>
    <w:rsid w:val="00FD2DF9"/>
    <w:rPr>
      <w:i/>
      <w:iCs/>
    </w:rPr>
  </w:style>
  <w:style w:type="character" w:customStyle="1" w:styleId="QuoteChar">
    <w:name w:val="Quote Char"/>
    <w:basedOn w:val="DefaultParagraphFont"/>
    <w:link w:val="Quote"/>
    <w:uiPriority w:val="29"/>
    <w:rsid w:val="00FD2DF9"/>
    <w:rPr>
      <w:i/>
      <w:iCs/>
      <w:sz w:val="20"/>
      <w:szCs w:val="20"/>
    </w:rPr>
  </w:style>
  <w:style w:type="paragraph" w:styleId="IntenseQuote">
    <w:name w:val="Intense Quote"/>
    <w:basedOn w:val="Normal"/>
    <w:next w:val="Normal"/>
    <w:link w:val="IntenseQuoteChar"/>
    <w:uiPriority w:val="30"/>
    <w:qFormat/>
    <w:rsid w:val="00FD2DF9"/>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FD2DF9"/>
    <w:rPr>
      <w:i/>
      <w:iCs/>
      <w:color w:val="4F81BD" w:themeColor="accent1"/>
      <w:sz w:val="20"/>
      <w:szCs w:val="20"/>
    </w:rPr>
  </w:style>
  <w:style w:type="character" w:styleId="SubtleEmphasis">
    <w:name w:val="Subtle Emphasis"/>
    <w:uiPriority w:val="19"/>
    <w:qFormat/>
    <w:rsid w:val="00FD2DF9"/>
    <w:rPr>
      <w:i/>
      <w:iCs/>
      <w:color w:val="243F60" w:themeColor="accent1" w:themeShade="7F"/>
    </w:rPr>
  </w:style>
  <w:style w:type="character" w:styleId="IntenseEmphasis">
    <w:name w:val="Intense Emphasis"/>
    <w:uiPriority w:val="21"/>
    <w:qFormat/>
    <w:rsid w:val="00FD2DF9"/>
    <w:rPr>
      <w:b/>
      <w:bCs/>
      <w:caps/>
      <w:color w:val="243F60" w:themeColor="accent1" w:themeShade="7F"/>
      <w:spacing w:val="10"/>
    </w:rPr>
  </w:style>
  <w:style w:type="character" w:styleId="SubtleReference">
    <w:name w:val="Subtle Reference"/>
    <w:uiPriority w:val="31"/>
    <w:qFormat/>
    <w:rsid w:val="00FD2DF9"/>
    <w:rPr>
      <w:b/>
      <w:bCs/>
      <w:color w:val="4F81BD" w:themeColor="accent1"/>
    </w:rPr>
  </w:style>
  <w:style w:type="character" w:styleId="IntenseReference">
    <w:name w:val="Intense Reference"/>
    <w:uiPriority w:val="32"/>
    <w:qFormat/>
    <w:rsid w:val="00FD2DF9"/>
    <w:rPr>
      <w:b/>
      <w:bCs/>
      <w:i/>
      <w:iCs/>
      <w:caps/>
      <w:color w:val="4F81BD" w:themeColor="accent1"/>
    </w:rPr>
  </w:style>
  <w:style w:type="character" w:styleId="BookTitle">
    <w:name w:val="Book Title"/>
    <w:uiPriority w:val="33"/>
    <w:qFormat/>
    <w:rsid w:val="00FD2DF9"/>
    <w:rPr>
      <w:b/>
      <w:bCs/>
      <w:i/>
      <w:iCs/>
      <w:spacing w:val="9"/>
    </w:rPr>
  </w:style>
  <w:style w:type="paragraph" w:customStyle="1" w:styleId="TableText0">
    <w:name w:val="Table Text"/>
    <w:basedOn w:val="Normal"/>
    <w:rsid w:val="00D64201"/>
    <w:pPr>
      <w:spacing w:before="60" w:after="60" w:line="240" w:lineRule="auto"/>
    </w:pPr>
    <w:rPr>
      <w:rFonts w:ascii="Arial" w:eastAsia="Times New Roman" w:hAnsi="Arial" w:cs="Times New Roman"/>
      <w:sz w:val="16"/>
      <w:szCs w:val="24"/>
    </w:rPr>
  </w:style>
  <w:style w:type="paragraph" w:customStyle="1" w:styleId="ZTitle2">
    <w:name w:val="ZTitle2"/>
    <w:basedOn w:val="Normal"/>
    <w:rsid w:val="00012490"/>
    <w:pPr>
      <w:spacing w:before="240" w:after="240" w:line="240" w:lineRule="auto"/>
      <w:jc w:val="center"/>
    </w:pPr>
    <w:rPr>
      <w:rFonts w:ascii="Arial" w:eastAsia="Times New Roman" w:hAnsi="Arial" w:cs="Times New Roman"/>
      <w:b/>
      <w:sz w:val="32"/>
    </w:rPr>
  </w:style>
  <w:style w:type="paragraph" w:customStyle="1" w:styleId="List1">
    <w:name w:val="List 1."/>
    <w:basedOn w:val="Heading2"/>
    <w:rsid w:val="0077723A"/>
    <w:pPr>
      <w:numPr>
        <w:numId w:val="4"/>
      </w:numPr>
      <w:pBdr>
        <w:bottom w:val="single" w:sz="4" w:space="1" w:color="auto"/>
      </w:pBdr>
      <w:spacing w:before="600" w:after="120" w:line="240" w:lineRule="auto"/>
      <w:contextualSpacing/>
      <w:jc w:val="left"/>
    </w:pPr>
    <w:rPr>
      <w:rFonts w:ascii="Arial" w:eastAsiaTheme="minorHAnsi" w:hAnsi="Arial"/>
      <w:bCs/>
    </w:rPr>
  </w:style>
  <w:style w:type="paragraph" w:customStyle="1" w:styleId="HeadingNoTOC">
    <w:name w:val="Heading No TOC"/>
    <w:basedOn w:val="Normal"/>
    <w:rsid w:val="003570D3"/>
    <w:pPr>
      <w:keepNext/>
      <w:spacing w:before="240" w:after="240" w:line="240" w:lineRule="auto"/>
      <w:jc w:val="left"/>
    </w:pPr>
    <w:rPr>
      <w:rFonts w:ascii="Arial" w:eastAsia="Times New Roman" w:hAnsi="Arial" w:cs="Arial"/>
      <w:b/>
      <w:bCs/>
      <w:sz w:val="26"/>
      <w:szCs w:val="26"/>
    </w:rPr>
  </w:style>
  <w:style w:type="character" w:styleId="UnresolvedMention">
    <w:name w:val="Unresolved Mention"/>
    <w:basedOn w:val="DefaultParagraphFont"/>
    <w:uiPriority w:val="99"/>
    <w:semiHidden/>
    <w:unhideWhenUsed/>
    <w:rsid w:val="00760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6062">
      <w:bodyDiv w:val="1"/>
      <w:marLeft w:val="0"/>
      <w:marRight w:val="0"/>
      <w:marTop w:val="0"/>
      <w:marBottom w:val="0"/>
      <w:divBdr>
        <w:top w:val="none" w:sz="0" w:space="0" w:color="auto"/>
        <w:left w:val="none" w:sz="0" w:space="0" w:color="auto"/>
        <w:bottom w:val="none" w:sz="0" w:space="0" w:color="auto"/>
        <w:right w:val="none" w:sz="0" w:space="0" w:color="auto"/>
      </w:divBdr>
    </w:div>
    <w:div w:id="130634413">
      <w:bodyDiv w:val="1"/>
      <w:marLeft w:val="0"/>
      <w:marRight w:val="0"/>
      <w:marTop w:val="0"/>
      <w:marBottom w:val="0"/>
      <w:divBdr>
        <w:top w:val="none" w:sz="0" w:space="0" w:color="auto"/>
        <w:left w:val="none" w:sz="0" w:space="0" w:color="auto"/>
        <w:bottom w:val="none" w:sz="0" w:space="0" w:color="auto"/>
        <w:right w:val="none" w:sz="0" w:space="0" w:color="auto"/>
      </w:divBdr>
      <w:divsChild>
        <w:div w:id="1468090455">
          <w:marLeft w:val="547"/>
          <w:marRight w:val="0"/>
          <w:marTop w:val="0"/>
          <w:marBottom w:val="0"/>
          <w:divBdr>
            <w:top w:val="none" w:sz="0" w:space="0" w:color="auto"/>
            <w:left w:val="none" w:sz="0" w:space="0" w:color="auto"/>
            <w:bottom w:val="none" w:sz="0" w:space="0" w:color="auto"/>
            <w:right w:val="none" w:sz="0" w:space="0" w:color="auto"/>
          </w:divBdr>
        </w:div>
        <w:div w:id="1849754289">
          <w:marLeft w:val="547"/>
          <w:marRight w:val="0"/>
          <w:marTop w:val="0"/>
          <w:marBottom w:val="0"/>
          <w:divBdr>
            <w:top w:val="none" w:sz="0" w:space="0" w:color="auto"/>
            <w:left w:val="none" w:sz="0" w:space="0" w:color="auto"/>
            <w:bottom w:val="none" w:sz="0" w:space="0" w:color="auto"/>
            <w:right w:val="none" w:sz="0" w:space="0" w:color="auto"/>
          </w:divBdr>
        </w:div>
        <w:div w:id="1101030854">
          <w:marLeft w:val="547"/>
          <w:marRight w:val="0"/>
          <w:marTop w:val="0"/>
          <w:marBottom w:val="0"/>
          <w:divBdr>
            <w:top w:val="none" w:sz="0" w:space="0" w:color="auto"/>
            <w:left w:val="none" w:sz="0" w:space="0" w:color="auto"/>
            <w:bottom w:val="none" w:sz="0" w:space="0" w:color="auto"/>
            <w:right w:val="none" w:sz="0" w:space="0" w:color="auto"/>
          </w:divBdr>
        </w:div>
      </w:divsChild>
    </w:div>
    <w:div w:id="278998700">
      <w:bodyDiv w:val="1"/>
      <w:marLeft w:val="0"/>
      <w:marRight w:val="0"/>
      <w:marTop w:val="0"/>
      <w:marBottom w:val="0"/>
      <w:divBdr>
        <w:top w:val="none" w:sz="0" w:space="0" w:color="auto"/>
        <w:left w:val="none" w:sz="0" w:space="0" w:color="auto"/>
        <w:bottom w:val="none" w:sz="0" w:space="0" w:color="auto"/>
        <w:right w:val="none" w:sz="0" w:space="0" w:color="auto"/>
      </w:divBdr>
      <w:divsChild>
        <w:div w:id="1208760069">
          <w:marLeft w:val="547"/>
          <w:marRight w:val="0"/>
          <w:marTop w:val="0"/>
          <w:marBottom w:val="0"/>
          <w:divBdr>
            <w:top w:val="none" w:sz="0" w:space="0" w:color="auto"/>
            <w:left w:val="none" w:sz="0" w:space="0" w:color="auto"/>
            <w:bottom w:val="none" w:sz="0" w:space="0" w:color="auto"/>
            <w:right w:val="none" w:sz="0" w:space="0" w:color="auto"/>
          </w:divBdr>
        </w:div>
        <w:div w:id="1551333446">
          <w:marLeft w:val="547"/>
          <w:marRight w:val="0"/>
          <w:marTop w:val="0"/>
          <w:marBottom w:val="0"/>
          <w:divBdr>
            <w:top w:val="none" w:sz="0" w:space="0" w:color="auto"/>
            <w:left w:val="none" w:sz="0" w:space="0" w:color="auto"/>
            <w:bottom w:val="none" w:sz="0" w:space="0" w:color="auto"/>
            <w:right w:val="none" w:sz="0" w:space="0" w:color="auto"/>
          </w:divBdr>
        </w:div>
        <w:div w:id="1230993777">
          <w:marLeft w:val="547"/>
          <w:marRight w:val="0"/>
          <w:marTop w:val="0"/>
          <w:marBottom w:val="0"/>
          <w:divBdr>
            <w:top w:val="none" w:sz="0" w:space="0" w:color="auto"/>
            <w:left w:val="none" w:sz="0" w:space="0" w:color="auto"/>
            <w:bottom w:val="none" w:sz="0" w:space="0" w:color="auto"/>
            <w:right w:val="none" w:sz="0" w:space="0" w:color="auto"/>
          </w:divBdr>
        </w:div>
      </w:divsChild>
    </w:div>
    <w:div w:id="320083907">
      <w:bodyDiv w:val="1"/>
      <w:marLeft w:val="0"/>
      <w:marRight w:val="0"/>
      <w:marTop w:val="0"/>
      <w:marBottom w:val="0"/>
      <w:divBdr>
        <w:top w:val="none" w:sz="0" w:space="0" w:color="auto"/>
        <w:left w:val="none" w:sz="0" w:space="0" w:color="auto"/>
        <w:bottom w:val="none" w:sz="0" w:space="0" w:color="auto"/>
        <w:right w:val="none" w:sz="0" w:space="0" w:color="auto"/>
      </w:divBdr>
    </w:div>
    <w:div w:id="333531612">
      <w:bodyDiv w:val="1"/>
      <w:marLeft w:val="0"/>
      <w:marRight w:val="0"/>
      <w:marTop w:val="0"/>
      <w:marBottom w:val="0"/>
      <w:divBdr>
        <w:top w:val="none" w:sz="0" w:space="0" w:color="auto"/>
        <w:left w:val="none" w:sz="0" w:space="0" w:color="auto"/>
        <w:bottom w:val="none" w:sz="0" w:space="0" w:color="auto"/>
        <w:right w:val="none" w:sz="0" w:space="0" w:color="auto"/>
      </w:divBdr>
    </w:div>
    <w:div w:id="4148665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sChild>
        <w:div w:id="689377724">
          <w:marLeft w:val="547"/>
          <w:marRight w:val="0"/>
          <w:marTop w:val="192"/>
          <w:marBottom w:val="0"/>
          <w:divBdr>
            <w:top w:val="none" w:sz="0" w:space="0" w:color="auto"/>
            <w:left w:val="none" w:sz="0" w:space="0" w:color="auto"/>
            <w:bottom w:val="none" w:sz="0" w:space="0" w:color="auto"/>
            <w:right w:val="none" w:sz="0" w:space="0" w:color="auto"/>
          </w:divBdr>
        </w:div>
        <w:div w:id="820270408">
          <w:marLeft w:val="1166"/>
          <w:marRight w:val="0"/>
          <w:marTop w:val="173"/>
          <w:marBottom w:val="0"/>
          <w:divBdr>
            <w:top w:val="none" w:sz="0" w:space="0" w:color="auto"/>
            <w:left w:val="none" w:sz="0" w:space="0" w:color="auto"/>
            <w:bottom w:val="none" w:sz="0" w:space="0" w:color="auto"/>
            <w:right w:val="none" w:sz="0" w:space="0" w:color="auto"/>
          </w:divBdr>
        </w:div>
        <w:div w:id="1951089394">
          <w:marLeft w:val="1166"/>
          <w:marRight w:val="0"/>
          <w:marTop w:val="173"/>
          <w:marBottom w:val="0"/>
          <w:divBdr>
            <w:top w:val="none" w:sz="0" w:space="0" w:color="auto"/>
            <w:left w:val="none" w:sz="0" w:space="0" w:color="auto"/>
            <w:bottom w:val="none" w:sz="0" w:space="0" w:color="auto"/>
            <w:right w:val="none" w:sz="0" w:space="0" w:color="auto"/>
          </w:divBdr>
        </w:div>
        <w:div w:id="1636793830">
          <w:marLeft w:val="1166"/>
          <w:marRight w:val="0"/>
          <w:marTop w:val="173"/>
          <w:marBottom w:val="0"/>
          <w:divBdr>
            <w:top w:val="none" w:sz="0" w:space="0" w:color="auto"/>
            <w:left w:val="none" w:sz="0" w:space="0" w:color="auto"/>
            <w:bottom w:val="none" w:sz="0" w:space="0" w:color="auto"/>
            <w:right w:val="none" w:sz="0" w:space="0" w:color="auto"/>
          </w:divBdr>
        </w:div>
        <w:div w:id="1642495012">
          <w:marLeft w:val="1166"/>
          <w:marRight w:val="0"/>
          <w:marTop w:val="173"/>
          <w:marBottom w:val="0"/>
          <w:divBdr>
            <w:top w:val="none" w:sz="0" w:space="0" w:color="auto"/>
            <w:left w:val="none" w:sz="0" w:space="0" w:color="auto"/>
            <w:bottom w:val="none" w:sz="0" w:space="0" w:color="auto"/>
            <w:right w:val="none" w:sz="0" w:space="0" w:color="auto"/>
          </w:divBdr>
        </w:div>
        <w:div w:id="126824285">
          <w:marLeft w:val="1166"/>
          <w:marRight w:val="0"/>
          <w:marTop w:val="173"/>
          <w:marBottom w:val="0"/>
          <w:divBdr>
            <w:top w:val="none" w:sz="0" w:space="0" w:color="auto"/>
            <w:left w:val="none" w:sz="0" w:space="0" w:color="auto"/>
            <w:bottom w:val="none" w:sz="0" w:space="0" w:color="auto"/>
            <w:right w:val="none" w:sz="0" w:space="0" w:color="auto"/>
          </w:divBdr>
        </w:div>
        <w:div w:id="1742554184">
          <w:marLeft w:val="547"/>
          <w:marRight w:val="0"/>
          <w:marTop w:val="192"/>
          <w:marBottom w:val="0"/>
          <w:divBdr>
            <w:top w:val="none" w:sz="0" w:space="0" w:color="auto"/>
            <w:left w:val="none" w:sz="0" w:space="0" w:color="auto"/>
            <w:bottom w:val="none" w:sz="0" w:space="0" w:color="auto"/>
            <w:right w:val="none" w:sz="0" w:space="0" w:color="auto"/>
          </w:divBdr>
        </w:div>
      </w:divsChild>
    </w:div>
    <w:div w:id="547302875">
      <w:bodyDiv w:val="1"/>
      <w:marLeft w:val="0"/>
      <w:marRight w:val="0"/>
      <w:marTop w:val="0"/>
      <w:marBottom w:val="0"/>
      <w:divBdr>
        <w:top w:val="none" w:sz="0" w:space="0" w:color="auto"/>
        <w:left w:val="none" w:sz="0" w:space="0" w:color="auto"/>
        <w:bottom w:val="none" w:sz="0" w:space="0" w:color="auto"/>
        <w:right w:val="none" w:sz="0" w:space="0" w:color="auto"/>
      </w:divBdr>
    </w:div>
    <w:div w:id="578517924">
      <w:bodyDiv w:val="1"/>
      <w:marLeft w:val="0"/>
      <w:marRight w:val="0"/>
      <w:marTop w:val="0"/>
      <w:marBottom w:val="0"/>
      <w:divBdr>
        <w:top w:val="none" w:sz="0" w:space="0" w:color="auto"/>
        <w:left w:val="none" w:sz="0" w:space="0" w:color="auto"/>
        <w:bottom w:val="none" w:sz="0" w:space="0" w:color="auto"/>
        <w:right w:val="none" w:sz="0" w:space="0" w:color="auto"/>
      </w:divBdr>
    </w:div>
    <w:div w:id="587731305">
      <w:bodyDiv w:val="1"/>
      <w:marLeft w:val="0"/>
      <w:marRight w:val="0"/>
      <w:marTop w:val="0"/>
      <w:marBottom w:val="0"/>
      <w:divBdr>
        <w:top w:val="none" w:sz="0" w:space="0" w:color="auto"/>
        <w:left w:val="none" w:sz="0" w:space="0" w:color="auto"/>
        <w:bottom w:val="none" w:sz="0" w:space="0" w:color="auto"/>
        <w:right w:val="none" w:sz="0" w:space="0" w:color="auto"/>
      </w:divBdr>
    </w:div>
    <w:div w:id="603151483">
      <w:bodyDiv w:val="1"/>
      <w:marLeft w:val="0"/>
      <w:marRight w:val="0"/>
      <w:marTop w:val="0"/>
      <w:marBottom w:val="0"/>
      <w:divBdr>
        <w:top w:val="none" w:sz="0" w:space="0" w:color="auto"/>
        <w:left w:val="none" w:sz="0" w:space="0" w:color="auto"/>
        <w:bottom w:val="none" w:sz="0" w:space="0" w:color="auto"/>
        <w:right w:val="none" w:sz="0" w:space="0" w:color="auto"/>
      </w:divBdr>
    </w:div>
    <w:div w:id="622228386">
      <w:bodyDiv w:val="1"/>
      <w:marLeft w:val="0"/>
      <w:marRight w:val="0"/>
      <w:marTop w:val="0"/>
      <w:marBottom w:val="0"/>
      <w:divBdr>
        <w:top w:val="none" w:sz="0" w:space="0" w:color="auto"/>
        <w:left w:val="none" w:sz="0" w:space="0" w:color="auto"/>
        <w:bottom w:val="none" w:sz="0" w:space="0" w:color="auto"/>
        <w:right w:val="none" w:sz="0" w:space="0" w:color="auto"/>
      </w:divBdr>
    </w:div>
    <w:div w:id="634801561">
      <w:bodyDiv w:val="1"/>
      <w:marLeft w:val="0"/>
      <w:marRight w:val="0"/>
      <w:marTop w:val="0"/>
      <w:marBottom w:val="0"/>
      <w:divBdr>
        <w:top w:val="none" w:sz="0" w:space="0" w:color="auto"/>
        <w:left w:val="none" w:sz="0" w:space="0" w:color="auto"/>
        <w:bottom w:val="none" w:sz="0" w:space="0" w:color="auto"/>
        <w:right w:val="none" w:sz="0" w:space="0" w:color="auto"/>
      </w:divBdr>
      <w:divsChild>
        <w:div w:id="223610042">
          <w:marLeft w:val="547"/>
          <w:marRight w:val="0"/>
          <w:marTop w:val="0"/>
          <w:marBottom w:val="0"/>
          <w:divBdr>
            <w:top w:val="none" w:sz="0" w:space="0" w:color="auto"/>
            <w:left w:val="none" w:sz="0" w:space="0" w:color="auto"/>
            <w:bottom w:val="none" w:sz="0" w:space="0" w:color="auto"/>
            <w:right w:val="none" w:sz="0" w:space="0" w:color="auto"/>
          </w:divBdr>
        </w:div>
        <w:div w:id="2103910691">
          <w:marLeft w:val="547"/>
          <w:marRight w:val="0"/>
          <w:marTop w:val="0"/>
          <w:marBottom w:val="0"/>
          <w:divBdr>
            <w:top w:val="none" w:sz="0" w:space="0" w:color="auto"/>
            <w:left w:val="none" w:sz="0" w:space="0" w:color="auto"/>
            <w:bottom w:val="none" w:sz="0" w:space="0" w:color="auto"/>
            <w:right w:val="none" w:sz="0" w:space="0" w:color="auto"/>
          </w:divBdr>
        </w:div>
        <w:div w:id="1032609806">
          <w:marLeft w:val="547"/>
          <w:marRight w:val="0"/>
          <w:marTop w:val="0"/>
          <w:marBottom w:val="0"/>
          <w:divBdr>
            <w:top w:val="none" w:sz="0" w:space="0" w:color="auto"/>
            <w:left w:val="none" w:sz="0" w:space="0" w:color="auto"/>
            <w:bottom w:val="none" w:sz="0" w:space="0" w:color="auto"/>
            <w:right w:val="none" w:sz="0" w:space="0" w:color="auto"/>
          </w:divBdr>
        </w:div>
      </w:divsChild>
    </w:div>
    <w:div w:id="664013331">
      <w:bodyDiv w:val="1"/>
      <w:marLeft w:val="0"/>
      <w:marRight w:val="0"/>
      <w:marTop w:val="0"/>
      <w:marBottom w:val="0"/>
      <w:divBdr>
        <w:top w:val="none" w:sz="0" w:space="0" w:color="auto"/>
        <w:left w:val="none" w:sz="0" w:space="0" w:color="auto"/>
        <w:bottom w:val="none" w:sz="0" w:space="0" w:color="auto"/>
        <w:right w:val="none" w:sz="0" w:space="0" w:color="auto"/>
      </w:divBdr>
    </w:div>
    <w:div w:id="670258880">
      <w:bodyDiv w:val="1"/>
      <w:marLeft w:val="0"/>
      <w:marRight w:val="0"/>
      <w:marTop w:val="0"/>
      <w:marBottom w:val="0"/>
      <w:divBdr>
        <w:top w:val="none" w:sz="0" w:space="0" w:color="auto"/>
        <w:left w:val="none" w:sz="0" w:space="0" w:color="auto"/>
        <w:bottom w:val="none" w:sz="0" w:space="0" w:color="auto"/>
        <w:right w:val="none" w:sz="0" w:space="0" w:color="auto"/>
      </w:divBdr>
    </w:div>
    <w:div w:id="708914312">
      <w:bodyDiv w:val="1"/>
      <w:marLeft w:val="0"/>
      <w:marRight w:val="0"/>
      <w:marTop w:val="0"/>
      <w:marBottom w:val="0"/>
      <w:divBdr>
        <w:top w:val="none" w:sz="0" w:space="0" w:color="auto"/>
        <w:left w:val="none" w:sz="0" w:space="0" w:color="auto"/>
        <w:bottom w:val="none" w:sz="0" w:space="0" w:color="auto"/>
        <w:right w:val="none" w:sz="0" w:space="0" w:color="auto"/>
      </w:divBdr>
    </w:div>
    <w:div w:id="714501442">
      <w:bodyDiv w:val="1"/>
      <w:marLeft w:val="0"/>
      <w:marRight w:val="0"/>
      <w:marTop w:val="0"/>
      <w:marBottom w:val="0"/>
      <w:divBdr>
        <w:top w:val="none" w:sz="0" w:space="0" w:color="auto"/>
        <w:left w:val="none" w:sz="0" w:space="0" w:color="auto"/>
        <w:bottom w:val="none" w:sz="0" w:space="0" w:color="auto"/>
        <w:right w:val="none" w:sz="0" w:space="0" w:color="auto"/>
      </w:divBdr>
    </w:div>
    <w:div w:id="750202707">
      <w:bodyDiv w:val="1"/>
      <w:marLeft w:val="0"/>
      <w:marRight w:val="0"/>
      <w:marTop w:val="0"/>
      <w:marBottom w:val="0"/>
      <w:divBdr>
        <w:top w:val="none" w:sz="0" w:space="0" w:color="auto"/>
        <w:left w:val="none" w:sz="0" w:space="0" w:color="auto"/>
        <w:bottom w:val="none" w:sz="0" w:space="0" w:color="auto"/>
        <w:right w:val="none" w:sz="0" w:space="0" w:color="auto"/>
      </w:divBdr>
    </w:div>
    <w:div w:id="884565086">
      <w:bodyDiv w:val="1"/>
      <w:marLeft w:val="0"/>
      <w:marRight w:val="0"/>
      <w:marTop w:val="0"/>
      <w:marBottom w:val="0"/>
      <w:divBdr>
        <w:top w:val="none" w:sz="0" w:space="0" w:color="auto"/>
        <w:left w:val="none" w:sz="0" w:space="0" w:color="auto"/>
        <w:bottom w:val="none" w:sz="0" w:space="0" w:color="auto"/>
        <w:right w:val="none" w:sz="0" w:space="0" w:color="auto"/>
      </w:divBdr>
    </w:div>
    <w:div w:id="968633310">
      <w:bodyDiv w:val="1"/>
      <w:marLeft w:val="0"/>
      <w:marRight w:val="0"/>
      <w:marTop w:val="0"/>
      <w:marBottom w:val="0"/>
      <w:divBdr>
        <w:top w:val="none" w:sz="0" w:space="0" w:color="auto"/>
        <w:left w:val="none" w:sz="0" w:space="0" w:color="auto"/>
        <w:bottom w:val="none" w:sz="0" w:space="0" w:color="auto"/>
        <w:right w:val="none" w:sz="0" w:space="0" w:color="auto"/>
      </w:divBdr>
    </w:div>
    <w:div w:id="1014958369">
      <w:bodyDiv w:val="1"/>
      <w:marLeft w:val="0"/>
      <w:marRight w:val="0"/>
      <w:marTop w:val="0"/>
      <w:marBottom w:val="0"/>
      <w:divBdr>
        <w:top w:val="none" w:sz="0" w:space="0" w:color="auto"/>
        <w:left w:val="none" w:sz="0" w:space="0" w:color="auto"/>
        <w:bottom w:val="none" w:sz="0" w:space="0" w:color="auto"/>
        <w:right w:val="none" w:sz="0" w:space="0" w:color="auto"/>
      </w:divBdr>
    </w:div>
    <w:div w:id="1100950567">
      <w:bodyDiv w:val="1"/>
      <w:marLeft w:val="0"/>
      <w:marRight w:val="0"/>
      <w:marTop w:val="0"/>
      <w:marBottom w:val="0"/>
      <w:divBdr>
        <w:top w:val="none" w:sz="0" w:space="0" w:color="auto"/>
        <w:left w:val="none" w:sz="0" w:space="0" w:color="auto"/>
        <w:bottom w:val="none" w:sz="0" w:space="0" w:color="auto"/>
        <w:right w:val="none" w:sz="0" w:space="0" w:color="auto"/>
      </w:divBdr>
    </w:div>
    <w:div w:id="1170176014">
      <w:bodyDiv w:val="1"/>
      <w:marLeft w:val="0"/>
      <w:marRight w:val="0"/>
      <w:marTop w:val="0"/>
      <w:marBottom w:val="0"/>
      <w:divBdr>
        <w:top w:val="none" w:sz="0" w:space="0" w:color="auto"/>
        <w:left w:val="none" w:sz="0" w:space="0" w:color="auto"/>
        <w:bottom w:val="none" w:sz="0" w:space="0" w:color="auto"/>
        <w:right w:val="none" w:sz="0" w:space="0" w:color="auto"/>
      </w:divBdr>
    </w:div>
    <w:div w:id="1221407367">
      <w:bodyDiv w:val="1"/>
      <w:marLeft w:val="0"/>
      <w:marRight w:val="0"/>
      <w:marTop w:val="0"/>
      <w:marBottom w:val="0"/>
      <w:divBdr>
        <w:top w:val="none" w:sz="0" w:space="0" w:color="auto"/>
        <w:left w:val="none" w:sz="0" w:space="0" w:color="auto"/>
        <w:bottom w:val="none" w:sz="0" w:space="0" w:color="auto"/>
        <w:right w:val="none" w:sz="0" w:space="0" w:color="auto"/>
      </w:divBdr>
    </w:div>
    <w:div w:id="1258437992">
      <w:bodyDiv w:val="1"/>
      <w:marLeft w:val="0"/>
      <w:marRight w:val="0"/>
      <w:marTop w:val="0"/>
      <w:marBottom w:val="0"/>
      <w:divBdr>
        <w:top w:val="none" w:sz="0" w:space="0" w:color="auto"/>
        <w:left w:val="none" w:sz="0" w:space="0" w:color="auto"/>
        <w:bottom w:val="none" w:sz="0" w:space="0" w:color="auto"/>
        <w:right w:val="none" w:sz="0" w:space="0" w:color="auto"/>
      </w:divBdr>
    </w:div>
    <w:div w:id="1495681663">
      <w:bodyDiv w:val="1"/>
      <w:marLeft w:val="0"/>
      <w:marRight w:val="0"/>
      <w:marTop w:val="0"/>
      <w:marBottom w:val="0"/>
      <w:divBdr>
        <w:top w:val="none" w:sz="0" w:space="0" w:color="auto"/>
        <w:left w:val="none" w:sz="0" w:space="0" w:color="auto"/>
        <w:bottom w:val="none" w:sz="0" w:space="0" w:color="auto"/>
        <w:right w:val="none" w:sz="0" w:space="0" w:color="auto"/>
      </w:divBdr>
    </w:div>
    <w:div w:id="1764838725">
      <w:bodyDiv w:val="1"/>
      <w:marLeft w:val="0"/>
      <w:marRight w:val="0"/>
      <w:marTop w:val="0"/>
      <w:marBottom w:val="0"/>
      <w:divBdr>
        <w:top w:val="none" w:sz="0" w:space="0" w:color="auto"/>
        <w:left w:val="none" w:sz="0" w:space="0" w:color="auto"/>
        <w:bottom w:val="none" w:sz="0" w:space="0" w:color="auto"/>
        <w:right w:val="none" w:sz="0" w:space="0" w:color="auto"/>
      </w:divBdr>
    </w:div>
    <w:div w:id="1777209518">
      <w:bodyDiv w:val="1"/>
      <w:marLeft w:val="0"/>
      <w:marRight w:val="0"/>
      <w:marTop w:val="0"/>
      <w:marBottom w:val="0"/>
      <w:divBdr>
        <w:top w:val="none" w:sz="0" w:space="0" w:color="auto"/>
        <w:left w:val="none" w:sz="0" w:space="0" w:color="auto"/>
        <w:bottom w:val="none" w:sz="0" w:space="0" w:color="auto"/>
        <w:right w:val="none" w:sz="0" w:space="0" w:color="auto"/>
      </w:divBdr>
    </w:div>
    <w:div w:id="1820728572">
      <w:bodyDiv w:val="1"/>
      <w:marLeft w:val="0"/>
      <w:marRight w:val="0"/>
      <w:marTop w:val="0"/>
      <w:marBottom w:val="0"/>
      <w:divBdr>
        <w:top w:val="none" w:sz="0" w:space="0" w:color="auto"/>
        <w:left w:val="none" w:sz="0" w:space="0" w:color="auto"/>
        <w:bottom w:val="none" w:sz="0" w:space="0" w:color="auto"/>
        <w:right w:val="none" w:sz="0" w:space="0" w:color="auto"/>
      </w:divBdr>
    </w:div>
    <w:div w:id="1836453605">
      <w:bodyDiv w:val="1"/>
      <w:marLeft w:val="0"/>
      <w:marRight w:val="0"/>
      <w:marTop w:val="0"/>
      <w:marBottom w:val="0"/>
      <w:divBdr>
        <w:top w:val="none" w:sz="0" w:space="0" w:color="auto"/>
        <w:left w:val="none" w:sz="0" w:space="0" w:color="auto"/>
        <w:bottom w:val="none" w:sz="0" w:space="0" w:color="auto"/>
        <w:right w:val="none" w:sz="0" w:space="0" w:color="auto"/>
      </w:divBdr>
    </w:div>
    <w:div w:id="1878739591">
      <w:bodyDiv w:val="1"/>
      <w:marLeft w:val="0"/>
      <w:marRight w:val="0"/>
      <w:marTop w:val="0"/>
      <w:marBottom w:val="0"/>
      <w:divBdr>
        <w:top w:val="none" w:sz="0" w:space="0" w:color="auto"/>
        <w:left w:val="none" w:sz="0" w:space="0" w:color="auto"/>
        <w:bottom w:val="none" w:sz="0" w:space="0" w:color="auto"/>
        <w:right w:val="none" w:sz="0" w:space="0" w:color="auto"/>
      </w:divBdr>
    </w:div>
    <w:div w:id="1979987830">
      <w:bodyDiv w:val="1"/>
      <w:marLeft w:val="0"/>
      <w:marRight w:val="0"/>
      <w:marTop w:val="0"/>
      <w:marBottom w:val="0"/>
      <w:divBdr>
        <w:top w:val="none" w:sz="0" w:space="0" w:color="auto"/>
        <w:left w:val="none" w:sz="0" w:space="0" w:color="auto"/>
        <w:bottom w:val="none" w:sz="0" w:space="0" w:color="auto"/>
        <w:right w:val="none" w:sz="0" w:space="0" w:color="auto"/>
      </w:divBdr>
    </w:div>
    <w:div w:id="2009021087">
      <w:bodyDiv w:val="1"/>
      <w:marLeft w:val="0"/>
      <w:marRight w:val="0"/>
      <w:marTop w:val="0"/>
      <w:marBottom w:val="0"/>
      <w:divBdr>
        <w:top w:val="none" w:sz="0" w:space="0" w:color="auto"/>
        <w:left w:val="none" w:sz="0" w:space="0" w:color="auto"/>
        <w:bottom w:val="none" w:sz="0" w:space="0" w:color="auto"/>
        <w:right w:val="none" w:sz="0" w:space="0" w:color="auto"/>
      </w:divBdr>
      <w:divsChild>
        <w:div w:id="632751739">
          <w:marLeft w:val="547"/>
          <w:marRight w:val="0"/>
          <w:marTop w:val="0"/>
          <w:marBottom w:val="0"/>
          <w:divBdr>
            <w:top w:val="none" w:sz="0" w:space="0" w:color="auto"/>
            <w:left w:val="none" w:sz="0" w:space="0" w:color="auto"/>
            <w:bottom w:val="none" w:sz="0" w:space="0" w:color="auto"/>
            <w:right w:val="none" w:sz="0" w:space="0" w:color="auto"/>
          </w:divBdr>
        </w:div>
        <w:div w:id="2046825156">
          <w:marLeft w:val="547"/>
          <w:marRight w:val="0"/>
          <w:marTop w:val="0"/>
          <w:marBottom w:val="0"/>
          <w:divBdr>
            <w:top w:val="none" w:sz="0" w:space="0" w:color="auto"/>
            <w:left w:val="none" w:sz="0" w:space="0" w:color="auto"/>
            <w:bottom w:val="none" w:sz="0" w:space="0" w:color="auto"/>
            <w:right w:val="none" w:sz="0" w:space="0" w:color="auto"/>
          </w:divBdr>
        </w:div>
        <w:div w:id="900479575">
          <w:marLeft w:val="547"/>
          <w:marRight w:val="0"/>
          <w:marTop w:val="0"/>
          <w:marBottom w:val="0"/>
          <w:divBdr>
            <w:top w:val="none" w:sz="0" w:space="0" w:color="auto"/>
            <w:left w:val="none" w:sz="0" w:space="0" w:color="auto"/>
            <w:bottom w:val="none" w:sz="0" w:space="0" w:color="auto"/>
            <w:right w:val="none" w:sz="0" w:space="0" w:color="auto"/>
          </w:divBdr>
        </w:div>
        <w:div w:id="1344941873">
          <w:marLeft w:val="547"/>
          <w:marRight w:val="0"/>
          <w:marTop w:val="0"/>
          <w:marBottom w:val="0"/>
          <w:divBdr>
            <w:top w:val="none" w:sz="0" w:space="0" w:color="auto"/>
            <w:left w:val="none" w:sz="0" w:space="0" w:color="auto"/>
            <w:bottom w:val="none" w:sz="0" w:space="0" w:color="auto"/>
            <w:right w:val="none" w:sz="0" w:space="0" w:color="auto"/>
          </w:divBdr>
        </w:div>
      </w:divsChild>
    </w:div>
    <w:div w:id="2021278492">
      <w:bodyDiv w:val="1"/>
      <w:marLeft w:val="0"/>
      <w:marRight w:val="0"/>
      <w:marTop w:val="0"/>
      <w:marBottom w:val="0"/>
      <w:divBdr>
        <w:top w:val="none" w:sz="0" w:space="0" w:color="auto"/>
        <w:left w:val="none" w:sz="0" w:space="0" w:color="auto"/>
        <w:bottom w:val="none" w:sz="0" w:space="0" w:color="auto"/>
        <w:right w:val="none" w:sz="0" w:space="0" w:color="auto"/>
      </w:divBdr>
    </w:div>
    <w:div w:id="2070373950">
      <w:bodyDiv w:val="1"/>
      <w:marLeft w:val="0"/>
      <w:marRight w:val="0"/>
      <w:marTop w:val="0"/>
      <w:marBottom w:val="0"/>
      <w:divBdr>
        <w:top w:val="none" w:sz="0" w:space="0" w:color="auto"/>
        <w:left w:val="none" w:sz="0" w:space="0" w:color="auto"/>
        <w:bottom w:val="none" w:sz="0" w:space="0" w:color="auto"/>
        <w:right w:val="none" w:sz="0" w:space="0" w:color="auto"/>
      </w:divBdr>
    </w:div>
    <w:div w:id="2132044967">
      <w:bodyDiv w:val="1"/>
      <w:marLeft w:val="0"/>
      <w:marRight w:val="0"/>
      <w:marTop w:val="0"/>
      <w:marBottom w:val="0"/>
      <w:divBdr>
        <w:top w:val="none" w:sz="0" w:space="0" w:color="auto"/>
        <w:left w:val="none" w:sz="0" w:space="0" w:color="auto"/>
        <w:bottom w:val="none" w:sz="0" w:space="0" w:color="auto"/>
        <w:right w:val="none" w:sz="0" w:space="0" w:color="auto"/>
      </w:divBdr>
    </w:div>
    <w:div w:id="2138599760">
      <w:bodyDiv w:val="1"/>
      <w:marLeft w:val="0"/>
      <w:marRight w:val="0"/>
      <w:marTop w:val="0"/>
      <w:marBottom w:val="0"/>
      <w:divBdr>
        <w:top w:val="none" w:sz="0" w:space="0" w:color="auto"/>
        <w:left w:val="none" w:sz="0" w:space="0" w:color="auto"/>
        <w:bottom w:val="none" w:sz="0" w:space="0" w:color="auto"/>
        <w:right w:val="none" w:sz="0" w:space="0" w:color="auto"/>
      </w:divBdr>
    </w:div>
    <w:div w:id="21471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yler\TX%20-%20Fort%20Bend%20County\Charter\Project%20Charter%20-%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2012-06-04T00:00:00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efaultSectionNames xmlns="099d44ba-97ea-4886-8895-0a2065efbe4a" xsi:nil="true"/>
    <LMS_Mappings xmlns="099d44ba-97ea-4886-8895-0a2065efbe4a" xsi:nil="true"/>
    <Invited_Leaders xmlns="099d44ba-97ea-4886-8895-0a2065efbe4a" xsi:nil="true"/>
    <NotebookType xmlns="099d44ba-97ea-4886-8895-0a2065efbe4a" xsi:nil="true"/>
    <Leaders xmlns="099d44ba-97ea-4886-8895-0a2065efbe4a">
      <UserInfo>
        <DisplayName/>
        <AccountId xsi:nil="true"/>
        <AccountType/>
      </UserInfo>
    </Leaders>
    <TeamsChannelId xmlns="099d44ba-97ea-4886-8895-0a2065efbe4a" xsi:nil="true"/>
    <IsNotebookLocked xmlns="099d44ba-97ea-4886-8895-0a2065efbe4a" xsi:nil="true"/>
    <Distribution_Groups xmlns="099d44ba-97ea-4886-8895-0a2065efbe4a" xsi:nil="true"/>
    <Self_Registration_Enabled xmlns="099d44ba-97ea-4886-8895-0a2065efbe4a" xsi:nil="true"/>
    <Has_Leaders_Only_SectionGroup xmlns="099d44ba-97ea-4886-8895-0a2065efbe4a" xsi:nil="true"/>
    <Invited_Members xmlns="099d44ba-97ea-4886-8895-0a2065efbe4a" xsi:nil="true"/>
    <Math_Settings xmlns="099d44ba-97ea-4886-8895-0a2065efbe4a" xsi:nil="true"/>
    <Templates xmlns="099d44ba-97ea-4886-8895-0a2065efbe4a" xsi:nil="true"/>
    <Members xmlns="099d44ba-97ea-4886-8895-0a2065efbe4a">
      <UserInfo>
        <DisplayName/>
        <AccountId xsi:nil="true"/>
        <AccountType/>
      </UserInfo>
    </Members>
    <AppVersion xmlns="099d44ba-97ea-4886-8895-0a2065efbe4a" xsi:nil="true"/>
    <FolderType xmlns="099d44ba-97ea-4886-8895-0a2065efbe4a" xsi:nil="true"/>
    <Member_Groups xmlns="099d44ba-97ea-4886-8895-0a2065efbe4a">
      <UserInfo>
        <DisplayName/>
        <AccountId xsi:nil="true"/>
        <AccountType/>
      </UserInfo>
    </Member_Groups>
    <Is_Collaboration_Space_Locked xmlns="099d44ba-97ea-4886-8895-0a2065efbe4a" xsi:nil="true"/>
    <CultureName xmlns="099d44ba-97ea-4886-8895-0a2065efbe4a" xsi:nil="true"/>
    <Owner xmlns="099d44ba-97ea-4886-8895-0a2065efbe4a">
      <UserInfo>
        <DisplayName/>
        <AccountId>Tyler</AccountId>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9A207AFCBFB846A8C17EDB8715242F" ma:contentTypeVersion="24" ma:contentTypeDescription="Create a new document." ma:contentTypeScope="" ma:versionID="f1d11d40bfcbc1e973be66a35281f6a3">
  <xsd:schema xmlns:xsd="http://www.w3.org/2001/XMLSchema" xmlns:xs="http://www.w3.org/2001/XMLSchema" xmlns:p="http://schemas.microsoft.com/office/2006/metadata/properties" xmlns:ns2="099d44ba-97ea-4886-8895-0a2065efbe4a" xmlns:ns3="46f8dafb-b5be-41cc-a6fa-e9fa76538148" targetNamespace="http://schemas.microsoft.com/office/2006/metadata/properties" ma:root="true" ma:fieldsID="b537012f2d0025c3e5df63f3f70fea64" ns2:_="" ns3:_="">
    <xsd:import namespace="099d44ba-97ea-4886-8895-0a2065efbe4a"/>
    <xsd:import namespace="46f8dafb-b5be-41cc-a6fa-e9fa7653814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d44ba-97ea-4886-8895-0a2065efb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Leaders" ma:index="2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Leaders" ma:index="26" nillable="true" ma:displayName="Invited Leaders" ma:internalName="Invited_Leaders">
      <xsd:simpleType>
        <xsd:restriction base="dms:Note">
          <xsd:maxLength value="255"/>
        </xsd:restriction>
      </xsd:simpleType>
    </xsd:element>
    <xsd:element name="Invited_Members" ma:index="27" nillable="true" ma:displayName="Invited Members" ma:internalName="Invited_Member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Leaders_Only_SectionGroup" ma:index="29" nillable="true" ma:displayName="Has Leaders Only SectionGroup" ma:internalName="Has_Leaders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6f8dafb-b5be-41cc-a6fa-e9fa765381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696FD-2F2C-44BC-BE83-99FE021AF299}">
  <ds:schemaRefs>
    <ds:schemaRef ds:uri="http://schemas.microsoft.com/office/2006/metadata/properties"/>
    <ds:schemaRef ds:uri="http://schemas.microsoft.com/office/infopath/2007/PartnerControls"/>
    <ds:schemaRef ds:uri="099d44ba-97ea-4886-8895-0a2065efbe4a"/>
  </ds:schemaRefs>
</ds:datastoreItem>
</file>

<file path=customXml/itemProps3.xml><?xml version="1.0" encoding="utf-8"?>
<ds:datastoreItem xmlns:ds="http://schemas.openxmlformats.org/officeDocument/2006/customXml" ds:itemID="{5FEE82D6-D700-4BE9-9FD2-D44838CEFB3F}">
  <ds:schemaRefs>
    <ds:schemaRef ds:uri="http://schemas.microsoft.com/sharepoint/v3/contenttype/forms"/>
  </ds:schemaRefs>
</ds:datastoreItem>
</file>

<file path=customXml/itemProps4.xml><?xml version="1.0" encoding="utf-8"?>
<ds:datastoreItem xmlns:ds="http://schemas.openxmlformats.org/officeDocument/2006/customXml" ds:itemID="{7BA665B5-9BB2-4FCA-91E5-6F5C23863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d44ba-97ea-4886-8895-0a2065efbe4a"/>
    <ds:schemaRef ds:uri="46f8dafb-b5be-41cc-a6fa-e9fa76538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840000-750C-4FDE-B579-021B54F3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 Template</Template>
  <TotalTime>2784</TotalTime>
  <Pages>11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Management Plan V1.0</dc:subject>
  <dc:creator>Peter McGill</dc:creator>
  <cp:lastModifiedBy>AbhijithReddy</cp:lastModifiedBy>
  <cp:revision>57</cp:revision>
  <cp:lastPrinted>2019-07-08T23:21:00Z</cp:lastPrinted>
  <dcterms:created xsi:type="dcterms:W3CDTF">2017-04-13T05:14:00Z</dcterms:created>
  <dcterms:modified xsi:type="dcterms:W3CDTF">2020-03-16T05:44:00Z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Tyler</vt:lpwstr>
  </property>
  <property fmtid="{D5CDD505-2E9C-101B-9397-08002B2CF9AE}" pid="3" name="ContentTypeId">
    <vt:lpwstr>0x010100689A207AFCBFB846A8C17EDB8715242F</vt:lpwstr>
  </property>
  <property fmtid="{D5CDD505-2E9C-101B-9397-08002B2CF9AE}" pid="4" name="TaxKeyword">
    <vt:lpwstr/>
  </property>
</Properties>
</file>